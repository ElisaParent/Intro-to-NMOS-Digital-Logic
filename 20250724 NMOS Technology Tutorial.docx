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BD39" w14:textId="4C20D528" w:rsidR="00224A01" w:rsidRDefault="006C033E" w:rsidP="00432879">
      <w:pPr>
        <w:pStyle w:val="PartLabel"/>
        <w:framePr w:wrap="notBeside"/>
        <w:spacing w:line="240" w:lineRule="auto"/>
        <w:rPr>
          <w:sz w:val="28"/>
          <w:szCs w:val="28"/>
        </w:rPr>
      </w:pPr>
      <w:r>
        <w:rPr>
          <w:sz w:val="28"/>
          <w:szCs w:val="28"/>
        </w:rPr>
        <w:t>Revision Date:</w:t>
      </w:r>
      <w:r w:rsidR="00A05B17">
        <w:rPr>
          <w:sz w:val="28"/>
          <w:szCs w:val="28"/>
        </w:rPr>
        <w:t xml:space="preserve"> </w:t>
      </w:r>
      <w:r w:rsidR="0013689C">
        <w:rPr>
          <w:sz w:val="28"/>
          <w:szCs w:val="28"/>
        </w:rPr>
        <w:t>2</w:t>
      </w:r>
      <w:r w:rsidR="00FE71D3">
        <w:rPr>
          <w:sz w:val="28"/>
          <w:szCs w:val="28"/>
        </w:rPr>
        <w:t>4</w:t>
      </w:r>
      <w:r w:rsidR="0013689C">
        <w:rPr>
          <w:sz w:val="28"/>
          <w:szCs w:val="28"/>
        </w:rPr>
        <w:t xml:space="preserve"> July 2025</w:t>
      </w:r>
      <w:r w:rsidR="002A101C">
        <w:rPr>
          <w:sz w:val="28"/>
          <w:szCs w:val="28"/>
        </w:rPr>
        <w:t xml:space="preserve"> </w:t>
      </w:r>
    </w:p>
    <w:p w14:paraId="632003A7" w14:textId="77777777" w:rsidR="00851D65" w:rsidRPr="00851D65" w:rsidRDefault="00851D65" w:rsidP="00851D65"/>
    <w:p w14:paraId="5E39169A" w14:textId="77777777" w:rsidR="00224A01" w:rsidRDefault="006C033E" w:rsidP="00C12CE3">
      <w:pPr>
        <w:pStyle w:val="CompanyName"/>
      </w:pPr>
      <w:r>
        <w:t xml:space="preserve">San Jose State UNIVERSITY </w:t>
      </w:r>
      <w:r w:rsidR="00DD2773">
        <w:t xml:space="preserve">ColleGe of engineering </w:t>
      </w:r>
    </w:p>
    <w:p w14:paraId="4F24F23A" w14:textId="60BE3543" w:rsidR="00224A01" w:rsidRDefault="0013689C" w:rsidP="00DF5125">
      <w:pPr>
        <w:pStyle w:val="TitleCover"/>
        <w:jc w:val="center"/>
        <w:rPr>
          <w:spacing w:val="-180"/>
        </w:rPr>
      </w:pPr>
      <w:r>
        <w:rPr>
          <w:spacing w:val="-180"/>
        </w:rPr>
        <w:t xml:space="preserve">Introduction to NMOS Digital Logic </w:t>
      </w:r>
    </w:p>
    <w:p w14:paraId="576D8491" w14:textId="77777777" w:rsidR="00DF5125" w:rsidRPr="00DF5125" w:rsidRDefault="00DF5125" w:rsidP="00DF5125">
      <w:pPr>
        <w:pStyle w:val="SubtitleCover"/>
        <w:sectPr w:rsidR="00DF5125" w:rsidRPr="00DF5125">
          <w:footerReference w:type="default" r:id="rId8"/>
          <w:footnotePr>
            <w:numFmt w:val="chicago"/>
          </w:footnotePr>
          <w:pgSz w:w="12240" w:h="15840" w:code="1"/>
          <w:pgMar w:top="960" w:right="960" w:bottom="960" w:left="960" w:header="0" w:footer="0" w:gutter="0"/>
          <w:pgNumType w:start="0"/>
          <w:cols w:space="720"/>
          <w:titlePg/>
        </w:sectPr>
      </w:pPr>
    </w:p>
    <w:p w14:paraId="1F83A54A" w14:textId="77777777" w:rsidR="00224A01" w:rsidRDefault="006C033E" w:rsidP="002F2C50">
      <w:pPr>
        <w:pStyle w:val="Subtitle"/>
        <w:outlineLvl w:val="0"/>
      </w:pPr>
      <w:r>
        <w:lastRenderedPageBreak/>
        <w:t xml:space="preserve"> </w:t>
      </w:r>
      <w:r w:rsidR="00DD2773">
        <w:t>College of Engineering</w:t>
      </w:r>
      <w:r>
        <w:t xml:space="preserve"> </w:t>
      </w:r>
      <w:r w:rsidR="00B31BA5">
        <w:t>San Jose</w:t>
      </w:r>
      <w:r>
        <w:t xml:space="preserve"> State University</w:t>
      </w:r>
    </w:p>
    <w:p w14:paraId="1868CFF7" w14:textId="0263CF6F" w:rsidR="00224A01" w:rsidRDefault="0013689C">
      <w:pPr>
        <w:pStyle w:val="Title"/>
      </w:pPr>
      <w:r>
        <w:t>Introduction to NMOS Digital Logic</w:t>
      </w:r>
    </w:p>
    <w:p w14:paraId="07FF0688" w14:textId="7A96DE79" w:rsidR="00224A01" w:rsidRDefault="0013689C">
      <w:pPr>
        <w:pStyle w:val="ReturnAddress"/>
      </w:pPr>
      <w:r>
        <w:t>Elisa J</w:t>
      </w:r>
      <w:r w:rsidR="006C033E">
        <w:t>. Parent</w:t>
      </w:r>
    </w:p>
    <w:p w14:paraId="5DAA540A" w14:textId="17835FB0" w:rsidR="00224A01" w:rsidRDefault="00652D28">
      <w:pPr>
        <w:pStyle w:val="ReturnAddress"/>
      </w:pPr>
      <w:r>
        <w:t>PhD</w:t>
      </w:r>
      <w:r w:rsidR="0013689C">
        <w:t xml:space="preserve"> Student</w:t>
      </w:r>
    </w:p>
    <w:p w14:paraId="6A66EC28" w14:textId="12570624" w:rsidR="00224A01" w:rsidRDefault="00B11158">
      <w:pPr>
        <w:pStyle w:val="ReturnAddress"/>
      </w:pPr>
      <w:r>
        <w:t xml:space="preserve"> </w:t>
      </w:r>
      <w:r w:rsidR="006C033E">
        <w:t xml:space="preserve">Electrical </w:t>
      </w:r>
      <w:r w:rsidR="001538EB">
        <w:t xml:space="preserve">and Computer </w:t>
      </w:r>
      <w:r w:rsidR="006C033E">
        <w:t xml:space="preserve">Engineering, </w:t>
      </w:r>
      <w:r>
        <w:t>UConn</w:t>
      </w:r>
    </w:p>
    <w:p w14:paraId="713D2DF1" w14:textId="77777777" w:rsidR="001538EB" w:rsidRDefault="001538EB">
      <w:pPr>
        <w:pStyle w:val="ReturnAddress"/>
      </w:pPr>
      <w:r w:rsidRPr="001538EB">
        <w:t>352 Mansfield Rd</w:t>
      </w:r>
    </w:p>
    <w:p w14:paraId="286A07F2" w14:textId="77777777" w:rsidR="001538EB" w:rsidRDefault="001538EB">
      <w:pPr>
        <w:pStyle w:val="ReturnAddress"/>
      </w:pPr>
      <w:r w:rsidRPr="001538EB">
        <w:t>Storrs, CT 06269</w:t>
      </w:r>
    </w:p>
    <w:p w14:paraId="045E7EB6" w14:textId="2BD513EC" w:rsidR="00224A01" w:rsidRDefault="006C033E">
      <w:pPr>
        <w:pStyle w:val="ReturnAddress"/>
        <w:rPr>
          <w:spacing w:val="0"/>
        </w:rPr>
      </w:pPr>
      <w:r>
        <w:t>Phone 408.</w:t>
      </w:r>
      <w:r w:rsidR="00B11158">
        <w:t>630.9820</w:t>
      </w:r>
    </w:p>
    <w:p w14:paraId="382FB1CF" w14:textId="77777777" w:rsidR="00224A01" w:rsidRDefault="00224A01"/>
    <w:p w14:paraId="3EB35685" w14:textId="77777777" w:rsidR="001538EB" w:rsidRDefault="001538EB"/>
    <w:p w14:paraId="1D099473" w14:textId="77777777" w:rsidR="001538EB" w:rsidRDefault="001538EB"/>
    <w:p w14:paraId="33E5C302" w14:textId="77777777" w:rsidR="001538EB" w:rsidRDefault="001538EB"/>
    <w:p w14:paraId="3EC99258" w14:textId="77777777" w:rsidR="001538EB" w:rsidRDefault="001538EB"/>
    <w:p w14:paraId="5DA6FB17" w14:textId="77777777" w:rsidR="001538EB" w:rsidRDefault="001538EB"/>
    <w:p w14:paraId="72472117" w14:textId="77777777" w:rsidR="001538EB" w:rsidRDefault="001538EB"/>
    <w:p w14:paraId="391BC24A" w14:textId="77777777" w:rsidR="001538EB" w:rsidRDefault="001538EB"/>
    <w:p w14:paraId="11C840AB" w14:textId="77777777" w:rsidR="001538EB" w:rsidRDefault="001538EB"/>
    <w:p w14:paraId="384ECA10" w14:textId="77777777" w:rsidR="001538EB" w:rsidRDefault="001538EB"/>
    <w:p w14:paraId="478FF1CB" w14:textId="77777777" w:rsidR="001538EB" w:rsidRDefault="001538EB"/>
    <w:p w14:paraId="27DCEF41" w14:textId="77777777" w:rsidR="001538EB" w:rsidRDefault="001538EB"/>
    <w:p w14:paraId="05AAC132" w14:textId="77777777" w:rsidR="001538EB" w:rsidRDefault="001538EB"/>
    <w:p w14:paraId="75D95E05" w14:textId="77777777" w:rsidR="001538EB" w:rsidRDefault="001538EB"/>
    <w:p w14:paraId="1BF3C9A2" w14:textId="77777777" w:rsidR="001538EB" w:rsidRDefault="001538EB"/>
    <w:p w14:paraId="5D2F401F" w14:textId="77777777" w:rsidR="001538EB" w:rsidRDefault="001538EB"/>
    <w:p w14:paraId="56E10BA2" w14:textId="77777777" w:rsidR="001538EB" w:rsidRDefault="001538EB"/>
    <w:p w14:paraId="0AFB1D90" w14:textId="77777777" w:rsidR="001538EB" w:rsidRDefault="001538EB"/>
    <w:p w14:paraId="3484DE01" w14:textId="77777777" w:rsidR="001538EB" w:rsidRDefault="001538EB"/>
    <w:p w14:paraId="4FF80DBD" w14:textId="77777777" w:rsidR="001538EB" w:rsidRDefault="001538EB"/>
    <w:p w14:paraId="3528E377" w14:textId="77777777" w:rsidR="001538EB" w:rsidRDefault="001538EB"/>
    <w:p w14:paraId="4A95EC98" w14:textId="77777777" w:rsidR="001538EB" w:rsidRDefault="001538EB"/>
    <w:p w14:paraId="134EE055" w14:textId="77777777" w:rsidR="001538EB" w:rsidRDefault="001538EB"/>
    <w:p w14:paraId="3F207AE7" w14:textId="77777777" w:rsidR="001538EB" w:rsidRDefault="001538EB"/>
    <w:p w14:paraId="16A134CA" w14:textId="77777777" w:rsidR="001538EB" w:rsidRDefault="001538EB"/>
    <w:p w14:paraId="72558A23" w14:textId="77777777" w:rsidR="001538EB" w:rsidRDefault="001538EB"/>
    <w:p w14:paraId="0774B01B" w14:textId="77777777" w:rsidR="001538EB" w:rsidRDefault="001538EB"/>
    <w:p w14:paraId="3CEA3722" w14:textId="77777777" w:rsidR="001538EB" w:rsidRDefault="001538EB"/>
    <w:p w14:paraId="5FB7FCFC" w14:textId="77777777" w:rsidR="001538EB" w:rsidRDefault="001538EB"/>
    <w:p w14:paraId="005BFA61" w14:textId="77777777" w:rsidR="001538EB" w:rsidRDefault="001538EB"/>
    <w:p w14:paraId="369E5E8F" w14:textId="77777777" w:rsidR="001538EB" w:rsidRDefault="001538EB"/>
    <w:p w14:paraId="18C513B0" w14:textId="77777777" w:rsidR="00224A01" w:rsidRDefault="00224A01">
      <w:pPr>
        <w:sectPr w:rsidR="00224A01">
          <w:footerReference w:type="first" r:id="rId9"/>
          <w:footnotePr>
            <w:numFmt w:val="chicago"/>
          </w:footnotePr>
          <w:pgSz w:w="12240" w:h="15840" w:code="1"/>
          <w:pgMar w:top="1800" w:right="1200" w:bottom="1800" w:left="1200" w:header="960" w:footer="960" w:gutter="0"/>
          <w:pgNumType w:fmt="lowerRoman" w:start="1"/>
          <w:cols w:space="720"/>
          <w:titlePg/>
        </w:sectPr>
      </w:pPr>
    </w:p>
    <w:p w14:paraId="30945EFF" w14:textId="12B67DB6" w:rsidR="00224A01" w:rsidRPr="00B11158" w:rsidRDefault="006C033E">
      <w:pPr>
        <w:pStyle w:val="TOC1"/>
        <w:tabs>
          <w:tab w:val="right" w:pos="3590"/>
        </w:tabs>
        <w:rPr>
          <w:noProof/>
        </w:rPr>
      </w:pPr>
      <w:r>
        <w:rPr>
          <w:rFonts w:ascii="Arial Black" w:hAnsi="Arial Black"/>
          <w:b w:val="0"/>
          <w:bCs w:val="0"/>
          <w:caps w:val="0"/>
          <w:color w:val="808080"/>
          <w:spacing w:val="-35"/>
          <w:sz w:val="24"/>
          <w:szCs w:val="20"/>
        </w:rPr>
        <w:lastRenderedPageBreak/>
        <w:t>Acknowledgements:</w:t>
      </w:r>
    </w:p>
    <w:p w14:paraId="470D295D" w14:textId="2D134C5D" w:rsidR="00224A01" w:rsidRDefault="001538EB">
      <w:pPr>
        <w:pStyle w:val="BodyText"/>
        <w:jc w:val="left"/>
      </w:pPr>
      <w:r>
        <w:t xml:space="preserve">Thanks to Dr. David Parent for the template, resources and opportunity to make this tutorial and San Jose State for the resources. </w:t>
      </w:r>
    </w:p>
    <w:p w14:paraId="5EF8AE9F" w14:textId="77777777" w:rsidR="00BC28F1" w:rsidRDefault="006C033E">
      <w:pPr>
        <w:rPr>
          <w:rFonts w:ascii="Arial Black" w:hAnsi="Arial Black"/>
          <w:color w:val="808080"/>
          <w:spacing w:val="-35"/>
          <w:kern w:val="28"/>
          <w:sz w:val="44"/>
        </w:rPr>
      </w:pPr>
      <w:r>
        <w:br w:type="page"/>
      </w:r>
    </w:p>
    <w:p w14:paraId="179C9E8D" w14:textId="1BD48C7D" w:rsidR="00C3625B" w:rsidRPr="00A21B40" w:rsidRDefault="00A21B40" w:rsidP="00A21B40">
      <w:pPr>
        <w:pStyle w:val="ChapterTitle"/>
        <w:ind w:right="180"/>
        <w:rPr>
          <w:b/>
          <w:szCs w:val="44"/>
        </w:rPr>
      </w:pPr>
      <w:r>
        <w:lastRenderedPageBreak/>
        <w:t xml:space="preserve">Chapter </w:t>
      </w:r>
      <w:r>
        <w:t>1</w:t>
      </w:r>
      <w:r>
        <w:t>: Introduction</w:t>
      </w:r>
      <w:r w:rsidRPr="001B0E4C">
        <w:rPr>
          <w:b/>
          <w:szCs w:val="44"/>
        </w:rPr>
        <w:t xml:space="preserve"> </w:t>
      </w:r>
      <w:r>
        <w:rPr>
          <w:b/>
          <w:szCs w:val="44"/>
        </w:rPr>
        <w:t xml:space="preserve">to NMOS </w:t>
      </w:r>
      <w:r>
        <w:rPr>
          <w:b/>
          <w:szCs w:val="44"/>
        </w:rPr>
        <w:t>FETs</w:t>
      </w:r>
    </w:p>
    <w:p w14:paraId="5B9D3F52" w14:textId="0B853B3F" w:rsidR="00C138AF" w:rsidRDefault="006C033E" w:rsidP="00705118">
      <w:pPr>
        <w:pStyle w:val="BodyText"/>
      </w:pPr>
      <w:r>
        <w:t xml:space="preserve">To complete this project, you will simulate, build, test, and document a circuit that demonstrates </w:t>
      </w:r>
      <w:r w:rsidR="00705118">
        <w:t>basic functions of an NMOS FET,</w:t>
      </w:r>
      <w:r w:rsidR="003B2DD7">
        <w:t xml:space="preserve"> and the voltage across the gate and source controls the drain source current as shown by equation x</w:t>
      </w:r>
      <w:r w:rsidR="005064AE">
        <w:t xml:space="preserve">, and </w:t>
      </w:r>
      <w:r w:rsidR="004B7858">
        <w:t>they are</w:t>
      </w:r>
      <w:r w:rsidR="005064AE">
        <w:t xml:space="preserve"> three mode</w:t>
      </w:r>
      <w:r w:rsidR="00006617">
        <w:t>l</w:t>
      </w:r>
      <w:r w:rsidR="005064AE">
        <w:t>s of the transistor</w:t>
      </w:r>
      <w:r w:rsidR="00006617">
        <w:t xml:space="preserve"> based on the equation</w:t>
      </w:r>
      <w:r w:rsidR="005064AE">
        <w:t>. The first mode</w:t>
      </w:r>
      <w:r w:rsidR="00006617">
        <w:t>l</w:t>
      </w:r>
      <w:r w:rsidR="005064AE">
        <w:t xml:space="preserve"> </w:t>
      </w:r>
      <w:r w:rsidR="00006617">
        <w:t>is an open circuit when the V</w:t>
      </w:r>
      <w:r w:rsidR="00006617">
        <w:rPr>
          <w:vertAlign w:val="subscript"/>
        </w:rPr>
        <w:t>GS</w:t>
      </w:r>
      <w:r w:rsidR="00006617">
        <w:t xml:space="preserve"> is less than the threshold voltage, the second model is linear V</w:t>
      </w:r>
      <w:r w:rsidR="00006617">
        <w:rPr>
          <w:vertAlign w:val="subscript"/>
        </w:rPr>
        <w:t>GS</w:t>
      </w:r>
      <w:r w:rsidR="00006617">
        <w:t xml:space="preserve"> is more than the threshold voltage and the difference of V</w:t>
      </w:r>
      <w:r w:rsidR="00006617">
        <w:rPr>
          <w:vertAlign w:val="subscript"/>
        </w:rPr>
        <w:t>GS</w:t>
      </w:r>
      <w:r w:rsidR="00006617">
        <w:t xml:space="preserve"> and the threshold voltage more than the </w:t>
      </w:r>
      <w:r w:rsidR="00006617" w:rsidRPr="00006617">
        <w:t>V</w:t>
      </w:r>
      <w:r w:rsidR="00006617">
        <w:rPr>
          <w:vertAlign w:val="subscript"/>
        </w:rPr>
        <w:t>DS</w:t>
      </w:r>
      <w:r w:rsidR="00006617">
        <w:t>, and the third model is in saturation and is when V</w:t>
      </w:r>
      <w:r w:rsidR="00006617">
        <w:rPr>
          <w:vertAlign w:val="subscript"/>
        </w:rPr>
        <w:t>GS</w:t>
      </w:r>
      <w:r w:rsidR="00006617">
        <w:t xml:space="preserve"> is more than the threshold voltage and the difference of V</w:t>
      </w:r>
      <w:r w:rsidR="00006617">
        <w:rPr>
          <w:vertAlign w:val="subscript"/>
        </w:rPr>
        <w:t>GS</w:t>
      </w:r>
      <w:r w:rsidR="00006617">
        <w:t xml:space="preserve"> and the threshold voltage less than the </w:t>
      </w:r>
      <w:r w:rsidR="00006617" w:rsidRPr="00006617">
        <w:t>V</w:t>
      </w:r>
      <w:r w:rsidR="00006617">
        <w:rPr>
          <w:vertAlign w:val="subscript"/>
        </w:rPr>
        <w:t>DS</w:t>
      </w:r>
      <w:r w:rsidR="00006617">
        <w:t xml:space="preserve">. </w:t>
      </w:r>
    </w:p>
    <w:p w14:paraId="360092C4" w14:textId="520C03E8" w:rsidR="003B2DD7" w:rsidRPr="004B7858" w:rsidRDefault="00000000" w:rsidP="00705118">
      <w:pPr>
        <w:pStyle w:val="BodyText"/>
        <w:rPr>
          <w:rFonts w:cs="TimesTen-Roman"/>
          <w:iCs/>
          <w:szCs w:val="24"/>
        </w:rPr>
      </w:pPr>
      <m:oMath>
        <m:sSub>
          <m:sSubPr>
            <m:ctrlPr>
              <w:rPr>
                <w:rFonts w:ascii="Cambria Math" w:hAnsi="Cambria Math" w:cs="TimesTen-Roman"/>
                <w:i/>
                <w:szCs w:val="24"/>
              </w:rPr>
            </m:ctrlPr>
          </m:sSubPr>
          <m:e>
            <m:r>
              <w:rPr>
                <w:rFonts w:ascii="Cambria Math" w:hAnsi="Cambria Math" w:cs="TimesTen-Roman"/>
                <w:szCs w:val="24"/>
              </w:rPr>
              <m:t>I</m:t>
            </m:r>
          </m:e>
          <m:sub>
            <m:r>
              <w:rPr>
                <w:rFonts w:ascii="Cambria Math" w:hAnsi="Cambria Math" w:cs="TimesTen-Roman"/>
                <w:szCs w:val="24"/>
              </w:rPr>
              <m:t>ds</m:t>
            </m:r>
          </m:sub>
        </m:sSub>
        <m:r>
          <w:rPr>
            <w:rFonts w:ascii="Cambria Math" w:hAnsi="Cambria Math" w:cs="TimesTen-Roman"/>
            <w:szCs w:val="24"/>
          </w:rPr>
          <m:t>=</m:t>
        </m:r>
        <m:d>
          <m:dPr>
            <m:begChr m:val="{"/>
            <m:endChr m:val=""/>
            <m:ctrlPr>
              <w:rPr>
                <w:rFonts w:ascii="Cambria Math" w:hAnsi="Cambria Math" w:cs="TimesTen-Roman"/>
                <w:i/>
                <w:szCs w:val="24"/>
              </w:rPr>
            </m:ctrlPr>
          </m:dPr>
          <m:e>
            <m:eqArr>
              <m:eqArrPr>
                <m:ctrlPr>
                  <w:rPr>
                    <w:rFonts w:ascii="Cambria Math" w:hAnsi="Cambria Math" w:cs="TimesTen-Roman"/>
                    <w:i/>
                    <w:szCs w:val="24"/>
                  </w:rPr>
                </m:ctrlPr>
              </m:eqArrPr>
              <m:e>
                <m:r>
                  <w:rPr>
                    <w:rFonts w:ascii="Cambria Math" w:hAnsi="Cambria Math" w:cs="TimesTen-Roman"/>
                    <w:szCs w:val="24"/>
                  </w:rPr>
                  <m:t xml:space="preserve">0 if </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th</m:t>
                    </m:r>
                  </m:sub>
                </m:sSub>
                <m:r>
                  <w:rPr>
                    <w:rFonts w:ascii="Cambria Math" w:hAnsi="Cambria Math" w:cs="TimesTen-Roman"/>
                    <w:szCs w:val="24"/>
                  </w:rPr>
                  <m:t>&lt;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GS</m:t>
                    </m:r>
                  </m:sub>
                </m:sSub>
              </m:e>
              <m:e>
                <m:f>
                  <m:fPr>
                    <m:ctrlPr>
                      <w:rPr>
                        <w:rFonts w:ascii="Cambria Math" w:hAnsi="Cambria Math" w:cs="TimesTen-Roman"/>
                        <w:i/>
                        <w:szCs w:val="24"/>
                      </w:rPr>
                    </m:ctrlPr>
                  </m:fPr>
                  <m:num>
                    <m:r>
                      <w:rPr>
                        <w:rFonts w:ascii="Cambria Math" w:hAnsi="Cambria Math" w:cs="TimesTen-Roman"/>
                        <w:szCs w:val="24"/>
                      </w:rPr>
                      <m:t>W</m:t>
                    </m:r>
                  </m:num>
                  <m:den>
                    <m:r>
                      <w:rPr>
                        <w:rFonts w:ascii="Cambria Math" w:hAnsi="Cambria Math" w:cs="TimesTen-Roman"/>
                        <w:szCs w:val="24"/>
                      </w:rPr>
                      <m:t>L</m:t>
                    </m:r>
                  </m:den>
                </m:f>
                <m:sSub>
                  <m:sSubPr>
                    <m:ctrlPr>
                      <w:rPr>
                        <w:rFonts w:ascii="Cambria Math" w:hAnsi="Cambria Math" w:cs="TimesTen-Roman"/>
                        <w:i/>
                        <w:szCs w:val="24"/>
                      </w:rPr>
                    </m:ctrlPr>
                  </m:sSubPr>
                  <m:e>
                    <m:r>
                      <w:rPr>
                        <w:rFonts w:ascii="Cambria Math" w:hAnsi="Cambria Math" w:cs="TimesTen-Roman"/>
                        <w:szCs w:val="24"/>
                      </w:rPr>
                      <m:t>C</m:t>
                    </m:r>
                  </m:e>
                  <m:sub>
                    <m:r>
                      <w:rPr>
                        <w:rFonts w:ascii="Cambria Math" w:hAnsi="Cambria Math" w:cs="TimesTen-Roman"/>
                        <w:szCs w:val="24"/>
                      </w:rPr>
                      <m:t>ox</m:t>
                    </m:r>
                  </m:sub>
                </m:sSub>
                <m:r>
                  <w:rPr>
                    <w:rFonts w:ascii="Cambria Math" w:hAnsi="Cambria Math" w:cs="TimesTen-Roman"/>
                    <w:szCs w:val="24"/>
                  </w:rPr>
                  <m:t>μ</m:t>
                </m:r>
                <m:d>
                  <m:dPr>
                    <m:ctrlPr>
                      <w:rPr>
                        <w:rFonts w:ascii="Cambria Math" w:hAnsi="Cambria Math" w:cs="TimesTen-Roman"/>
                        <w:i/>
                        <w:szCs w:val="24"/>
                      </w:rPr>
                    </m:ctrlPr>
                  </m:dPr>
                  <m:e>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DS</m:t>
                        </m:r>
                      </m:sub>
                    </m:sSub>
                    <m:d>
                      <m:dPr>
                        <m:ctrlPr>
                          <w:rPr>
                            <w:rFonts w:ascii="Cambria Math" w:hAnsi="Cambria Math" w:cs="TimesTen-Roman"/>
                            <w:i/>
                            <w:szCs w:val="24"/>
                          </w:rPr>
                        </m:ctrlPr>
                      </m:dPr>
                      <m:e>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GS</m:t>
                            </m:r>
                          </m:sub>
                        </m:sSub>
                        <m:r>
                          <w:rPr>
                            <w:rFonts w:ascii="Cambria Math" w:hAnsi="Cambria Math" w:cs="TimesTen-Roman"/>
                            <w:szCs w:val="24"/>
                          </w:rPr>
                          <m: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TH</m:t>
                            </m:r>
                          </m:sub>
                        </m:sSub>
                      </m:e>
                    </m:d>
                    <m:r>
                      <w:rPr>
                        <w:rFonts w:ascii="Cambria Math" w:hAnsi="Cambria Math" w:cs="TimesTen-Roman"/>
                        <w:szCs w:val="24"/>
                      </w:rPr>
                      <m:t>-</m:t>
                    </m:r>
                    <m:f>
                      <m:fPr>
                        <m:ctrlPr>
                          <w:rPr>
                            <w:rFonts w:ascii="Cambria Math" w:hAnsi="Cambria Math" w:cs="TimesTen-Roman"/>
                            <w:i/>
                            <w:szCs w:val="24"/>
                          </w:rPr>
                        </m:ctrlPr>
                      </m:fPr>
                      <m:num>
                        <m:sSubSup>
                          <m:sSubSupPr>
                            <m:ctrlPr>
                              <w:rPr>
                                <w:rFonts w:ascii="Cambria Math" w:hAnsi="Cambria Math" w:cs="TimesTen-Roman"/>
                                <w:i/>
                                <w:szCs w:val="24"/>
                              </w:rPr>
                            </m:ctrlPr>
                          </m:sSubSupPr>
                          <m:e>
                            <m:r>
                              <w:rPr>
                                <w:rFonts w:ascii="Cambria Math" w:hAnsi="Cambria Math" w:cs="TimesTen-Roman"/>
                                <w:szCs w:val="24"/>
                              </w:rPr>
                              <m:t>V</m:t>
                            </m:r>
                          </m:e>
                          <m:sub>
                            <m:r>
                              <w:rPr>
                                <w:rFonts w:ascii="Cambria Math" w:hAnsi="Cambria Math" w:cs="TimesTen-Roman"/>
                                <w:szCs w:val="24"/>
                              </w:rPr>
                              <m:t>DS</m:t>
                            </m:r>
                          </m:sub>
                          <m:sup>
                            <m:r>
                              <w:rPr>
                                <w:rFonts w:ascii="Cambria Math" w:hAnsi="Cambria Math" w:cs="TimesTen-Roman"/>
                                <w:szCs w:val="24"/>
                              </w:rPr>
                              <m:t>2</m:t>
                            </m:r>
                          </m:sup>
                        </m:sSubSup>
                      </m:num>
                      <m:den>
                        <m:r>
                          <w:rPr>
                            <w:rFonts w:ascii="Cambria Math" w:hAnsi="Cambria Math" w:cs="TimesTen-Roman"/>
                            <w:szCs w:val="24"/>
                          </w:rPr>
                          <m:t>2</m:t>
                        </m:r>
                      </m:den>
                    </m:f>
                  </m:e>
                </m:d>
                <m:r>
                  <w:rPr>
                    <w:rFonts w:ascii="Cambria Math" w:hAnsi="Cambria Math" w:cs="TimesTen-Roman"/>
                    <w:szCs w:val="24"/>
                  </w:rPr>
                  <m:t xml:space="preserve">if </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th</m:t>
                    </m:r>
                  </m:sub>
                </m:sSub>
                <m:r>
                  <w:rPr>
                    <w:rFonts w:ascii="Cambria Math" w:hAnsi="Cambria Math" w:cs="TimesTen-Roman"/>
                    <w:szCs w:val="24"/>
                  </w:rPr>
                  <m:t>&gt;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GS</m:t>
                    </m:r>
                  </m:sub>
                </m:sSub>
                <m:r>
                  <w:rPr>
                    <w:rFonts w:ascii="Cambria Math" w:hAnsi="Cambria Math" w:cs="TimesTen-Roman"/>
                    <w:szCs w:val="24"/>
                  </w:rPr>
                  <m:t xml:space="preserve"> and </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DS</m:t>
                    </m:r>
                  </m:sub>
                </m:sSub>
                <m:r>
                  <w:rPr>
                    <w:rFonts w:ascii="Cambria Math" w:hAnsi="Cambria Math" w:cs="TimesTen-Roman"/>
                    <w:szCs w:val="24"/>
                  </w:rPr>
                  <m:t>&lt;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GS</m:t>
                    </m:r>
                  </m:sub>
                </m:sSub>
                <m:r>
                  <w:rPr>
                    <w:rFonts w:ascii="Cambria Math" w:hAnsi="Cambria Math" w:cs="TimesTen-Roman"/>
                    <w:szCs w:val="24"/>
                  </w:rPr>
                  <m: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TH</m:t>
                    </m:r>
                  </m:sub>
                </m:sSub>
              </m:e>
              <m:e>
                <m:f>
                  <m:fPr>
                    <m:ctrlPr>
                      <w:rPr>
                        <w:rFonts w:ascii="Cambria Math" w:hAnsi="Cambria Math" w:cs="TimesTen-Roman"/>
                        <w:i/>
                        <w:szCs w:val="24"/>
                      </w:rPr>
                    </m:ctrlPr>
                  </m:fPr>
                  <m:num>
                    <m:r>
                      <w:rPr>
                        <w:rFonts w:ascii="Cambria Math" w:hAnsi="Cambria Math" w:cs="TimesTen-Roman"/>
                        <w:szCs w:val="24"/>
                      </w:rPr>
                      <m:t>W</m:t>
                    </m:r>
                  </m:num>
                  <m:den>
                    <m:r>
                      <w:rPr>
                        <w:rFonts w:ascii="Cambria Math" w:hAnsi="Cambria Math" w:cs="TimesTen-Roman"/>
                        <w:szCs w:val="24"/>
                      </w:rPr>
                      <m:t>2L</m:t>
                    </m:r>
                  </m:den>
                </m:f>
                <m:sSub>
                  <m:sSubPr>
                    <m:ctrlPr>
                      <w:rPr>
                        <w:rFonts w:ascii="Cambria Math" w:hAnsi="Cambria Math" w:cs="TimesTen-Roman"/>
                        <w:i/>
                        <w:szCs w:val="24"/>
                      </w:rPr>
                    </m:ctrlPr>
                  </m:sSubPr>
                  <m:e>
                    <m:r>
                      <w:rPr>
                        <w:rFonts w:ascii="Cambria Math" w:hAnsi="Cambria Math" w:cs="TimesTen-Roman"/>
                        <w:szCs w:val="24"/>
                      </w:rPr>
                      <m:t>C</m:t>
                    </m:r>
                  </m:e>
                  <m:sub>
                    <m:r>
                      <w:rPr>
                        <w:rFonts w:ascii="Cambria Math" w:hAnsi="Cambria Math" w:cs="TimesTen-Roman"/>
                        <w:szCs w:val="24"/>
                      </w:rPr>
                      <m:t>ox</m:t>
                    </m:r>
                  </m:sub>
                </m:sSub>
                <m:r>
                  <w:rPr>
                    <w:rFonts w:ascii="Cambria Math" w:hAnsi="Cambria Math" w:cs="TimesTen-Roman"/>
                    <w:szCs w:val="24"/>
                  </w:rPr>
                  <m:t>μ</m:t>
                </m:r>
                <m:sSup>
                  <m:sSupPr>
                    <m:ctrlPr>
                      <w:rPr>
                        <w:rFonts w:ascii="Cambria Math" w:hAnsi="Cambria Math" w:cs="TimesTen-Roman"/>
                        <w:i/>
                        <w:szCs w:val="24"/>
                      </w:rPr>
                    </m:ctrlPr>
                  </m:sSupPr>
                  <m:e>
                    <m:d>
                      <m:dPr>
                        <m:ctrlPr>
                          <w:rPr>
                            <w:rFonts w:ascii="Cambria Math" w:hAnsi="Cambria Math" w:cs="TimesTen-Roman"/>
                            <w:i/>
                            <w:szCs w:val="24"/>
                          </w:rPr>
                        </m:ctrlPr>
                      </m:dPr>
                      <m:e>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GS</m:t>
                            </m:r>
                          </m:sub>
                        </m:sSub>
                        <m:r>
                          <w:rPr>
                            <w:rFonts w:ascii="Cambria Math" w:hAnsi="Cambria Math" w:cs="TimesTen-Roman"/>
                            <w:szCs w:val="24"/>
                          </w:rPr>
                          <m: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th</m:t>
                            </m:r>
                          </m:sub>
                        </m:sSub>
                      </m:e>
                    </m:d>
                  </m:e>
                  <m:sup>
                    <m:r>
                      <w:rPr>
                        <w:rFonts w:ascii="Cambria Math" w:hAnsi="Cambria Math" w:cs="TimesTen-Roman"/>
                        <w:szCs w:val="24"/>
                      </w:rPr>
                      <m:t>2</m:t>
                    </m:r>
                  </m:sup>
                </m:sSup>
                <m:r>
                  <w:rPr>
                    <w:rFonts w:ascii="Cambria Math" w:hAnsi="Cambria Math" w:cs="TimesTen-Roman"/>
                    <w:szCs w:val="24"/>
                  </w:rPr>
                  <m:t xml:space="preserve"> if </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th</m:t>
                    </m:r>
                  </m:sub>
                </m:sSub>
                <m:r>
                  <w:rPr>
                    <w:rFonts w:ascii="Cambria Math" w:hAnsi="Cambria Math" w:cs="TimesTen-Roman"/>
                    <w:szCs w:val="24"/>
                  </w:rPr>
                  <m:t>&gt;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GS</m:t>
                    </m:r>
                  </m:sub>
                </m:sSub>
                <m:r>
                  <w:rPr>
                    <w:rFonts w:ascii="Cambria Math" w:hAnsi="Cambria Math" w:cs="TimesTen-Roman"/>
                    <w:szCs w:val="24"/>
                  </w:rPr>
                  <m:t xml:space="preserve"> and </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DS</m:t>
                    </m:r>
                  </m:sub>
                </m:sSub>
                <m:r>
                  <w:rPr>
                    <w:rFonts w:ascii="Cambria Math" w:hAnsi="Cambria Math" w:cs="TimesTen-Roman"/>
                    <w:szCs w:val="24"/>
                  </w:rPr>
                  <m: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GS</m:t>
                    </m:r>
                  </m:sub>
                </m:sSub>
                <m:r>
                  <w:rPr>
                    <w:rFonts w:ascii="Cambria Math" w:hAnsi="Cambria Math" w:cs="TimesTen-Roman"/>
                    <w:szCs w:val="24"/>
                  </w:rPr>
                  <m:t>-</m:t>
                </m:r>
                <m:sSub>
                  <m:sSubPr>
                    <m:ctrlPr>
                      <w:rPr>
                        <w:rFonts w:ascii="Cambria Math" w:hAnsi="Cambria Math" w:cs="TimesTen-Roman"/>
                        <w:i/>
                        <w:szCs w:val="24"/>
                      </w:rPr>
                    </m:ctrlPr>
                  </m:sSubPr>
                  <m:e>
                    <m:r>
                      <w:rPr>
                        <w:rFonts w:ascii="Cambria Math" w:hAnsi="Cambria Math" w:cs="TimesTen-Roman"/>
                        <w:szCs w:val="24"/>
                      </w:rPr>
                      <m:t>V</m:t>
                    </m:r>
                  </m:e>
                  <m:sub>
                    <m:r>
                      <w:rPr>
                        <w:rFonts w:ascii="Cambria Math" w:hAnsi="Cambria Math" w:cs="TimesTen-Roman"/>
                        <w:szCs w:val="24"/>
                      </w:rPr>
                      <m:t>TH</m:t>
                    </m:r>
                  </m:sub>
                </m:sSub>
              </m:e>
            </m:eqArr>
          </m:e>
        </m:d>
      </m:oMath>
      <w:r w:rsidR="004B7858" w:rsidRPr="004B7858">
        <w:rPr>
          <w:rFonts w:cs="TimesTen-Roman"/>
          <w:iCs/>
          <w:szCs w:val="24"/>
        </w:rPr>
        <w:t xml:space="preserve"> (E</w:t>
      </w:r>
      <w:r w:rsidR="004B7858">
        <w:rPr>
          <w:rFonts w:cs="TimesTen-Roman"/>
          <w:iCs/>
          <w:szCs w:val="24"/>
        </w:rPr>
        <w:t>quation 1)</w:t>
      </w:r>
    </w:p>
    <w:p w14:paraId="3A931F21" w14:textId="77777777" w:rsidR="00C138AF" w:rsidRPr="004B7858" w:rsidRDefault="00C138AF" w:rsidP="00C138AF">
      <w:pPr>
        <w:autoSpaceDE w:val="0"/>
        <w:autoSpaceDN w:val="0"/>
        <w:adjustRightInd w:val="0"/>
        <w:rPr>
          <w:rFonts w:cs="TimesTen-Roman"/>
          <w:b/>
          <w:bCs/>
          <w:sz w:val="24"/>
          <w:szCs w:val="24"/>
        </w:rPr>
      </w:pPr>
    </w:p>
    <w:p w14:paraId="3808071D" w14:textId="0569A143" w:rsidR="00D50A58" w:rsidRDefault="00B77EBE" w:rsidP="00B77EBE">
      <w:pPr>
        <w:autoSpaceDE w:val="0"/>
        <w:autoSpaceDN w:val="0"/>
        <w:adjustRightInd w:val="0"/>
        <w:ind w:firstLine="720"/>
        <w:rPr>
          <w:rFonts w:eastAsiaTheme="minorHAnsi" w:cs="TimesTen-Roman"/>
          <w:sz w:val="24"/>
          <w:szCs w:val="24"/>
        </w:rPr>
      </w:pPr>
      <w:r>
        <w:rPr>
          <w:rFonts w:eastAsiaTheme="minorHAnsi" w:cs="TimesTen-Roman"/>
          <w:sz w:val="24"/>
          <w:szCs w:val="24"/>
        </w:rPr>
        <w:t xml:space="preserve">The simulations will be run from the files from </w:t>
      </w:r>
      <w:hyperlink r:id="rId10" w:history="1">
        <w:r w:rsidRPr="00A21B40">
          <w:rPr>
            <w:rStyle w:val="Hyperlink"/>
            <w:rFonts w:eastAsiaTheme="minorHAnsi" w:cs="TimesTen-Roman"/>
            <w:sz w:val="24"/>
            <w:szCs w:val="24"/>
          </w:rPr>
          <w:t>this f</w:t>
        </w:r>
        <w:r w:rsidRPr="00A21B40">
          <w:rPr>
            <w:rStyle w:val="Hyperlink"/>
            <w:rFonts w:eastAsiaTheme="minorHAnsi" w:cs="TimesTen-Roman"/>
            <w:sz w:val="24"/>
            <w:szCs w:val="24"/>
          </w:rPr>
          <w:t>o</w:t>
        </w:r>
        <w:r w:rsidRPr="00A21B40">
          <w:rPr>
            <w:rStyle w:val="Hyperlink"/>
            <w:rFonts w:eastAsiaTheme="minorHAnsi" w:cs="TimesTen-Roman"/>
            <w:sz w:val="24"/>
            <w:szCs w:val="24"/>
          </w:rPr>
          <w:t>lder</w:t>
        </w:r>
      </w:hyperlink>
      <w:r>
        <w:rPr>
          <w:rFonts w:eastAsiaTheme="minorHAnsi" w:cs="TimesTen-Roman"/>
          <w:sz w:val="24"/>
          <w:szCs w:val="24"/>
        </w:rPr>
        <w:t xml:space="preserve">, and three simulations will </w:t>
      </w:r>
      <w:r w:rsidR="00C3625B">
        <w:rPr>
          <w:rFonts w:eastAsiaTheme="minorHAnsi" w:cs="TimesTen-Roman"/>
          <w:sz w:val="24"/>
          <w:szCs w:val="24"/>
        </w:rPr>
        <w:t>be used</w:t>
      </w:r>
      <w:r>
        <w:rPr>
          <w:rFonts w:eastAsiaTheme="minorHAnsi" w:cs="TimesTen-Roman"/>
          <w:sz w:val="24"/>
          <w:szCs w:val="24"/>
        </w:rPr>
        <w:t xml:space="preserve"> to show the characteristics of an NMOS.</w:t>
      </w:r>
    </w:p>
    <w:p w14:paraId="06591335" w14:textId="6DE16E78" w:rsidR="00D754B8" w:rsidRPr="00D754B8" w:rsidRDefault="00C3625B" w:rsidP="00660CAB">
      <w:pPr>
        <w:autoSpaceDE w:val="0"/>
        <w:autoSpaceDN w:val="0"/>
        <w:adjustRightInd w:val="0"/>
        <w:rPr>
          <w:rFonts w:eastAsiaTheme="minorHAnsi" w:cs="TimesTen-Roman"/>
          <w:sz w:val="24"/>
          <w:szCs w:val="24"/>
        </w:rPr>
      </w:pPr>
      <w:r w:rsidRPr="00C3625B">
        <w:rPr>
          <w:rFonts w:eastAsiaTheme="minorHAnsi" w:cs="TimesTen-Roman"/>
          <w:noProof/>
          <w:sz w:val="24"/>
          <w:szCs w:val="24"/>
        </w:rPr>
        <w:drawing>
          <wp:inline distT="0" distB="0" distL="0" distR="0" wp14:anchorId="7C57F4B7" wp14:editId="4B72085F">
            <wp:extent cx="5486400" cy="2661920"/>
            <wp:effectExtent l="0" t="0" r="0" b="5080"/>
            <wp:docPr id="99866443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64433" name="Picture 1" descr="A diagram of a circuit&#10;&#10;AI-generated content may be incorrect."/>
                    <pic:cNvPicPr/>
                  </pic:nvPicPr>
                  <pic:blipFill>
                    <a:blip r:embed="rId11"/>
                    <a:stretch>
                      <a:fillRect/>
                    </a:stretch>
                  </pic:blipFill>
                  <pic:spPr>
                    <a:xfrm>
                      <a:off x="0" y="0"/>
                      <a:ext cx="5486400" cy="2661920"/>
                    </a:xfrm>
                    <a:prstGeom prst="rect">
                      <a:avLst/>
                    </a:prstGeom>
                  </pic:spPr>
                </pic:pic>
              </a:graphicData>
            </a:graphic>
          </wp:inline>
        </w:drawing>
      </w:r>
    </w:p>
    <w:p w14:paraId="4BC127D6" w14:textId="200E7873" w:rsidR="00EE5606" w:rsidRDefault="00EE5606" w:rsidP="00EE5606">
      <w:pPr>
        <w:autoSpaceDE w:val="0"/>
        <w:autoSpaceDN w:val="0"/>
        <w:adjustRightInd w:val="0"/>
        <w:rPr>
          <w:rFonts w:eastAsiaTheme="minorHAnsi" w:cs="TimesTen-Roman"/>
          <w:sz w:val="24"/>
          <w:szCs w:val="24"/>
        </w:rPr>
      </w:pPr>
    </w:p>
    <w:p w14:paraId="1E19F786" w14:textId="41C4A056" w:rsidR="000216D8" w:rsidRDefault="000216D8" w:rsidP="00EE5606">
      <w:pPr>
        <w:autoSpaceDE w:val="0"/>
        <w:autoSpaceDN w:val="0"/>
        <w:adjustRightInd w:val="0"/>
        <w:rPr>
          <w:rFonts w:eastAsiaTheme="minorHAnsi" w:cs="TimesTen-Roman"/>
          <w:sz w:val="24"/>
          <w:szCs w:val="24"/>
        </w:rPr>
      </w:pPr>
      <w:r>
        <w:rPr>
          <w:rFonts w:eastAsiaTheme="minorHAnsi" w:cs="TimesTen-Roman"/>
          <w:sz w:val="24"/>
          <w:szCs w:val="24"/>
        </w:rPr>
        <w:t xml:space="preserve">Fig. </w:t>
      </w:r>
      <w:r w:rsidR="0013689C">
        <w:rPr>
          <w:rFonts w:eastAsiaTheme="minorHAnsi" w:cs="TimesTen-Roman"/>
          <w:sz w:val="24"/>
          <w:szCs w:val="24"/>
        </w:rPr>
        <w:t>1</w:t>
      </w:r>
      <w:r>
        <w:rPr>
          <w:rFonts w:eastAsiaTheme="minorHAnsi" w:cs="TimesTen-Roman"/>
          <w:sz w:val="24"/>
          <w:szCs w:val="24"/>
        </w:rPr>
        <w:t xml:space="preserve"> NMOS circuit with stepping the </w:t>
      </w:r>
      <w:r w:rsidR="00D50A58">
        <w:rPr>
          <w:rFonts w:eastAsiaTheme="minorHAnsi" w:cs="TimesTen-Roman"/>
          <w:sz w:val="24"/>
          <w:szCs w:val="24"/>
        </w:rPr>
        <w:t>d</w:t>
      </w:r>
      <w:r>
        <w:rPr>
          <w:rFonts w:eastAsiaTheme="minorHAnsi" w:cs="TimesTen-Roman"/>
          <w:sz w:val="24"/>
          <w:szCs w:val="24"/>
        </w:rPr>
        <w:t xml:space="preserve">rain </w:t>
      </w:r>
      <w:r w:rsidR="00D50A58">
        <w:rPr>
          <w:rFonts w:eastAsiaTheme="minorHAnsi" w:cs="TimesTen-Roman"/>
          <w:sz w:val="24"/>
          <w:szCs w:val="24"/>
        </w:rPr>
        <w:t>v</w:t>
      </w:r>
      <w:r>
        <w:rPr>
          <w:rFonts w:eastAsiaTheme="minorHAnsi" w:cs="TimesTen-Roman"/>
          <w:sz w:val="24"/>
          <w:szCs w:val="24"/>
        </w:rPr>
        <w:t>oltage, and varying the gate voltage as the independent variable</w:t>
      </w:r>
      <w:r w:rsidR="00660CAB">
        <w:rPr>
          <w:rFonts w:eastAsiaTheme="minorHAnsi" w:cs="TimesTen-Roman"/>
          <w:sz w:val="24"/>
          <w:szCs w:val="24"/>
        </w:rPr>
        <w:t xml:space="preserve"> </w:t>
      </w:r>
    </w:p>
    <w:p w14:paraId="34062FB9" w14:textId="77777777" w:rsidR="000216D8" w:rsidRDefault="000216D8" w:rsidP="00EE5606">
      <w:pPr>
        <w:autoSpaceDE w:val="0"/>
        <w:autoSpaceDN w:val="0"/>
        <w:adjustRightInd w:val="0"/>
        <w:rPr>
          <w:rFonts w:eastAsiaTheme="minorHAnsi" w:cs="TimesTen-Roman"/>
          <w:sz w:val="24"/>
          <w:szCs w:val="24"/>
        </w:rPr>
      </w:pPr>
    </w:p>
    <w:p w14:paraId="7A4B5F18" w14:textId="520F20E4" w:rsidR="000216D8" w:rsidRDefault="000216D8" w:rsidP="00EE5606">
      <w:pPr>
        <w:autoSpaceDE w:val="0"/>
        <w:autoSpaceDN w:val="0"/>
        <w:adjustRightInd w:val="0"/>
        <w:rPr>
          <w:rFonts w:eastAsiaTheme="minorHAnsi" w:cs="TimesTen-Roman"/>
          <w:sz w:val="24"/>
          <w:szCs w:val="24"/>
        </w:rPr>
      </w:pPr>
    </w:p>
    <w:p w14:paraId="130AE04B" w14:textId="480BFE69" w:rsidR="00EE5606" w:rsidRDefault="00660CAB" w:rsidP="00D50A58">
      <w:pPr>
        <w:autoSpaceDE w:val="0"/>
        <w:autoSpaceDN w:val="0"/>
        <w:adjustRightInd w:val="0"/>
        <w:rPr>
          <w:rFonts w:eastAsiaTheme="minorHAnsi" w:cs="TimesTen-Roman"/>
          <w:sz w:val="24"/>
          <w:szCs w:val="24"/>
        </w:rPr>
      </w:pPr>
      <w:r>
        <w:rPr>
          <w:noProof/>
        </w:rPr>
        <w:lastRenderedPageBreak/>
        <w:drawing>
          <wp:inline distT="0" distB="0" distL="0" distR="0" wp14:anchorId="7968A705" wp14:editId="42BCEC97">
            <wp:extent cx="5486400" cy="2774950"/>
            <wp:effectExtent l="0" t="0" r="0" b="6350"/>
            <wp:docPr id="211319222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92225" name="Picture 1" descr="A graph of different colored lines&#10;&#10;AI-generated content may be incorrect."/>
                    <pic:cNvPicPr/>
                  </pic:nvPicPr>
                  <pic:blipFill>
                    <a:blip r:embed="rId12"/>
                    <a:stretch>
                      <a:fillRect/>
                    </a:stretch>
                  </pic:blipFill>
                  <pic:spPr>
                    <a:xfrm>
                      <a:off x="0" y="0"/>
                      <a:ext cx="5486400" cy="2774950"/>
                    </a:xfrm>
                    <a:prstGeom prst="rect">
                      <a:avLst/>
                    </a:prstGeom>
                  </pic:spPr>
                </pic:pic>
              </a:graphicData>
            </a:graphic>
          </wp:inline>
        </w:drawing>
      </w:r>
      <w:r w:rsidR="0008014D">
        <w:rPr>
          <w:rFonts w:eastAsiaTheme="minorHAnsi" w:cs="TimesTen-Roman"/>
          <w:sz w:val="24"/>
          <w:szCs w:val="24"/>
        </w:rPr>
        <w:t xml:space="preserve">Fig. </w:t>
      </w:r>
      <w:r>
        <w:rPr>
          <w:rFonts w:eastAsiaTheme="minorHAnsi" w:cs="TimesTen-Roman"/>
          <w:sz w:val="24"/>
          <w:szCs w:val="24"/>
        </w:rPr>
        <w:t>2</w:t>
      </w:r>
      <w:r w:rsidR="0008014D">
        <w:rPr>
          <w:rFonts w:eastAsiaTheme="minorHAnsi" w:cs="TimesTen-Roman"/>
          <w:sz w:val="24"/>
          <w:szCs w:val="24"/>
        </w:rPr>
        <w:t xml:space="preserve"> </w:t>
      </w:r>
      <w:r w:rsidR="00D50A58">
        <w:rPr>
          <w:rFonts w:eastAsiaTheme="minorHAnsi" w:cs="TimesTen-Roman"/>
          <w:sz w:val="24"/>
          <w:szCs w:val="24"/>
        </w:rPr>
        <w:t>Simulation of varying V</w:t>
      </w:r>
      <w:r>
        <w:rPr>
          <w:rFonts w:eastAsiaTheme="minorHAnsi" w:cs="TimesTen-Roman"/>
          <w:sz w:val="24"/>
          <w:szCs w:val="24"/>
          <w:vertAlign w:val="subscript"/>
        </w:rPr>
        <w:t>D</w:t>
      </w:r>
      <w:r w:rsidR="00D50A58">
        <w:rPr>
          <w:rFonts w:eastAsiaTheme="minorHAnsi" w:cs="TimesTen-Roman"/>
          <w:sz w:val="24"/>
          <w:szCs w:val="24"/>
          <w:vertAlign w:val="subscript"/>
        </w:rPr>
        <w:t xml:space="preserve">S </w:t>
      </w:r>
      <w:r w:rsidR="00D50A58">
        <w:rPr>
          <w:rFonts w:eastAsiaTheme="minorHAnsi" w:cs="TimesTen-Roman"/>
          <w:sz w:val="24"/>
          <w:szCs w:val="24"/>
        </w:rPr>
        <w:t>and plotting I</w:t>
      </w:r>
      <w:r w:rsidR="00D50A58">
        <w:rPr>
          <w:rFonts w:eastAsiaTheme="minorHAnsi" w:cs="TimesTen-Roman"/>
          <w:sz w:val="24"/>
          <w:szCs w:val="24"/>
          <w:vertAlign w:val="subscript"/>
        </w:rPr>
        <w:t>DS</w:t>
      </w:r>
      <w:r w:rsidR="00D50A58">
        <w:rPr>
          <w:rFonts w:eastAsiaTheme="minorHAnsi" w:cs="TimesTen-Roman"/>
          <w:sz w:val="24"/>
          <w:szCs w:val="24"/>
        </w:rPr>
        <w:t xml:space="preserve"> six times, and each time stepping up the V</w:t>
      </w:r>
      <w:r>
        <w:rPr>
          <w:rFonts w:eastAsiaTheme="minorHAnsi" w:cs="TimesTen-Roman"/>
          <w:sz w:val="24"/>
          <w:szCs w:val="24"/>
          <w:vertAlign w:val="subscript"/>
        </w:rPr>
        <w:t>GS</w:t>
      </w:r>
      <w:r w:rsidR="00D50A58">
        <w:rPr>
          <w:rFonts w:eastAsiaTheme="minorHAnsi" w:cs="TimesTen-Roman"/>
          <w:sz w:val="24"/>
          <w:szCs w:val="24"/>
          <w:vertAlign w:val="subscript"/>
        </w:rPr>
        <w:t xml:space="preserve"> </w:t>
      </w:r>
      <w:r w:rsidR="00D50A58">
        <w:rPr>
          <w:rFonts w:eastAsiaTheme="minorHAnsi" w:cs="TimesTen-Roman"/>
          <w:sz w:val="24"/>
          <w:szCs w:val="24"/>
        </w:rPr>
        <w:t>by one V, starting at zero</w:t>
      </w:r>
      <w:r>
        <w:rPr>
          <w:rFonts w:eastAsiaTheme="minorHAnsi" w:cs="TimesTen-Roman"/>
          <w:sz w:val="24"/>
          <w:szCs w:val="24"/>
        </w:rPr>
        <w:t xml:space="preserve">, and the schematic used to create this graph is in file </w:t>
      </w:r>
      <w:r w:rsidRPr="00660CAB">
        <w:rPr>
          <w:rFonts w:eastAsiaTheme="minorHAnsi" w:cs="TimesTen-Roman"/>
          <w:sz w:val="24"/>
          <w:szCs w:val="24"/>
        </w:rPr>
        <w:t>20250717 NMOS FET testing varying VDS</w:t>
      </w:r>
    </w:p>
    <w:p w14:paraId="5E3547FB" w14:textId="6C96A337" w:rsidR="00660CAB" w:rsidRDefault="00660CAB" w:rsidP="00D50A58">
      <w:pPr>
        <w:autoSpaceDE w:val="0"/>
        <w:autoSpaceDN w:val="0"/>
        <w:adjustRightInd w:val="0"/>
        <w:rPr>
          <w:rFonts w:eastAsiaTheme="minorHAnsi" w:cs="TimesTen-Roman"/>
          <w:sz w:val="24"/>
          <w:szCs w:val="24"/>
        </w:rPr>
      </w:pPr>
      <w:r>
        <w:rPr>
          <w:noProof/>
        </w:rPr>
        <w:drawing>
          <wp:inline distT="0" distB="0" distL="0" distR="0" wp14:anchorId="6A007016" wp14:editId="0BAD2C56">
            <wp:extent cx="5486400" cy="2774950"/>
            <wp:effectExtent l="0" t="0" r="0" b="6350"/>
            <wp:docPr id="1475069803" name="Picture 1" descr="A green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69803" name="Picture 1" descr="A green line on a white background&#10;&#10;AI-generated content may be incorrect."/>
                    <pic:cNvPicPr/>
                  </pic:nvPicPr>
                  <pic:blipFill>
                    <a:blip r:embed="rId13"/>
                    <a:stretch>
                      <a:fillRect/>
                    </a:stretch>
                  </pic:blipFill>
                  <pic:spPr>
                    <a:xfrm>
                      <a:off x="0" y="0"/>
                      <a:ext cx="5486400" cy="2774950"/>
                    </a:xfrm>
                    <a:prstGeom prst="rect">
                      <a:avLst/>
                    </a:prstGeom>
                  </pic:spPr>
                </pic:pic>
              </a:graphicData>
            </a:graphic>
          </wp:inline>
        </w:drawing>
      </w:r>
    </w:p>
    <w:p w14:paraId="34B7E1EF" w14:textId="775B1A00" w:rsidR="00660CAB" w:rsidRDefault="00660CAB" w:rsidP="00D50A58">
      <w:pPr>
        <w:autoSpaceDE w:val="0"/>
        <w:autoSpaceDN w:val="0"/>
        <w:adjustRightInd w:val="0"/>
        <w:rPr>
          <w:rFonts w:eastAsiaTheme="minorHAnsi" w:cs="TimesTen-Roman"/>
          <w:sz w:val="24"/>
          <w:szCs w:val="24"/>
        </w:rPr>
      </w:pPr>
      <w:r>
        <w:rPr>
          <w:rFonts w:eastAsiaTheme="minorHAnsi" w:cs="TimesTen-Roman"/>
          <w:sz w:val="24"/>
          <w:szCs w:val="24"/>
        </w:rPr>
        <w:t>Fig. 3 Simulation of varying V</w:t>
      </w:r>
      <w:r>
        <w:rPr>
          <w:rFonts w:eastAsiaTheme="minorHAnsi" w:cs="TimesTen-Roman"/>
          <w:sz w:val="24"/>
          <w:szCs w:val="24"/>
          <w:vertAlign w:val="subscript"/>
        </w:rPr>
        <w:t xml:space="preserve">GS </w:t>
      </w:r>
      <w:r>
        <w:rPr>
          <w:rFonts w:eastAsiaTheme="minorHAnsi" w:cs="TimesTen-Roman"/>
          <w:sz w:val="24"/>
          <w:szCs w:val="24"/>
        </w:rPr>
        <w:t>and plotting I</w:t>
      </w:r>
      <w:r>
        <w:rPr>
          <w:rFonts w:eastAsiaTheme="minorHAnsi" w:cs="TimesTen-Roman"/>
          <w:sz w:val="24"/>
          <w:szCs w:val="24"/>
          <w:vertAlign w:val="subscript"/>
        </w:rPr>
        <w:t>DS</w:t>
      </w:r>
      <w:r>
        <w:rPr>
          <w:rFonts w:eastAsiaTheme="minorHAnsi" w:cs="TimesTen-Roman"/>
          <w:sz w:val="24"/>
          <w:szCs w:val="24"/>
        </w:rPr>
        <w:t xml:space="preserve"> with </w:t>
      </w:r>
      <w:proofErr w:type="spellStart"/>
      <w:r>
        <w:rPr>
          <w:rFonts w:eastAsiaTheme="minorHAnsi" w:cs="TimesTen-Roman"/>
          <w:sz w:val="24"/>
          <w:szCs w:val="24"/>
        </w:rPr>
        <w:t>V</w:t>
      </w:r>
      <w:r>
        <w:rPr>
          <w:rFonts w:eastAsiaTheme="minorHAnsi" w:cs="TimesTen-Roman"/>
          <w:sz w:val="24"/>
          <w:szCs w:val="24"/>
          <w:vertAlign w:val="subscript"/>
        </w:rPr>
        <w:t>ds</w:t>
      </w:r>
      <w:proofErr w:type="spellEnd"/>
      <w:r>
        <w:rPr>
          <w:rFonts w:eastAsiaTheme="minorHAnsi" w:cs="TimesTen-Roman"/>
          <w:sz w:val="24"/>
          <w:szCs w:val="24"/>
        </w:rPr>
        <w:t xml:space="preserve"> at 1.25V and the schematic used to create this graph is in file </w:t>
      </w:r>
      <w:r w:rsidRPr="00660CAB">
        <w:rPr>
          <w:rFonts w:eastAsiaTheme="minorHAnsi" w:cs="TimesTen-Roman"/>
          <w:sz w:val="24"/>
          <w:szCs w:val="24"/>
        </w:rPr>
        <w:t>20250717 NMOS FET testing with steady VDS</w:t>
      </w:r>
    </w:p>
    <w:p w14:paraId="4A5D63DB" w14:textId="3811E71F" w:rsidR="00660CAB" w:rsidRDefault="00660CAB" w:rsidP="00D50A58">
      <w:pPr>
        <w:autoSpaceDE w:val="0"/>
        <w:autoSpaceDN w:val="0"/>
        <w:adjustRightInd w:val="0"/>
        <w:rPr>
          <w:rFonts w:eastAsiaTheme="minorHAnsi" w:cs="TimesTen-Roman"/>
          <w:sz w:val="24"/>
          <w:szCs w:val="24"/>
        </w:rPr>
      </w:pPr>
      <w:r>
        <w:rPr>
          <w:noProof/>
        </w:rPr>
        <w:lastRenderedPageBreak/>
        <w:drawing>
          <wp:inline distT="0" distB="0" distL="0" distR="0" wp14:anchorId="21DC5DE4" wp14:editId="461D6598">
            <wp:extent cx="5486400" cy="2774950"/>
            <wp:effectExtent l="0" t="0" r="0" b="6350"/>
            <wp:docPr id="60305943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59431" name="Picture 1" descr="A graph of different colored lines&#10;&#10;AI-generated content may be incorrect."/>
                    <pic:cNvPicPr/>
                  </pic:nvPicPr>
                  <pic:blipFill>
                    <a:blip r:embed="rId14"/>
                    <a:stretch>
                      <a:fillRect/>
                    </a:stretch>
                  </pic:blipFill>
                  <pic:spPr>
                    <a:xfrm>
                      <a:off x="0" y="0"/>
                      <a:ext cx="5486400" cy="2774950"/>
                    </a:xfrm>
                    <a:prstGeom prst="rect">
                      <a:avLst/>
                    </a:prstGeom>
                  </pic:spPr>
                </pic:pic>
              </a:graphicData>
            </a:graphic>
          </wp:inline>
        </w:drawing>
      </w:r>
    </w:p>
    <w:p w14:paraId="35F8ABBB" w14:textId="580EA24D" w:rsidR="00660CAB" w:rsidRDefault="00660CAB" w:rsidP="00660CAB">
      <w:pPr>
        <w:autoSpaceDE w:val="0"/>
        <w:autoSpaceDN w:val="0"/>
        <w:adjustRightInd w:val="0"/>
        <w:rPr>
          <w:rFonts w:eastAsiaTheme="minorHAnsi" w:cs="TimesTen-Roman"/>
          <w:sz w:val="24"/>
          <w:szCs w:val="24"/>
        </w:rPr>
      </w:pPr>
      <w:r>
        <w:rPr>
          <w:rFonts w:eastAsiaTheme="minorHAnsi" w:cs="TimesTen-Roman"/>
          <w:sz w:val="24"/>
          <w:szCs w:val="24"/>
        </w:rPr>
        <w:t>Fig. 4 Simulation of varying V</w:t>
      </w:r>
      <w:r>
        <w:rPr>
          <w:rFonts w:eastAsiaTheme="minorHAnsi" w:cs="TimesTen-Roman"/>
          <w:sz w:val="24"/>
          <w:szCs w:val="24"/>
          <w:vertAlign w:val="subscript"/>
        </w:rPr>
        <w:t xml:space="preserve">GS </w:t>
      </w:r>
      <w:r>
        <w:rPr>
          <w:rFonts w:eastAsiaTheme="minorHAnsi" w:cs="TimesTen-Roman"/>
          <w:sz w:val="24"/>
          <w:szCs w:val="24"/>
        </w:rPr>
        <w:t>and plotting I</w:t>
      </w:r>
      <w:r>
        <w:rPr>
          <w:rFonts w:eastAsiaTheme="minorHAnsi" w:cs="TimesTen-Roman"/>
          <w:sz w:val="24"/>
          <w:szCs w:val="24"/>
          <w:vertAlign w:val="subscript"/>
        </w:rPr>
        <w:t>DS</w:t>
      </w:r>
      <w:r>
        <w:rPr>
          <w:rFonts w:eastAsiaTheme="minorHAnsi" w:cs="TimesTen-Roman"/>
          <w:sz w:val="24"/>
          <w:szCs w:val="24"/>
        </w:rPr>
        <w:t xml:space="preserve"> six times, and each time stepping up the V</w:t>
      </w:r>
      <w:r>
        <w:rPr>
          <w:rFonts w:eastAsiaTheme="minorHAnsi" w:cs="TimesTen-Roman"/>
          <w:sz w:val="24"/>
          <w:szCs w:val="24"/>
          <w:vertAlign w:val="subscript"/>
        </w:rPr>
        <w:t xml:space="preserve">DS </w:t>
      </w:r>
      <w:r>
        <w:rPr>
          <w:rFonts w:eastAsiaTheme="minorHAnsi" w:cs="TimesTen-Roman"/>
          <w:sz w:val="24"/>
          <w:szCs w:val="24"/>
        </w:rPr>
        <w:t xml:space="preserve">by one V, starting at zero, and the schematic used to create this graph is in file </w:t>
      </w:r>
      <w:r w:rsidRPr="00660CAB">
        <w:rPr>
          <w:rFonts w:eastAsiaTheme="minorHAnsi" w:cs="TimesTen-Roman"/>
          <w:sz w:val="24"/>
          <w:szCs w:val="24"/>
        </w:rPr>
        <w:t>20250717 NMOS FET testing varying V</w:t>
      </w:r>
      <w:r>
        <w:rPr>
          <w:rFonts w:eastAsiaTheme="minorHAnsi" w:cs="TimesTen-Roman"/>
          <w:sz w:val="24"/>
          <w:szCs w:val="24"/>
        </w:rPr>
        <w:t>G</w:t>
      </w:r>
      <w:r w:rsidRPr="00660CAB">
        <w:rPr>
          <w:rFonts w:eastAsiaTheme="minorHAnsi" w:cs="TimesTen-Roman"/>
          <w:sz w:val="24"/>
          <w:szCs w:val="24"/>
        </w:rPr>
        <w:t>S</w:t>
      </w:r>
    </w:p>
    <w:p w14:paraId="6BEB1E5C" w14:textId="77777777" w:rsidR="00660CAB" w:rsidRDefault="00660CAB" w:rsidP="00D50A58">
      <w:pPr>
        <w:autoSpaceDE w:val="0"/>
        <w:autoSpaceDN w:val="0"/>
        <w:adjustRightInd w:val="0"/>
        <w:rPr>
          <w:rFonts w:eastAsiaTheme="minorHAnsi" w:cs="TimesTen-Roman"/>
          <w:sz w:val="24"/>
          <w:szCs w:val="24"/>
        </w:rPr>
      </w:pPr>
    </w:p>
    <w:p w14:paraId="4E52E2D0" w14:textId="77777777" w:rsidR="00660CAB" w:rsidRDefault="00660CAB" w:rsidP="00D50A58">
      <w:pPr>
        <w:autoSpaceDE w:val="0"/>
        <w:autoSpaceDN w:val="0"/>
        <w:adjustRightInd w:val="0"/>
        <w:rPr>
          <w:rFonts w:eastAsiaTheme="minorHAnsi" w:cs="TimesTen-Roman"/>
          <w:sz w:val="24"/>
          <w:szCs w:val="24"/>
        </w:rPr>
      </w:pPr>
    </w:p>
    <w:p w14:paraId="2A7A50D1" w14:textId="77777777" w:rsidR="005064AE" w:rsidRDefault="005064AE" w:rsidP="00D50A58">
      <w:pPr>
        <w:autoSpaceDE w:val="0"/>
        <w:autoSpaceDN w:val="0"/>
        <w:adjustRightInd w:val="0"/>
        <w:rPr>
          <w:rFonts w:eastAsiaTheme="minorHAnsi" w:cs="TimesTen-Roman"/>
          <w:sz w:val="24"/>
          <w:szCs w:val="24"/>
        </w:rPr>
      </w:pPr>
    </w:p>
    <w:p w14:paraId="2E073E70" w14:textId="77777777" w:rsidR="005066A5" w:rsidRPr="00D754B8" w:rsidRDefault="005066A5" w:rsidP="005066A5">
      <w:pPr>
        <w:autoSpaceDE w:val="0"/>
        <w:autoSpaceDN w:val="0"/>
        <w:adjustRightInd w:val="0"/>
        <w:ind w:left="360" w:firstLine="360"/>
        <w:rPr>
          <w:rFonts w:eastAsiaTheme="minorHAnsi" w:cs="TimesTen-Roman"/>
          <w:sz w:val="24"/>
          <w:szCs w:val="24"/>
        </w:rPr>
      </w:pPr>
    </w:p>
    <w:p w14:paraId="15E2CD7C" w14:textId="77777777" w:rsidR="005066A5" w:rsidRPr="00D50A58" w:rsidRDefault="005066A5" w:rsidP="00D50A58">
      <w:pPr>
        <w:autoSpaceDE w:val="0"/>
        <w:autoSpaceDN w:val="0"/>
        <w:adjustRightInd w:val="0"/>
        <w:rPr>
          <w:rFonts w:eastAsiaTheme="minorHAnsi" w:cs="TimesTen-Roman"/>
          <w:sz w:val="24"/>
          <w:szCs w:val="24"/>
        </w:rPr>
      </w:pPr>
    </w:p>
    <w:p w14:paraId="24CD202F" w14:textId="077D51F9" w:rsidR="00B02A5F" w:rsidRPr="00210DA7" w:rsidRDefault="006C033E" w:rsidP="00210DA7">
      <w:pPr>
        <w:pStyle w:val="BodyText"/>
        <w:rPr>
          <w:b/>
        </w:rPr>
      </w:pPr>
      <w:r>
        <w:br w:type="page"/>
      </w:r>
    </w:p>
    <w:p w14:paraId="6C587B52" w14:textId="2224219F" w:rsidR="00E4702F" w:rsidRDefault="006C033E" w:rsidP="00E4702F">
      <w:pPr>
        <w:pStyle w:val="ChapterTitle"/>
        <w:ind w:right="180"/>
        <w:rPr>
          <w:b/>
          <w:szCs w:val="44"/>
        </w:rPr>
      </w:pPr>
      <w:bookmarkStart w:id="0" w:name="_Toc203992085"/>
      <w:r>
        <w:lastRenderedPageBreak/>
        <w:t xml:space="preserve">Chapter </w:t>
      </w:r>
      <w:r w:rsidR="004B7858">
        <w:t>2</w:t>
      </w:r>
      <w:r w:rsidR="00A21B40">
        <w:t>: Introduction</w:t>
      </w:r>
      <w:r w:rsidRPr="001B0E4C">
        <w:rPr>
          <w:b/>
          <w:szCs w:val="44"/>
        </w:rPr>
        <w:t xml:space="preserve"> </w:t>
      </w:r>
      <w:r w:rsidR="00BC28F1">
        <w:rPr>
          <w:b/>
          <w:szCs w:val="44"/>
        </w:rPr>
        <w:t xml:space="preserve">to </w:t>
      </w:r>
      <w:r w:rsidR="004B7858">
        <w:rPr>
          <w:b/>
          <w:szCs w:val="44"/>
        </w:rPr>
        <w:t>NMOS Logic Gates</w:t>
      </w:r>
      <w:bookmarkEnd w:id="0"/>
    </w:p>
    <w:p w14:paraId="5AD6B8BE" w14:textId="6E79B636" w:rsidR="00E4702F" w:rsidRPr="00150AA2" w:rsidRDefault="006C033E" w:rsidP="00E4702F">
      <w:pPr>
        <w:pStyle w:val="Heading1"/>
      </w:pPr>
      <w:bookmarkStart w:id="1" w:name="_Toc203992086"/>
      <w:r w:rsidRPr="00150AA2">
        <w:t>Introduction</w:t>
      </w:r>
      <w:bookmarkEnd w:id="1"/>
    </w:p>
    <w:p w14:paraId="7A7A49F4" w14:textId="3EF926C3" w:rsidR="00E4702F" w:rsidRPr="00C51AF9" w:rsidRDefault="006C033E" w:rsidP="00E4702F">
      <w:pPr>
        <w:rPr>
          <w:sz w:val="24"/>
          <w:szCs w:val="24"/>
        </w:rPr>
      </w:pPr>
      <w:r>
        <w:rPr>
          <w:sz w:val="24"/>
          <w:szCs w:val="24"/>
        </w:rPr>
        <w:t xml:space="preserve">This lab will show you how to </w:t>
      </w:r>
      <w:r w:rsidR="0085041D">
        <w:rPr>
          <w:sz w:val="24"/>
          <w:szCs w:val="24"/>
        </w:rPr>
        <w:t xml:space="preserve">create input vs output simulations of NMOS logic gates and </w:t>
      </w:r>
      <w:r w:rsidR="00C3625B">
        <w:rPr>
          <w:sz w:val="24"/>
          <w:szCs w:val="24"/>
        </w:rPr>
        <w:t>show</w:t>
      </w:r>
      <w:r w:rsidR="0085041D">
        <w:rPr>
          <w:sz w:val="24"/>
          <w:szCs w:val="24"/>
        </w:rPr>
        <w:t xml:space="preserve"> the improvements</w:t>
      </w:r>
      <w:r>
        <w:rPr>
          <w:sz w:val="24"/>
          <w:szCs w:val="24"/>
        </w:rPr>
        <w:t xml:space="preserve"> </w:t>
      </w:r>
      <w:r w:rsidR="0085041D">
        <w:rPr>
          <w:sz w:val="24"/>
          <w:szCs w:val="24"/>
        </w:rPr>
        <w:t>with each circuit design.</w:t>
      </w:r>
    </w:p>
    <w:p w14:paraId="40741C49" w14:textId="77777777" w:rsidR="00E4702F" w:rsidRPr="007B47AE" w:rsidRDefault="006C033E" w:rsidP="00E4702F">
      <w:pPr>
        <w:pStyle w:val="Heading1"/>
      </w:pPr>
      <w:bookmarkStart w:id="2" w:name="_Toc54191103"/>
      <w:bookmarkStart w:id="3" w:name="_Toc203992087"/>
      <w:r w:rsidRPr="007B47AE">
        <w:t>Objective</w:t>
      </w:r>
      <w:bookmarkEnd w:id="2"/>
      <w:bookmarkEnd w:id="3"/>
    </w:p>
    <w:p w14:paraId="416E0618" w14:textId="030D585F" w:rsidR="00E4702F" w:rsidRDefault="006C033E" w:rsidP="00E4702F">
      <w:pPr>
        <w:rPr>
          <w:sz w:val="24"/>
          <w:szCs w:val="24"/>
        </w:rPr>
      </w:pPr>
      <w:r>
        <w:rPr>
          <w:sz w:val="24"/>
          <w:szCs w:val="24"/>
        </w:rPr>
        <w:t>After successfully completing the work outline</w:t>
      </w:r>
      <w:r w:rsidR="00B02A5F">
        <w:rPr>
          <w:sz w:val="24"/>
          <w:szCs w:val="24"/>
        </w:rPr>
        <w:t>d</w:t>
      </w:r>
      <w:r>
        <w:rPr>
          <w:sz w:val="24"/>
          <w:szCs w:val="24"/>
        </w:rPr>
        <w:t xml:space="preserve"> in this lab, students should be able to</w:t>
      </w:r>
      <w:r w:rsidRPr="00C51AF9">
        <w:rPr>
          <w:sz w:val="24"/>
          <w:szCs w:val="24"/>
        </w:rPr>
        <w:t xml:space="preserve"> </w:t>
      </w:r>
      <w:r>
        <w:rPr>
          <w:sz w:val="24"/>
          <w:szCs w:val="24"/>
        </w:rPr>
        <w:t xml:space="preserve">use </w:t>
      </w:r>
      <w:proofErr w:type="spellStart"/>
      <w:r>
        <w:rPr>
          <w:sz w:val="24"/>
          <w:szCs w:val="24"/>
        </w:rPr>
        <w:t>LTspice</w:t>
      </w:r>
      <w:proofErr w:type="spellEnd"/>
      <w:r>
        <w:rPr>
          <w:sz w:val="24"/>
          <w:szCs w:val="24"/>
        </w:rPr>
        <w:t xml:space="preserve"> to </w:t>
      </w:r>
      <w:r w:rsidR="00B02A5F">
        <w:rPr>
          <w:sz w:val="24"/>
          <w:szCs w:val="24"/>
        </w:rPr>
        <w:t xml:space="preserve">generate common signals </w:t>
      </w:r>
      <w:r w:rsidR="0085041D">
        <w:rPr>
          <w:sz w:val="24"/>
          <w:szCs w:val="24"/>
        </w:rPr>
        <w:t xml:space="preserve">to test NMOS logic gates. </w:t>
      </w:r>
    </w:p>
    <w:p w14:paraId="52AA1F72" w14:textId="078B09F7" w:rsidR="0083649C" w:rsidRDefault="00EF2270" w:rsidP="00EF2270">
      <w:pPr>
        <w:pStyle w:val="Heading1"/>
      </w:pPr>
      <w:bookmarkStart w:id="4" w:name="_Toc203992088"/>
      <w:r>
        <w:t>Theory:</w:t>
      </w:r>
      <w:bookmarkEnd w:id="4"/>
    </w:p>
    <w:p w14:paraId="349BD96D" w14:textId="6A4546A0" w:rsidR="00EF2270" w:rsidRDefault="00EF2270" w:rsidP="00EF2270">
      <w:pPr>
        <w:pStyle w:val="BodyText"/>
      </w:pPr>
      <w:r>
        <w:tab/>
        <w:t>Logic gates</w:t>
      </w:r>
      <w:r w:rsidR="00E92D5E">
        <w:t xml:space="preserve"> (NOR, NAND and NOT gates)</w:t>
      </w:r>
      <w:r>
        <w:t xml:space="preserve"> create some of the basic building blocks for digital logic and are needed to compute operations in Boolean </w:t>
      </w:r>
      <w:r w:rsidR="00E92D5E">
        <w:t>algebra</w:t>
      </w:r>
      <w:r>
        <w:t xml:space="preserve">, and the </w:t>
      </w:r>
      <w:r w:rsidR="00E92D5E">
        <w:t>simplest model is to use is truth tables</w:t>
      </w:r>
      <w:r w:rsidR="00A47A0D">
        <w:t>. The issue is making sure the logic gates are performing as close to ideal as possible</w:t>
      </w:r>
      <w:r w:rsidR="00C3625B">
        <w:t>.</w:t>
      </w:r>
    </w:p>
    <w:p w14:paraId="2F875301" w14:textId="7117911A" w:rsidR="00A47A0D" w:rsidRDefault="00A47A0D" w:rsidP="00EF2270">
      <w:pPr>
        <w:pStyle w:val="BodyText"/>
      </w:pPr>
      <w:r>
        <w:t>Table 1: Truth Table for NOT Gate</w:t>
      </w:r>
    </w:p>
    <w:tbl>
      <w:tblPr>
        <w:tblStyle w:val="TableGrid"/>
        <w:tblW w:w="0" w:type="auto"/>
        <w:tblLook w:val="04A0" w:firstRow="1" w:lastRow="0" w:firstColumn="1" w:lastColumn="0" w:noHBand="0" w:noVBand="1"/>
      </w:tblPr>
      <w:tblGrid>
        <w:gridCol w:w="1361"/>
        <w:gridCol w:w="1361"/>
      </w:tblGrid>
      <w:tr w:rsidR="00A47A0D" w14:paraId="058366E7" w14:textId="77777777" w:rsidTr="00A47A0D">
        <w:trPr>
          <w:trHeight w:val="302"/>
        </w:trPr>
        <w:tc>
          <w:tcPr>
            <w:tcW w:w="1361" w:type="dxa"/>
          </w:tcPr>
          <w:p w14:paraId="3FBEB70D" w14:textId="188E4ED5" w:rsidR="00A47A0D" w:rsidRDefault="00A47A0D" w:rsidP="00EF2270">
            <w:pPr>
              <w:pStyle w:val="BodyText"/>
            </w:pPr>
            <w:r>
              <w:t xml:space="preserve">Input </w:t>
            </w:r>
          </w:p>
        </w:tc>
        <w:tc>
          <w:tcPr>
            <w:tcW w:w="1361" w:type="dxa"/>
          </w:tcPr>
          <w:p w14:paraId="12814D69" w14:textId="11EDC9F1" w:rsidR="00A47A0D" w:rsidRDefault="00A47A0D" w:rsidP="00EF2270">
            <w:pPr>
              <w:pStyle w:val="BodyText"/>
            </w:pPr>
            <w:r>
              <w:t>Output</w:t>
            </w:r>
          </w:p>
        </w:tc>
      </w:tr>
      <w:tr w:rsidR="00A47A0D" w14:paraId="7EAC4A0A" w14:textId="77777777" w:rsidTr="00A47A0D">
        <w:trPr>
          <w:trHeight w:val="295"/>
        </w:trPr>
        <w:tc>
          <w:tcPr>
            <w:tcW w:w="1361" w:type="dxa"/>
          </w:tcPr>
          <w:p w14:paraId="1D0F5069" w14:textId="1879DF4F" w:rsidR="00A47A0D" w:rsidRDefault="00A47A0D" w:rsidP="00EF2270">
            <w:pPr>
              <w:pStyle w:val="BodyText"/>
            </w:pPr>
            <w:r>
              <w:t>0</w:t>
            </w:r>
          </w:p>
        </w:tc>
        <w:tc>
          <w:tcPr>
            <w:tcW w:w="1361" w:type="dxa"/>
          </w:tcPr>
          <w:p w14:paraId="6F8C913A" w14:textId="16789A71" w:rsidR="00A47A0D" w:rsidRDefault="00A47A0D" w:rsidP="00EF2270">
            <w:pPr>
              <w:pStyle w:val="BodyText"/>
            </w:pPr>
            <w:r>
              <w:t>1</w:t>
            </w:r>
          </w:p>
        </w:tc>
      </w:tr>
      <w:tr w:rsidR="00A47A0D" w14:paraId="68B075FB" w14:textId="77777777" w:rsidTr="00A47A0D">
        <w:trPr>
          <w:trHeight w:val="302"/>
        </w:trPr>
        <w:tc>
          <w:tcPr>
            <w:tcW w:w="1361" w:type="dxa"/>
          </w:tcPr>
          <w:p w14:paraId="32A15818" w14:textId="2BC99221" w:rsidR="00A47A0D" w:rsidRDefault="00A47A0D" w:rsidP="00EF2270">
            <w:pPr>
              <w:pStyle w:val="BodyText"/>
            </w:pPr>
            <w:r>
              <w:t>1</w:t>
            </w:r>
          </w:p>
        </w:tc>
        <w:tc>
          <w:tcPr>
            <w:tcW w:w="1361" w:type="dxa"/>
          </w:tcPr>
          <w:p w14:paraId="72BD714C" w14:textId="6EF7D4DA" w:rsidR="00A47A0D" w:rsidRDefault="00A47A0D" w:rsidP="00EF2270">
            <w:pPr>
              <w:pStyle w:val="BodyText"/>
            </w:pPr>
            <w:r>
              <w:t>0</w:t>
            </w:r>
          </w:p>
        </w:tc>
      </w:tr>
    </w:tbl>
    <w:p w14:paraId="5D1A446C" w14:textId="77777777" w:rsidR="00A47A0D" w:rsidRDefault="00A47A0D" w:rsidP="00EF2270">
      <w:pPr>
        <w:pStyle w:val="BodyText"/>
      </w:pPr>
    </w:p>
    <w:p w14:paraId="52592189" w14:textId="20C967C4" w:rsidR="00A47A0D" w:rsidRDefault="00A47A0D" w:rsidP="00EF2270">
      <w:pPr>
        <w:pStyle w:val="BodyText"/>
      </w:pPr>
      <w:r>
        <w:t xml:space="preserve">Table 2: Truth Table for NOR Gate </w:t>
      </w:r>
    </w:p>
    <w:tbl>
      <w:tblPr>
        <w:tblStyle w:val="TableGrid"/>
        <w:tblW w:w="0" w:type="auto"/>
        <w:tblLook w:val="04A0" w:firstRow="1" w:lastRow="0" w:firstColumn="1" w:lastColumn="0" w:noHBand="0" w:noVBand="1"/>
      </w:tblPr>
      <w:tblGrid>
        <w:gridCol w:w="1026"/>
        <w:gridCol w:w="1026"/>
        <w:gridCol w:w="995"/>
      </w:tblGrid>
      <w:tr w:rsidR="00A47A0D" w14:paraId="2176F5E0" w14:textId="77777777" w:rsidTr="00A01AD4">
        <w:trPr>
          <w:trHeight w:val="305"/>
        </w:trPr>
        <w:tc>
          <w:tcPr>
            <w:tcW w:w="1026" w:type="dxa"/>
          </w:tcPr>
          <w:p w14:paraId="2394D617" w14:textId="7A26CFEC" w:rsidR="00A47A0D" w:rsidRDefault="00A01AD4" w:rsidP="00EF2270">
            <w:pPr>
              <w:pStyle w:val="BodyText"/>
            </w:pPr>
            <w:r>
              <w:t>A</w:t>
            </w:r>
          </w:p>
        </w:tc>
        <w:tc>
          <w:tcPr>
            <w:tcW w:w="1026" w:type="dxa"/>
          </w:tcPr>
          <w:p w14:paraId="1FE5F5D1" w14:textId="214DB3AE" w:rsidR="00A47A0D" w:rsidRDefault="00A01AD4" w:rsidP="00EF2270">
            <w:pPr>
              <w:pStyle w:val="BodyText"/>
            </w:pPr>
            <w:r>
              <w:t>B</w:t>
            </w:r>
          </w:p>
        </w:tc>
        <w:tc>
          <w:tcPr>
            <w:tcW w:w="995" w:type="dxa"/>
          </w:tcPr>
          <w:p w14:paraId="54141503" w14:textId="3BAE7096" w:rsidR="00A47A0D" w:rsidRDefault="00A01AD4" w:rsidP="00EF2270">
            <w:pPr>
              <w:pStyle w:val="BodyText"/>
            </w:pPr>
            <w:r>
              <w:t xml:space="preserve">Output </w:t>
            </w:r>
          </w:p>
        </w:tc>
      </w:tr>
      <w:tr w:rsidR="00A47A0D" w14:paraId="0F835CFD" w14:textId="77777777" w:rsidTr="00A01AD4">
        <w:trPr>
          <w:trHeight w:val="332"/>
        </w:trPr>
        <w:tc>
          <w:tcPr>
            <w:tcW w:w="1026" w:type="dxa"/>
          </w:tcPr>
          <w:p w14:paraId="6BC3476C" w14:textId="2E220A67" w:rsidR="00A47A0D" w:rsidRDefault="00A01AD4" w:rsidP="00EF2270">
            <w:pPr>
              <w:pStyle w:val="BodyText"/>
            </w:pPr>
            <w:r>
              <w:t>0</w:t>
            </w:r>
          </w:p>
        </w:tc>
        <w:tc>
          <w:tcPr>
            <w:tcW w:w="1026" w:type="dxa"/>
          </w:tcPr>
          <w:p w14:paraId="3D97EB27" w14:textId="696E19D5" w:rsidR="00A47A0D" w:rsidRDefault="00A01AD4" w:rsidP="00EF2270">
            <w:pPr>
              <w:pStyle w:val="BodyText"/>
            </w:pPr>
            <w:r>
              <w:t>0</w:t>
            </w:r>
          </w:p>
        </w:tc>
        <w:tc>
          <w:tcPr>
            <w:tcW w:w="995" w:type="dxa"/>
          </w:tcPr>
          <w:p w14:paraId="082506D2" w14:textId="3FE1EFCC" w:rsidR="00A47A0D" w:rsidRDefault="00A01AD4" w:rsidP="00EF2270">
            <w:pPr>
              <w:pStyle w:val="BodyText"/>
            </w:pPr>
            <w:r>
              <w:t>1</w:t>
            </w:r>
          </w:p>
        </w:tc>
      </w:tr>
      <w:tr w:rsidR="00A47A0D" w14:paraId="3B32A095" w14:textId="77777777" w:rsidTr="00A01AD4">
        <w:trPr>
          <w:trHeight w:val="54"/>
        </w:trPr>
        <w:tc>
          <w:tcPr>
            <w:tcW w:w="1026" w:type="dxa"/>
          </w:tcPr>
          <w:p w14:paraId="3D932050" w14:textId="3A147917" w:rsidR="00A47A0D" w:rsidRDefault="00A01AD4" w:rsidP="00EF2270">
            <w:pPr>
              <w:pStyle w:val="BodyText"/>
            </w:pPr>
            <w:r>
              <w:t>0</w:t>
            </w:r>
          </w:p>
        </w:tc>
        <w:tc>
          <w:tcPr>
            <w:tcW w:w="1026" w:type="dxa"/>
          </w:tcPr>
          <w:p w14:paraId="504B8510" w14:textId="3E7648B0" w:rsidR="00A47A0D" w:rsidRDefault="00A01AD4" w:rsidP="00EF2270">
            <w:pPr>
              <w:pStyle w:val="BodyText"/>
            </w:pPr>
            <w:r>
              <w:t>1</w:t>
            </w:r>
          </w:p>
        </w:tc>
        <w:tc>
          <w:tcPr>
            <w:tcW w:w="995" w:type="dxa"/>
          </w:tcPr>
          <w:p w14:paraId="7C3C9525" w14:textId="5ACF5FE7" w:rsidR="00A47A0D" w:rsidRDefault="00A01AD4" w:rsidP="00EF2270">
            <w:pPr>
              <w:pStyle w:val="BodyText"/>
            </w:pPr>
            <w:r>
              <w:t>0</w:t>
            </w:r>
          </w:p>
        </w:tc>
      </w:tr>
      <w:tr w:rsidR="00A47A0D" w14:paraId="12BAD268" w14:textId="77777777" w:rsidTr="00A47A0D">
        <w:trPr>
          <w:trHeight w:val="260"/>
        </w:trPr>
        <w:tc>
          <w:tcPr>
            <w:tcW w:w="1026" w:type="dxa"/>
          </w:tcPr>
          <w:p w14:paraId="20473C96" w14:textId="327A08D3" w:rsidR="00A47A0D" w:rsidRDefault="00532F56" w:rsidP="00EF2270">
            <w:pPr>
              <w:pStyle w:val="BodyText"/>
            </w:pPr>
            <w:r>
              <w:t>1</w:t>
            </w:r>
          </w:p>
        </w:tc>
        <w:tc>
          <w:tcPr>
            <w:tcW w:w="1026" w:type="dxa"/>
          </w:tcPr>
          <w:p w14:paraId="67EC12C4" w14:textId="0EB15927" w:rsidR="00A47A0D" w:rsidRDefault="00532F56" w:rsidP="00EF2270">
            <w:pPr>
              <w:pStyle w:val="BodyText"/>
            </w:pPr>
            <w:r>
              <w:t>0</w:t>
            </w:r>
          </w:p>
        </w:tc>
        <w:tc>
          <w:tcPr>
            <w:tcW w:w="995" w:type="dxa"/>
          </w:tcPr>
          <w:p w14:paraId="6698E5F5" w14:textId="44B5E01F" w:rsidR="00A47A0D" w:rsidRDefault="00532F56" w:rsidP="00EF2270">
            <w:pPr>
              <w:pStyle w:val="BodyText"/>
            </w:pPr>
            <w:r>
              <w:t>0</w:t>
            </w:r>
          </w:p>
        </w:tc>
      </w:tr>
      <w:tr w:rsidR="00A47A0D" w14:paraId="2EA464AA" w14:textId="77777777" w:rsidTr="00A47A0D">
        <w:trPr>
          <w:trHeight w:val="523"/>
        </w:trPr>
        <w:tc>
          <w:tcPr>
            <w:tcW w:w="1026" w:type="dxa"/>
          </w:tcPr>
          <w:p w14:paraId="24269090" w14:textId="1063CC86" w:rsidR="00A47A0D" w:rsidRDefault="00532F56" w:rsidP="00EF2270">
            <w:pPr>
              <w:pStyle w:val="BodyText"/>
            </w:pPr>
            <w:r>
              <w:t>1</w:t>
            </w:r>
          </w:p>
        </w:tc>
        <w:tc>
          <w:tcPr>
            <w:tcW w:w="1026" w:type="dxa"/>
          </w:tcPr>
          <w:p w14:paraId="7684A14D" w14:textId="5FA9DA30" w:rsidR="00A47A0D" w:rsidRDefault="00532F56" w:rsidP="00EF2270">
            <w:pPr>
              <w:pStyle w:val="BodyText"/>
            </w:pPr>
            <w:r>
              <w:t>1</w:t>
            </w:r>
          </w:p>
        </w:tc>
        <w:tc>
          <w:tcPr>
            <w:tcW w:w="995" w:type="dxa"/>
          </w:tcPr>
          <w:p w14:paraId="592D01A1" w14:textId="12245568" w:rsidR="00A47A0D" w:rsidRDefault="00532F56" w:rsidP="00EF2270">
            <w:pPr>
              <w:pStyle w:val="BodyText"/>
            </w:pPr>
            <w:r>
              <w:t>0</w:t>
            </w:r>
          </w:p>
        </w:tc>
      </w:tr>
    </w:tbl>
    <w:p w14:paraId="05169689" w14:textId="77777777" w:rsidR="00A47A0D" w:rsidRDefault="00A47A0D" w:rsidP="00EF2270">
      <w:pPr>
        <w:pStyle w:val="BodyText"/>
      </w:pPr>
    </w:p>
    <w:p w14:paraId="41E85587" w14:textId="77777777" w:rsidR="00532F56" w:rsidRDefault="00532F56" w:rsidP="00532F56">
      <w:pPr>
        <w:pStyle w:val="BodyText"/>
      </w:pPr>
    </w:p>
    <w:p w14:paraId="0925E6D3" w14:textId="0E04FBF4" w:rsidR="00532F56" w:rsidRDefault="00532F56" w:rsidP="00532F56">
      <w:pPr>
        <w:pStyle w:val="BodyText"/>
      </w:pPr>
      <w:r>
        <w:lastRenderedPageBreak/>
        <w:t xml:space="preserve">Table 2: Truth Table for NAND Gate </w:t>
      </w:r>
    </w:p>
    <w:tbl>
      <w:tblPr>
        <w:tblStyle w:val="TableGrid"/>
        <w:tblW w:w="0" w:type="auto"/>
        <w:tblLook w:val="04A0" w:firstRow="1" w:lastRow="0" w:firstColumn="1" w:lastColumn="0" w:noHBand="0" w:noVBand="1"/>
      </w:tblPr>
      <w:tblGrid>
        <w:gridCol w:w="1026"/>
        <w:gridCol w:w="1026"/>
        <w:gridCol w:w="995"/>
      </w:tblGrid>
      <w:tr w:rsidR="00532F56" w14:paraId="0736E10B" w14:textId="77777777" w:rsidTr="004721B1">
        <w:trPr>
          <w:trHeight w:val="305"/>
        </w:trPr>
        <w:tc>
          <w:tcPr>
            <w:tcW w:w="1026" w:type="dxa"/>
          </w:tcPr>
          <w:p w14:paraId="0E14EAC5" w14:textId="77777777" w:rsidR="00532F56" w:rsidRDefault="00532F56" w:rsidP="004721B1">
            <w:pPr>
              <w:pStyle w:val="BodyText"/>
            </w:pPr>
            <w:r>
              <w:t>A</w:t>
            </w:r>
          </w:p>
        </w:tc>
        <w:tc>
          <w:tcPr>
            <w:tcW w:w="1026" w:type="dxa"/>
          </w:tcPr>
          <w:p w14:paraId="537F514C" w14:textId="77777777" w:rsidR="00532F56" w:rsidRDefault="00532F56" w:rsidP="004721B1">
            <w:pPr>
              <w:pStyle w:val="BodyText"/>
            </w:pPr>
            <w:r>
              <w:t>B</w:t>
            </w:r>
          </w:p>
        </w:tc>
        <w:tc>
          <w:tcPr>
            <w:tcW w:w="995" w:type="dxa"/>
          </w:tcPr>
          <w:p w14:paraId="565EA042" w14:textId="77777777" w:rsidR="00532F56" w:rsidRDefault="00532F56" w:rsidP="004721B1">
            <w:pPr>
              <w:pStyle w:val="BodyText"/>
            </w:pPr>
            <w:r>
              <w:t xml:space="preserve">Output </w:t>
            </w:r>
          </w:p>
        </w:tc>
      </w:tr>
      <w:tr w:rsidR="00532F56" w14:paraId="6F02AA31" w14:textId="77777777" w:rsidTr="004721B1">
        <w:trPr>
          <w:trHeight w:val="332"/>
        </w:trPr>
        <w:tc>
          <w:tcPr>
            <w:tcW w:w="1026" w:type="dxa"/>
          </w:tcPr>
          <w:p w14:paraId="5F640709" w14:textId="77777777" w:rsidR="00532F56" w:rsidRDefault="00532F56" w:rsidP="004721B1">
            <w:pPr>
              <w:pStyle w:val="BodyText"/>
            </w:pPr>
            <w:r>
              <w:t>0</w:t>
            </w:r>
          </w:p>
        </w:tc>
        <w:tc>
          <w:tcPr>
            <w:tcW w:w="1026" w:type="dxa"/>
          </w:tcPr>
          <w:p w14:paraId="1B6ECC46" w14:textId="77777777" w:rsidR="00532F56" w:rsidRDefault="00532F56" w:rsidP="004721B1">
            <w:pPr>
              <w:pStyle w:val="BodyText"/>
            </w:pPr>
            <w:r>
              <w:t>0</w:t>
            </w:r>
          </w:p>
        </w:tc>
        <w:tc>
          <w:tcPr>
            <w:tcW w:w="995" w:type="dxa"/>
          </w:tcPr>
          <w:p w14:paraId="049F5168" w14:textId="77777777" w:rsidR="00532F56" w:rsidRDefault="00532F56" w:rsidP="004721B1">
            <w:pPr>
              <w:pStyle w:val="BodyText"/>
            </w:pPr>
            <w:r>
              <w:t>1</w:t>
            </w:r>
          </w:p>
        </w:tc>
      </w:tr>
      <w:tr w:rsidR="00532F56" w14:paraId="353EA010" w14:textId="77777777" w:rsidTr="004721B1">
        <w:trPr>
          <w:trHeight w:val="54"/>
        </w:trPr>
        <w:tc>
          <w:tcPr>
            <w:tcW w:w="1026" w:type="dxa"/>
          </w:tcPr>
          <w:p w14:paraId="54480878" w14:textId="281CFBF5" w:rsidR="00660CAB" w:rsidRDefault="00660CAB" w:rsidP="004721B1">
            <w:pPr>
              <w:pStyle w:val="BodyText"/>
            </w:pPr>
            <w:r>
              <w:t>0</w:t>
            </w:r>
          </w:p>
        </w:tc>
        <w:tc>
          <w:tcPr>
            <w:tcW w:w="1026" w:type="dxa"/>
          </w:tcPr>
          <w:p w14:paraId="6A79C85F" w14:textId="77777777" w:rsidR="00532F56" w:rsidRDefault="00532F56" w:rsidP="004721B1">
            <w:pPr>
              <w:pStyle w:val="BodyText"/>
            </w:pPr>
            <w:r>
              <w:t>1</w:t>
            </w:r>
          </w:p>
        </w:tc>
        <w:tc>
          <w:tcPr>
            <w:tcW w:w="995" w:type="dxa"/>
          </w:tcPr>
          <w:p w14:paraId="5D08CA1D" w14:textId="42551FE7" w:rsidR="00532F56" w:rsidRDefault="00532F56" w:rsidP="004721B1">
            <w:pPr>
              <w:pStyle w:val="BodyText"/>
            </w:pPr>
            <w:r>
              <w:t>1</w:t>
            </w:r>
          </w:p>
        </w:tc>
      </w:tr>
      <w:tr w:rsidR="00532F56" w14:paraId="0C214EA4" w14:textId="77777777" w:rsidTr="004721B1">
        <w:trPr>
          <w:trHeight w:val="260"/>
        </w:trPr>
        <w:tc>
          <w:tcPr>
            <w:tcW w:w="1026" w:type="dxa"/>
          </w:tcPr>
          <w:p w14:paraId="3E8F645F" w14:textId="77777777" w:rsidR="00532F56" w:rsidRDefault="00532F56" w:rsidP="004721B1">
            <w:pPr>
              <w:pStyle w:val="BodyText"/>
            </w:pPr>
            <w:r>
              <w:t>1</w:t>
            </w:r>
          </w:p>
        </w:tc>
        <w:tc>
          <w:tcPr>
            <w:tcW w:w="1026" w:type="dxa"/>
          </w:tcPr>
          <w:p w14:paraId="1E0A7332" w14:textId="77777777" w:rsidR="00532F56" w:rsidRDefault="00532F56" w:rsidP="004721B1">
            <w:pPr>
              <w:pStyle w:val="BodyText"/>
            </w:pPr>
            <w:r>
              <w:t>0</w:t>
            </w:r>
          </w:p>
        </w:tc>
        <w:tc>
          <w:tcPr>
            <w:tcW w:w="995" w:type="dxa"/>
          </w:tcPr>
          <w:p w14:paraId="11F2011C" w14:textId="16B3202A" w:rsidR="00532F56" w:rsidRDefault="00532F56" w:rsidP="004721B1">
            <w:pPr>
              <w:pStyle w:val="BodyText"/>
            </w:pPr>
            <w:r>
              <w:t>1</w:t>
            </w:r>
          </w:p>
        </w:tc>
      </w:tr>
      <w:tr w:rsidR="00532F56" w14:paraId="4595FD22" w14:textId="77777777" w:rsidTr="004721B1">
        <w:trPr>
          <w:trHeight w:val="523"/>
        </w:trPr>
        <w:tc>
          <w:tcPr>
            <w:tcW w:w="1026" w:type="dxa"/>
          </w:tcPr>
          <w:p w14:paraId="74D29748" w14:textId="77777777" w:rsidR="00532F56" w:rsidRDefault="00532F56" w:rsidP="004721B1">
            <w:pPr>
              <w:pStyle w:val="BodyText"/>
            </w:pPr>
            <w:r>
              <w:t>1</w:t>
            </w:r>
          </w:p>
        </w:tc>
        <w:tc>
          <w:tcPr>
            <w:tcW w:w="1026" w:type="dxa"/>
          </w:tcPr>
          <w:p w14:paraId="4E029DB7" w14:textId="77777777" w:rsidR="00532F56" w:rsidRDefault="00532F56" w:rsidP="004721B1">
            <w:pPr>
              <w:pStyle w:val="BodyText"/>
            </w:pPr>
            <w:r>
              <w:t>1</w:t>
            </w:r>
          </w:p>
        </w:tc>
        <w:tc>
          <w:tcPr>
            <w:tcW w:w="995" w:type="dxa"/>
          </w:tcPr>
          <w:p w14:paraId="5569595C" w14:textId="77777777" w:rsidR="00532F56" w:rsidRDefault="00532F56" w:rsidP="004721B1">
            <w:pPr>
              <w:pStyle w:val="BodyText"/>
            </w:pPr>
            <w:r>
              <w:t>0</w:t>
            </w:r>
          </w:p>
        </w:tc>
      </w:tr>
    </w:tbl>
    <w:p w14:paraId="4C71B98E" w14:textId="77777777" w:rsidR="00532F56" w:rsidRPr="00EF2270" w:rsidRDefault="00532F56" w:rsidP="00EF2270">
      <w:pPr>
        <w:pStyle w:val="BodyText"/>
      </w:pPr>
    </w:p>
    <w:p w14:paraId="63853A45" w14:textId="33FC295C" w:rsidR="00AB6DEF" w:rsidRDefault="00532F56" w:rsidP="00E718CE">
      <w:pPr>
        <w:pStyle w:val="Heading1"/>
      </w:pPr>
      <w:bookmarkStart w:id="5" w:name="_Toc203992089"/>
      <w:proofErr w:type="spellStart"/>
      <w:r>
        <w:t>LTspice</w:t>
      </w:r>
      <w:proofErr w:type="spellEnd"/>
      <w:r>
        <w:t xml:space="preserve"> simulations for NMOS Logic Gate</w:t>
      </w:r>
      <w:r w:rsidR="00EA6FF6">
        <w:t>s</w:t>
      </w:r>
      <w:r w:rsidR="00515FE8">
        <w:t>:</w:t>
      </w:r>
      <w:bookmarkEnd w:id="5"/>
    </w:p>
    <w:p w14:paraId="789676C3" w14:textId="06823FA1" w:rsidR="00EA6FF6" w:rsidRPr="00EA6FF6" w:rsidRDefault="00EA6FF6" w:rsidP="00EA6FF6">
      <w:pPr>
        <w:pStyle w:val="BodyText"/>
      </w:pPr>
      <w:r>
        <w:tab/>
        <w:t>The first</w:t>
      </w:r>
      <w:r w:rsidR="00926268">
        <w:t xml:space="preserve"> set of</w:t>
      </w:r>
      <w:r>
        <w:t xml:space="preserve"> simulation</w:t>
      </w:r>
      <w:r w:rsidR="00926268">
        <w:t>s</w:t>
      </w:r>
      <w:r>
        <w:t xml:space="preserve"> for the NMOS Logic Gates is the NOT Gate or Inverters, To test the NOT gates, run both </w:t>
      </w:r>
      <w:r w:rsidR="00660CAB">
        <w:t>the file with the dc sweep (</w:t>
      </w:r>
      <w:r w:rsidR="00660CAB" w:rsidRPr="00660CAB">
        <w:t>20250717 Inverter Testing DC</w:t>
      </w:r>
      <w:r w:rsidR="00660CAB">
        <w:t>)</w:t>
      </w:r>
      <w:r>
        <w:t xml:space="preserve"> and transient </w:t>
      </w:r>
      <w:r w:rsidR="00660CAB">
        <w:t>response (</w:t>
      </w:r>
      <w:r w:rsidR="00660CAB" w:rsidRPr="00660CAB">
        <w:t>20250717 Inverter Testing</w:t>
      </w:r>
      <w:r w:rsidR="00660CAB">
        <w:t xml:space="preserve"> transient) t</w:t>
      </w:r>
      <w:r>
        <w:t>o test the NO</w:t>
      </w:r>
      <w:r w:rsidR="00660CAB">
        <w:t>T</w:t>
      </w:r>
      <w:r>
        <w:t xml:space="preserve"> gates plus the derivative of the output because when it crosses one or negative one</w:t>
      </w:r>
      <w:r w:rsidR="00926268">
        <w:t>, it can signal a change in logic level.</w:t>
      </w:r>
    </w:p>
    <w:p w14:paraId="25920116" w14:textId="7FD00FDF" w:rsidR="00231925" w:rsidRDefault="006E61D0" w:rsidP="00CA5C5C">
      <w:pPr>
        <w:pStyle w:val="BodyText"/>
      </w:pPr>
      <w:r w:rsidRPr="006E61D0">
        <w:rPr>
          <w:noProof/>
        </w:rPr>
        <w:drawing>
          <wp:inline distT="0" distB="0" distL="0" distR="0" wp14:anchorId="6BFDDCF0" wp14:editId="2A81BFF4">
            <wp:extent cx="5486400" cy="2720975"/>
            <wp:effectExtent l="0" t="0" r="0" b="3175"/>
            <wp:docPr id="143604072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40722" name="Picture 1" descr="A diagram of a computer&#10;&#10;AI-generated content may be incorrect."/>
                    <pic:cNvPicPr/>
                  </pic:nvPicPr>
                  <pic:blipFill>
                    <a:blip r:embed="rId15"/>
                    <a:stretch>
                      <a:fillRect/>
                    </a:stretch>
                  </pic:blipFill>
                  <pic:spPr>
                    <a:xfrm>
                      <a:off x="0" y="0"/>
                      <a:ext cx="5486400" cy="2720975"/>
                    </a:xfrm>
                    <a:prstGeom prst="rect">
                      <a:avLst/>
                    </a:prstGeom>
                  </pic:spPr>
                </pic:pic>
              </a:graphicData>
            </a:graphic>
          </wp:inline>
        </w:drawing>
      </w:r>
    </w:p>
    <w:p w14:paraId="6B49E240" w14:textId="77D0EAA7" w:rsidR="00E62E13" w:rsidRDefault="00E62E13" w:rsidP="00CA5C5C">
      <w:pPr>
        <w:pStyle w:val="BodyText"/>
      </w:pPr>
      <w:r>
        <w:t xml:space="preserve">Fig. </w:t>
      </w:r>
      <w:r w:rsidR="00660CAB">
        <w:t>5</w:t>
      </w:r>
      <w:r>
        <w:t xml:space="preserve"> NOT gate testing schematic, with the leftmost with the load as a resistor, the middle with a NMOS FET diode connected load, and the rightmost with a NMOS FET with the load gate</w:t>
      </w:r>
      <w:r w:rsidR="00F242C0">
        <w:t xml:space="preserve"> higher than the load drain as to make sure it is in saturation</w:t>
      </w:r>
    </w:p>
    <w:p w14:paraId="20BE4A37" w14:textId="6A569610" w:rsidR="00CA5C5C" w:rsidRDefault="00D0562E" w:rsidP="00CA5C5C">
      <w:pPr>
        <w:pStyle w:val="BodyText"/>
      </w:pPr>
      <w:r>
        <w:rPr>
          <w:noProof/>
        </w:rPr>
        <w:lastRenderedPageBreak/>
        <w:drawing>
          <wp:inline distT="0" distB="0" distL="0" distR="0" wp14:anchorId="16C7D2B6" wp14:editId="4198C874">
            <wp:extent cx="4158114" cy="2103120"/>
            <wp:effectExtent l="0" t="0" r="0" b="0"/>
            <wp:docPr id="1353076811" name="Picture 1"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76811" name="Picture 1" descr="A graph of a number of different colored lines&#10;&#10;AI-generated content may be incorrect."/>
                    <pic:cNvPicPr/>
                  </pic:nvPicPr>
                  <pic:blipFill>
                    <a:blip r:embed="rId16"/>
                    <a:stretch>
                      <a:fillRect/>
                    </a:stretch>
                  </pic:blipFill>
                  <pic:spPr>
                    <a:xfrm>
                      <a:off x="0" y="0"/>
                      <a:ext cx="4166182" cy="2107201"/>
                    </a:xfrm>
                    <a:prstGeom prst="rect">
                      <a:avLst/>
                    </a:prstGeom>
                  </pic:spPr>
                </pic:pic>
              </a:graphicData>
            </a:graphic>
          </wp:inline>
        </w:drawing>
      </w:r>
    </w:p>
    <w:p w14:paraId="76D5B4DB" w14:textId="007B9DE8" w:rsidR="00F242C0" w:rsidRDefault="00F242C0" w:rsidP="00CA5C5C">
      <w:pPr>
        <w:pStyle w:val="BodyText"/>
      </w:pPr>
      <w:r>
        <w:t xml:space="preserve">Fig. </w:t>
      </w:r>
      <w:r w:rsidR="00660CAB">
        <w:t>6</w:t>
      </w:r>
      <w:r>
        <w:t xml:space="preserve"> Input vs output of NOT gate </w:t>
      </w:r>
      <w:r w:rsidR="00660CAB">
        <w:t>by doing a DC sweep of the input</w:t>
      </w:r>
    </w:p>
    <w:p w14:paraId="45FDAF30" w14:textId="52A8F855" w:rsidR="000B6B96" w:rsidRDefault="00D0562E" w:rsidP="00CA5C5C">
      <w:pPr>
        <w:pStyle w:val="BodyText"/>
      </w:pPr>
      <w:r>
        <w:rPr>
          <w:noProof/>
        </w:rPr>
        <w:drawing>
          <wp:inline distT="0" distB="0" distL="0" distR="0" wp14:anchorId="374BB29D" wp14:editId="0BA8E8D5">
            <wp:extent cx="4084320" cy="2065796"/>
            <wp:effectExtent l="0" t="0" r="0" b="0"/>
            <wp:docPr id="121936952" name="Picture 1"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952" name="Picture 1" descr="A graph with colored lines&#10;&#10;AI-generated content may be incorrect."/>
                    <pic:cNvPicPr/>
                  </pic:nvPicPr>
                  <pic:blipFill>
                    <a:blip r:embed="rId17"/>
                    <a:stretch>
                      <a:fillRect/>
                    </a:stretch>
                  </pic:blipFill>
                  <pic:spPr>
                    <a:xfrm>
                      <a:off x="0" y="0"/>
                      <a:ext cx="4091620" cy="2069488"/>
                    </a:xfrm>
                    <a:prstGeom prst="rect">
                      <a:avLst/>
                    </a:prstGeom>
                  </pic:spPr>
                </pic:pic>
              </a:graphicData>
            </a:graphic>
          </wp:inline>
        </w:drawing>
      </w:r>
    </w:p>
    <w:p w14:paraId="5218D203" w14:textId="4DAA886B" w:rsidR="00F242C0" w:rsidRDefault="00F242C0" w:rsidP="00CA5C5C">
      <w:pPr>
        <w:pStyle w:val="BodyText"/>
      </w:pPr>
      <w:r>
        <w:t xml:space="preserve">Fig. </w:t>
      </w:r>
      <w:r w:rsidR="00660CAB">
        <w:t>7</w:t>
      </w:r>
      <w:r>
        <w:t xml:space="preserve"> </w:t>
      </w:r>
      <w:r w:rsidR="00EA6FF6">
        <w:t>Change of output over input</w:t>
      </w:r>
      <w:r>
        <w:t xml:space="preserve"> using </w:t>
      </w:r>
      <w:r w:rsidR="00660CAB">
        <w:t>doing a DC sweep of the input</w:t>
      </w:r>
    </w:p>
    <w:p w14:paraId="00663804" w14:textId="5255BAC0" w:rsidR="00E62E13" w:rsidRDefault="00036289" w:rsidP="00CA5C5C">
      <w:pPr>
        <w:pStyle w:val="BodyText"/>
      </w:pPr>
      <w:r>
        <w:rPr>
          <w:noProof/>
        </w:rPr>
        <w:drawing>
          <wp:inline distT="0" distB="0" distL="0" distR="0" wp14:anchorId="3DEA3317" wp14:editId="35A9AEE3">
            <wp:extent cx="4157980" cy="2103052"/>
            <wp:effectExtent l="0" t="0" r="0" b="0"/>
            <wp:docPr id="54602695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26959" name="Picture 1" descr="A graph with different colored lines&#10;&#10;AI-generated content may be incorrect."/>
                    <pic:cNvPicPr/>
                  </pic:nvPicPr>
                  <pic:blipFill>
                    <a:blip r:embed="rId18"/>
                    <a:stretch>
                      <a:fillRect/>
                    </a:stretch>
                  </pic:blipFill>
                  <pic:spPr>
                    <a:xfrm>
                      <a:off x="0" y="0"/>
                      <a:ext cx="4166302" cy="2107261"/>
                    </a:xfrm>
                    <a:prstGeom prst="rect">
                      <a:avLst/>
                    </a:prstGeom>
                  </pic:spPr>
                </pic:pic>
              </a:graphicData>
            </a:graphic>
          </wp:inline>
        </w:drawing>
      </w:r>
    </w:p>
    <w:p w14:paraId="2416CEF7" w14:textId="54A32F63" w:rsidR="00F242C0" w:rsidRPr="00CA5C5C" w:rsidRDefault="00F242C0" w:rsidP="00CA5C5C">
      <w:pPr>
        <w:pStyle w:val="BodyText"/>
      </w:pPr>
      <w:r>
        <w:t xml:space="preserve">Fig. </w:t>
      </w:r>
      <w:r w:rsidR="00660CAB">
        <w:t>8</w:t>
      </w:r>
      <w:r>
        <w:t xml:space="preserve"> </w:t>
      </w:r>
      <w:r w:rsidR="00EA6FF6">
        <w:t>Output over time</w:t>
      </w:r>
      <w:r>
        <w:t xml:space="preserve"> of NOT gate varying input using a square wave</w:t>
      </w:r>
    </w:p>
    <w:p w14:paraId="08D7BEA7" w14:textId="28EAE324" w:rsidR="00360970" w:rsidRDefault="00B71CC6" w:rsidP="001823EC">
      <w:pPr>
        <w:pStyle w:val="Caption"/>
        <w:jc w:val="both"/>
      </w:pPr>
      <w:r>
        <w:rPr>
          <w:noProof/>
        </w:rPr>
        <w:lastRenderedPageBreak/>
        <w:drawing>
          <wp:inline distT="0" distB="0" distL="0" distR="0" wp14:anchorId="5618ACB3" wp14:editId="16225B4A">
            <wp:extent cx="4805936" cy="2430780"/>
            <wp:effectExtent l="0" t="0" r="0" b="7620"/>
            <wp:docPr id="904989797"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89797" name="Picture 1" descr="A graph with lines and numbers&#10;&#10;AI-generated content may be incorrect."/>
                    <pic:cNvPicPr/>
                  </pic:nvPicPr>
                  <pic:blipFill>
                    <a:blip r:embed="rId19"/>
                    <a:stretch>
                      <a:fillRect/>
                    </a:stretch>
                  </pic:blipFill>
                  <pic:spPr>
                    <a:xfrm>
                      <a:off x="0" y="0"/>
                      <a:ext cx="4805936" cy="2430780"/>
                    </a:xfrm>
                    <a:prstGeom prst="rect">
                      <a:avLst/>
                    </a:prstGeom>
                  </pic:spPr>
                </pic:pic>
              </a:graphicData>
            </a:graphic>
          </wp:inline>
        </w:drawing>
      </w:r>
    </w:p>
    <w:p w14:paraId="3B090B04" w14:textId="4B06AFDC" w:rsidR="00EA6FF6" w:rsidRDefault="00EA6FF6" w:rsidP="00EA6FF6">
      <w:pPr>
        <w:pStyle w:val="BodyText"/>
      </w:pPr>
      <w:r>
        <w:t xml:space="preserve">Fig. </w:t>
      </w:r>
      <w:r w:rsidR="00660CAB">
        <w:t>9</w:t>
      </w:r>
      <w:r>
        <w:t xml:space="preserve"> </w:t>
      </w:r>
      <w:r w:rsidR="007002C6">
        <w:t>Gain</w:t>
      </w:r>
      <w:r>
        <w:t xml:space="preserve"> voltage vs time for NOT gate varying input using a square wave</w:t>
      </w:r>
    </w:p>
    <w:p w14:paraId="22218468" w14:textId="40095E20" w:rsidR="00926268" w:rsidRPr="00EA6FF6" w:rsidRDefault="00926268" w:rsidP="00926268">
      <w:pPr>
        <w:pStyle w:val="BodyText"/>
      </w:pPr>
      <w:r>
        <w:t>The second set of simulations for the NMOS Logic Gates is the NOR gates, and to test the NO</w:t>
      </w:r>
      <w:r w:rsidR="00DC7E76">
        <w:t>R</w:t>
      </w:r>
      <w:r>
        <w:t xml:space="preserve"> gates, run transient command to test the NOR gates plus the derivative of the output because when it crosses one or negative one</w:t>
      </w:r>
      <w:r w:rsidR="00660CAB">
        <w:t xml:space="preserve"> and goes back to zero</w:t>
      </w:r>
      <w:r>
        <w:t xml:space="preserve">, it can signal a </w:t>
      </w:r>
      <w:r w:rsidR="00DC7E76">
        <w:t>change in</w:t>
      </w:r>
      <w:r>
        <w:t xml:space="preserve"> logic level.</w:t>
      </w:r>
      <w:r w:rsidR="00660CAB">
        <w:t xml:space="preserve"> The file name is </w:t>
      </w:r>
      <w:r w:rsidR="00660CAB" w:rsidRPr="00660CAB">
        <w:t>20250717 N</w:t>
      </w:r>
      <w:r w:rsidR="00660CAB">
        <w:t>OR</w:t>
      </w:r>
      <w:r w:rsidR="00660CAB" w:rsidRPr="00660CAB">
        <w:t xml:space="preserve"> gate testing</w:t>
      </w:r>
      <w:r w:rsidR="00660CAB">
        <w:t>.</w:t>
      </w:r>
    </w:p>
    <w:p w14:paraId="7AE1608C" w14:textId="4EBACD47" w:rsidR="00926268" w:rsidRDefault="00522342" w:rsidP="00926268">
      <w:pPr>
        <w:pStyle w:val="BodyText"/>
      </w:pPr>
      <w:r w:rsidRPr="00522342">
        <w:rPr>
          <w:noProof/>
        </w:rPr>
        <w:drawing>
          <wp:inline distT="0" distB="0" distL="0" distR="0" wp14:anchorId="6F61EB51" wp14:editId="4C581DFB">
            <wp:extent cx="5486400" cy="2428240"/>
            <wp:effectExtent l="0" t="0" r="0" b="0"/>
            <wp:docPr id="199339437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94370" name="Picture 1" descr="A diagram of a machine&#10;&#10;AI-generated content may be incorrect."/>
                    <pic:cNvPicPr/>
                  </pic:nvPicPr>
                  <pic:blipFill>
                    <a:blip r:embed="rId20"/>
                    <a:stretch>
                      <a:fillRect/>
                    </a:stretch>
                  </pic:blipFill>
                  <pic:spPr>
                    <a:xfrm>
                      <a:off x="0" y="0"/>
                      <a:ext cx="5486400" cy="2428240"/>
                    </a:xfrm>
                    <a:prstGeom prst="rect">
                      <a:avLst/>
                    </a:prstGeom>
                  </pic:spPr>
                </pic:pic>
              </a:graphicData>
            </a:graphic>
          </wp:inline>
        </w:drawing>
      </w:r>
    </w:p>
    <w:p w14:paraId="3341C1BD" w14:textId="63E5690F" w:rsidR="00926268" w:rsidRDefault="00926268" w:rsidP="00926268">
      <w:pPr>
        <w:pStyle w:val="BodyText"/>
      </w:pPr>
      <w:r>
        <w:t xml:space="preserve">Fig. </w:t>
      </w:r>
      <w:r w:rsidR="00660CAB">
        <w:t>10</w:t>
      </w:r>
      <w:r>
        <w:t xml:space="preserve"> NOR gate testing schematic, with the leftmost with the load as a resistor and the rightmost with a NMOS FET diode connected load</w:t>
      </w:r>
    </w:p>
    <w:p w14:paraId="12B003D0" w14:textId="7DA16113" w:rsidR="00926268" w:rsidRDefault="00522342" w:rsidP="00926268">
      <w:pPr>
        <w:pStyle w:val="BodyText"/>
      </w:pPr>
      <w:r>
        <w:rPr>
          <w:noProof/>
        </w:rPr>
        <w:lastRenderedPageBreak/>
        <w:drawing>
          <wp:inline distT="0" distB="0" distL="0" distR="0" wp14:anchorId="33160300" wp14:editId="3EB1FA12">
            <wp:extent cx="5486400" cy="2774950"/>
            <wp:effectExtent l="0" t="0" r="0" b="6350"/>
            <wp:docPr id="1883109404" name="Picture 1" descr="A white screen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09404" name="Picture 1" descr="A white screen with different colored lines&#10;&#10;AI-generated content may be incorrect."/>
                    <pic:cNvPicPr/>
                  </pic:nvPicPr>
                  <pic:blipFill>
                    <a:blip r:embed="rId21"/>
                    <a:stretch>
                      <a:fillRect/>
                    </a:stretch>
                  </pic:blipFill>
                  <pic:spPr>
                    <a:xfrm>
                      <a:off x="0" y="0"/>
                      <a:ext cx="5486400" cy="2774950"/>
                    </a:xfrm>
                    <a:prstGeom prst="rect">
                      <a:avLst/>
                    </a:prstGeom>
                  </pic:spPr>
                </pic:pic>
              </a:graphicData>
            </a:graphic>
          </wp:inline>
        </w:drawing>
      </w:r>
    </w:p>
    <w:p w14:paraId="058EFB83" w14:textId="6919AC5B" w:rsidR="00926268" w:rsidRDefault="00926268" w:rsidP="00926268">
      <w:pPr>
        <w:pStyle w:val="BodyText"/>
      </w:pPr>
      <w:r>
        <w:t xml:space="preserve">Fig. </w:t>
      </w:r>
      <w:r w:rsidR="00660CAB">
        <w:t>11</w:t>
      </w:r>
      <w:r>
        <w:t xml:space="preserve"> Input, Output, and </w:t>
      </w:r>
      <w:r w:rsidR="007002C6">
        <w:t>Gain</w:t>
      </w:r>
      <w:r>
        <w:t xml:space="preserve"> of NOR gate varying input using a square wave</w:t>
      </w:r>
    </w:p>
    <w:p w14:paraId="619B8A5A" w14:textId="368FFBBA" w:rsidR="00660CAB" w:rsidRPr="00EA6FF6" w:rsidRDefault="00DC7E76" w:rsidP="00660CAB">
      <w:pPr>
        <w:pStyle w:val="BodyText"/>
      </w:pPr>
      <w:r>
        <w:t xml:space="preserve">The second set of simulations for the NMOS Logic Gates is the NAND gates, and to test the NAND gates, run transient command to test the NAND gates plus the derivative of the </w:t>
      </w:r>
      <w:r w:rsidR="00660CAB">
        <w:t>output</w:t>
      </w:r>
      <w:r>
        <w:t xml:space="preserve"> </w:t>
      </w:r>
      <w:r w:rsidR="00660CAB">
        <w:t xml:space="preserve">because when it crosses one or negative one and goes back to zero, it can signal a change in logic level. The file name is </w:t>
      </w:r>
      <w:r w:rsidR="00660CAB" w:rsidRPr="00660CAB">
        <w:t>20250717 NAND gate testing</w:t>
      </w:r>
      <w:r w:rsidR="00660CAB">
        <w:t>.</w:t>
      </w:r>
    </w:p>
    <w:p w14:paraId="46AC3367" w14:textId="27179BFA" w:rsidR="00DC7E76" w:rsidRPr="00EA6FF6" w:rsidRDefault="00DC7E76" w:rsidP="00DC7E76">
      <w:pPr>
        <w:pStyle w:val="BodyText"/>
      </w:pPr>
    </w:p>
    <w:p w14:paraId="573CCD7C" w14:textId="0862AA1C" w:rsidR="00DC7E76" w:rsidRDefault="00A54DE0" w:rsidP="00DC7E76">
      <w:pPr>
        <w:pStyle w:val="BodyText"/>
      </w:pPr>
      <w:r w:rsidRPr="00A54DE0">
        <w:rPr>
          <w:noProof/>
        </w:rPr>
        <w:drawing>
          <wp:inline distT="0" distB="0" distL="0" distR="0" wp14:anchorId="4C249C68" wp14:editId="26B6903C">
            <wp:extent cx="5486400" cy="2919730"/>
            <wp:effectExtent l="0" t="0" r="0" b="0"/>
            <wp:docPr id="457775988"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75988" name="Picture 1" descr="A diagram of a machine&#10;&#10;AI-generated content may be incorrect."/>
                    <pic:cNvPicPr/>
                  </pic:nvPicPr>
                  <pic:blipFill>
                    <a:blip r:embed="rId22"/>
                    <a:stretch>
                      <a:fillRect/>
                    </a:stretch>
                  </pic:blipFill>
                  <pic:spPr>
                    <a:xfrm>
                      <a:off x="0" y="0"/>
                      <a:ext cx="5486400" cy="2919730"/>
                    </a:xfrm>
                    <a:prstGeom prst="rect">
                      <a:avLst/>
                    </a:prstGeom>
                  </pic:spPr>
                </pic:pic>
              </a:graphicData>
            </a:graphic>
          </wp:inline>
        </w:drawing>
      </w:r>
    </w:p>
    <w:p w14:paraId="52A3EA6F" w14:textId="25164DD1" w:rsidR="00DC7E76" w:rsidRDefault="00DC7E76" w:rsidP="00DC7E76">
      <w:pPr>
        <w:pStyle w:val="BodyText"/>
      </w:pPr>
      <w:r>
        <w:t xml:space="preserve">Fig. </w:t>
      </w:r>
      <w:r w:rsidR="0013689C">
        <w:t>1</w:t>
      </w:r>
      <w:r w:rsidR="00660CAB">
        <w:t>2</w:t>
      </w:r>
      <w:r>
        <w:t xml:space="preserve"> NAND gate testing schematic, with the leftmost with the load as a resistor and the rightmost with a NMOS FET diode connected load</w:t>
      </w:r>
    </w:p>
    <w:p w14:paraId="75657CBD" w14:textId="4D9C8550" w:rsidR="00DC7E76" w:rsidRDefault="00DC7E76" w:rsidP="00DC7E76">
      <w:pPr>
        <w:pStyle w:val="BodyText"/>
      </w:pPr>
    </w:p>
    <w:p w14:paraId="516F4563" w14:textId="4B08763B" w:rsidR="00DC7E76" w:rsidRDefault="00A54DE0" w:rsidP="00DC7E76">
      <w:pPr>
        <w:pStyle w:val="BodyText"/>
      </w:pPr>
      <w:r>
        <w:rPr>
          <w:noProof/>
        </w:rPr>
        <w:lastRenderedPageBreak/>
        <w:drawing>
          <wp:inline distT="0" distB="0" distL="0" distR="0" wp14:anchorId="57FEAABD" wp14:editId="40B498F8">
            <wp:extent cx="5486400" cy="2774950"/>
            <wp:effectExtent l="0" t="0" r="0" b="6350"/>
            <wp:docPr id="14720172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17268" name="Picture 1" descr="A screenshot of a computer&#10;&#10;AI-generated content may be incorrect."/>
                    <pic:cNvPicPr/>
                  </pic:nvPicPr>
                  <pic:blipFill>
                    <a:blip r:embed="rId23"/>
                    <a:stretch>
                      <a:fillRect/>
                    </a:stretch>
                  </pic:blipFill>
                  <pic:spPr>
                    <a:xfrm>
                      <a:off x="0" y="0"/>
                      <a:ext cx="5486400" cy="2774950"/>
                    </a:xfrm>
                    <a:prstGeom prst="rect">
                      <a:avLst/>
                    </a:prstGeom>
                  </pic:spPr>
                </pic:pic>
              </a:graphicData>
            </a:graphic>
          </wp:inline>
        </w:drawing>
      </w:r>
      <w:r w:rsidR="00DC7E76">
        <w:t xml:space="preserve">Fig. </w:t>
      </w:r>
      <w:r w:rsidR="0013689C">
        <w:t>1</w:t>
      </w:r>
      <w:r w:rsidR="00660CAB">
        <w:t>3</w:t>
      </w:r>
      <w:r w:rsidR="00DC7E76">
        <w:t xml:space="preserve"> Input, Output, and </w:t>
      </w:r>
      <w:r w:rsidR="007002C6">
        <w:t>Gain</w:t>
      </w:r>
      <w:r w:rsidR="00DC7E76">
        <w:t xml:space="preserve"> of NAND gate varying input using a square wave</w:t>
      </w:r>
    </w:p>
    <w:p w14:paraId="49269CE0" w14:textId="77777777" w:rsidR="00926268" w:rsidRPr="00EA6FF6" w:rsidRDefault="00926268" w:rsidP="00926268">
      <w:pPr>
        <w:pStyle w:val="BodyText"/>
      </w:pPr>
    </w:p>
    <w:p w14:paraId="5D7A61DC" w14:textId="77777777" w:rsidR="00EA6FF6" w:rsidRDefault="00EA6FF6" w:rsidP="00EA6FF6">
      <w:pPr>
        <w:pStyle w:val="BodyText"/>
      </w:pPr>
    </w:p>
    <w:p w14:paraId="542F6956" w14:textId="77777777" w:rsidR="00C3625B" w:rsidRDefault="00C3625B" w:rsidP="00EA6FF6">
      <w:pPr>
        <w:pStyle w:val="BodyText"/>
      </w:pPr>
    </w:p>
    <w:p w14:paraId="3932AEE7" w14:textId="77777777" w:rsidR="00C3625B" w:rsidRDefault="00C3625B" w:rsidP="00EA6FF6">
      <w:pPr>
        <w:pStyle w:val="BodyText"/>
      </w:pPr>
    </w:p>
    <w:p w14:paraId="28F463F3" w14:textId="77777777" w:rsidR="00C3625B" w:rsidRDefault="00C3625B" w:rsidP="00EA6FF6">
      <w:pPr>
        <w:pStyle w:val="BodyText"/>
      </w:pPr>
    </w:p>
    <w:p w14:paraId="3984338F" w14:textId="77777777" w:rsidR="00C3625B" w:rsidRDefault="00C3625B" w:rsidP="00EA6FF6">
      <w:pPr>
        <w:pStyle w:val="BodyText"/>
      </w:pPr>
    </w:p>
    <w:p w14:paraId="5D98E1AC" w14:textId="77777777" w:rsidR="00C3625B" w:rsidRDefault="00C3625B" w:rsidP="00EA6FF6">
      <w:pPr>
        <w:pStyle w:val="BodyText"/>
      </w:pPr>
    </w:p>
    <w:p w14:paraId="711AA763" w14:textId="77777777" w:rsidR="00C3625B" w:rsidRDefault="00C3625B" w:rsidP="00EA6FF6">
      <w:pPr>
        <w:pStyle w:val="BodyText"/>
      </w:pPr>
    </w:p>
    <w:p w14:paraId="279CBDDB" w14:textId="77777777" w:rsidR="00C3625B" w:rsidRDefault="00C3625B" w:rsidP="00EA6FF6">
      <w:pPr>
        <w:pStyle w:val="BodyText"/>
      </w:pPr>
    </w:p>
    <w:p w14:paraId="14BD551A" w14:textId="77777777" w:rsidR="00C3625B" w:rsidRDefault="00C3625B" w:rsidP="00EA6FF6">
      <w:pPr>
        <w:pStyle w:val="BodyText"/>
      </w:pPr>
    </w:p>
    <w:p w14:paraId="657A5E83" w14:textId="77777777" w:rsidR="00C3625B" w:rsidRDefault="00C3625B" w:rsidP="00EA6FF6">
      <w:pPr>
        <w:pStyle w:val="BodyText"/>
      </w:pPr>
    </w:p>
    <w:p w14:paraId="7199C89E" w14:textId="77777777" w:rsidR="00C3625B" w:rsidRDefault="00C3625B" w:rsidP="00EA6FF6">
      <w:pPr>
        <w:pStyle w:val="BodyText"/>
      </w:pPr>
    </w:p>
    <w:p w14:paraId="5A06B813" w14:textId="77777777" w:rsidR="00C3625B" w:rsidRDefault="00C3625B" w:rsidP="00EA6FF6">
      <w:pPr>
        <w:pStyle w:val="BodyText"/>
      </w:pPr>
    </w:p>
    <w:p w14:paraId="3438EC3C" w14:textId="77777777" w:rsidR="00C3625B" w:rsidRDefault="00C3625B" w:rsidP="00EA6FF6">
      <w:pPr>
        <w:pStyle w:val="BodyText"/>
      </w:pPr>
    </w:p>
    <w:p w14:paraId="6FE9E372" w14:textId="47ED43FA" w:rsidR="00C3625B" w:rsidRDefault="00C3625B" w:rsidP="00C3625B">
      <w:pPr>
        <w:pStyle w:val="ChapterTitle"/>
        <w:ind w:right="180"/>
      </w:pPr>
      <w:bookmarkStart w:id="6" w:name="_Toc203992081"/>
      <w:r>
        <w:lastRenderedPageBreak/>
        <w:t xml:space="preserve">Chapter 3: Introduction to Traditional NMOS </w:t>
      </w:r>
      <w:bookmarkEnd w:id="6"/>
      <w:r>
        <w:t>SRAM</w:t>
      </w:r>
    </w:p>
    <w:p w14:paraId="7AC77336" w14:textId="08AA3791" w:rsidR="00C3625B" w:rsidRDefault="00C3625B" w:rsidP="00C3625B">
      <w:pPr>
        <w:pStyle w:val="Heading1"/>
      </w:pPr>
      <w:bookmarkStart w:id="7" w:name="_Toc203992082"/>
      <w:r>
        <w:t xml:space="preserve">Project: NMOS </w:t>
      </w:r>
      <w:bookmarkEnd w:id="7"/>
      <w:r>
        <w:t>SRAM</w:t>
      </w:r>
    </w:p>
    <w:p w14:paraId="509BE6E9" w14:textId="77777777" w:rsidR="00C3625B" w:rsidRPr="00150AA2" w:rsidRDefault="00C3625B" w:rsidP="00C3625B">
      <w:pPr>
        <w:pStyle w:val="Heading1"/>
      </w:pPr>
      <w:bookmarkStart w:id="8" w:name="_Toc203992083"/>
      <w:r w:rsidRPr="00150AA2">
        <w:t>Introduction</w:t>
      </w:r>
      <w:bookmarkEnd w:id="8"/>
    </w:p>
    <w:p w14:paraId="07F66213" w14:textId="515B419B" w:rsidR="00C3625B" w:rsidRPr="00C51AF9" w:rsidRDefault="00C3625B" w:rsidP="00C3625B">
      <w:pPr>
        <w:rPr>
          <w:sz w:val="24"/>
          <w:szCs w:val="24"/>
        </w:rPr>
      </w:pPr>
      <w:r>
        <w:rPr>
          <w:sz w:val="24"/>
          <w:szCs w:val="24"/>
        </w:rPr>
        <w:t>This lab will show you how to test a traditional NMOS SRA</w:t>
      </w:r>
      <w:r w:rsidR="00C62519">
        <w:rPr>
          <w:sz w:val="24"/>
          <w:szCs w:val="24"/>
        </w:rPr>
        <w:t>M with a clock cycle and having write and reset alternating being off and on</w:t>
      </w:r>
    </w:p>
    <w:p w14:paraId="121D15D2" w14:textId="77777777" w:rsidR="00C3625B" w:rsidRPr="007B47AE" w:rsidRDefault="00C3625B" w:rsidP="00C3625B">
      <w:pPr>
        <w:pStyle w:val="Heading1"/>
      </w:pPr>
      <w:bookmarkStart w:id="9" w:name="_Toc203992084"/>
      <w:r w:rsidRPr="007B47AE">
        <w:t>Objective</w:t>
      </w:r>
      <w:bookmarkEnd w:id="9"/>
    </w:p>
    <w:p w14:paraId="00DAE57F" w14:textId="1FD534E7" w:rsidR="00C3625B" w:rsidRDefault="00C3625B" w:rsidP="00C3625B">
      <w:pPr>
        <w:rPr>
          <w:sz w:val="24"/>
          <w:szCs w:val="24"/>
        </w:rPr>
      </w:pPr>
      <w:r>
        <w:rPr>
          <w:sz w:val="24"/>
          <w:szCs w:val="24"/>
        </w:rPr>
        <w:t>After successfully completing the work outlined in this lab, students should be able to</w:t>
      </w:r>
      <w:r w:rsidRPr="00C51AF9">
        <w:rPr>
          <w:sz w:val="24"/>
          <w:szCs w:val="24"/>
        </w:rPr>
        <w:t xml:space="preserve"> </w:t>
      </w:r>
      <w:r>
        <w:rPr>
          <w:sz w:val="24"/>
          <w:szCs w:val="24"/>
        </w:rPr>
        <w:t xml:space="preserve">use </w:t>
      </w:r>
      <w:proofErr w:type="spellStart"/>
      <w:r>
        <w:rPr>
          <w:sz w:val="24"/>
          <w:szCs w:val="24"/>
        </w:rPr>
        <w:t>LTspice</w:t>
      </w:r>
      <w:proofErr w:type="spellEnd"/>
      <w:r>
        <w:rPr>
          <w:sz w:val="24"/>
          <w:szCs w:val="24"/>
        </w:rPr>
        <w:t xml:space="preserve"> to generate basic input and output curves using </w:t>
      </w:r>
      <w:proofErr w:type="spellStart"/>
      <w:r>
        <w:rPr>
          <w:sz w:val="24"/>
          <w:szCs w:val="24"/>
        </w:rPr>
        <w:t>LTspice</w:t>
      </w:r>
      <w:proofErr w:type="spellEnd"/>
      <w:r w:rsidR="00C62519">
        <w:rPr>
          <w:sz w:val="24"/>
          <w:szCs w:val="24"/>
        </w:rPr>
        <w:t xml:space="preserve"> for an SRAM</w:t>
      </w:r>
      <w:r w:rsidR="007002C6">
        <w:rPr>
          <w:sz w:val="24"/>
          <w:szCs w:val="24"/>
        </w:rPr>
        <w:t xml:space="preserve">, using the file </w:t>
      </w:r>
      <w:r w:rsidR="007002C6" w:rsidRPr="007002C6">
        <w:rPr>
          <w:sz w:val="24"/>
          <w:szCs w:val="24"/>
        </w:rPr>
        <w:t>20250717 SRAM testing</w:t>
      </w:r>
      <w:r w:rsidR="007002C6">
        <w:rPr>
          <w:sz w:val="24"/>
          <w:szCs w:val="24"/>
        </w:rPr>
        <w:t xml:space="preserve"> and the testing setup used by Dr. Faquir Jain. </w:t>
      </w:r>
    </w:p>
    <w:p w14:paraId="5590D715" w14:textId="77777777" w:rsidR="00FE71D3" w:rsidRDefault="00FE71D3" w:rsidP="00C3625B">
      <w:pPr>
        <w:rPr>
          <w:sz w:val="24"/>
          <w:szCs w:val="24"/>
        </w:rPr>
      </w:pPr>
    </w:p>
    <w:p w14:paraId="130D765B" w14:textId="15A7EF74" w:rsidR="007002C6" w:rsidRDefault="00FE71D3" w:rsidP="00C3625B">
      <w:pPr>
        <w:rPr>
          <w:sz w:val="24"/>
          <w:szCs w:val="24"/>
        </w:rPr>
      </w:pPr>
      <w:r w:rsidRPr="00FE71D3">
        <w:rPr>
          <w:noProof/>
          <w:sz w:val="24"/>
          <w:szCs w:val="24"/>
        </w:rPr>
        <w:drawing>
          <wp:inline distT="0" distB="0" distL="0" distR="0" wp14:anchorId="6699F341" wp14:editId="4573B59C">
            <wp:extent cx="5486400" cy="3658870"/>
            <wp:effectExtent l="0" t="0" r="0" b="0"/>
            <wp:docPr id="17990185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1855" name="Picture 1" descr="A diagram of a circuit&#10;&#10;AI-generated content may be incorrect."/>
                    <pic:cNvPicPr/>
                  </pic:nvPicPr>
                  <pic:blipFill>
                    <a:blip r:embed="rId24"/>
                    <a:stretch>
                      <a:fillRect/>
                    </a:stretch>
                  </pic:blipFill>
                  <pic:spPr>
                    <a:xfrm>
                      <a:off x="0" y="0"/>
                      <a:ext cx="5486400" cy="3658870"/>
                    </a:xfrm>
                    <a:prstGeom prst="rect">
                      <a:avLst/>
                    </a:prstGeom>
                  </pic:spPr>
                </pic:pic>
              </a:graphicData>
            </a:graphic>
          </wp:inline>
        </w:drawing>
      </w:r>
    </w:p>
    <w:p w14:paraId="32C52942" w14:textId="6AA3832B" w:rsidR="007002C6" w:rsidRDefault="007002C6" w:rsidP="00C3625B">
      <w:pPr>
        <w:rPr>
          <w:sz w:val="24"/>
          <w:szCs w:val="24"/>
        </w:rPr>
      </w:pPr>
      <w:r>
        <w:rPr>
          <w:sz w:val="24"/>
          <w:szCs w:val="24"/>
        </w:rPr>
        <w:t xml:space="preserve">Fig. 14 Schematic of NMOS SRAM </w:t>
      </w:r>
    </w:p>
    <w:p w14:paraId="58829131" w14:textId="3CBAE5A0" w:rsidR="007002C6" w:rsidRDefault="00FE71D3" w:rsidP="00C3625B">
      <w:pPr>
        <w:rPr>
          <w:sz w:val="24"/>
          <w:szCs w:val="24"/>
        </w:rPr>
      </w:pPr>
      <w:r>
        <w:rPr>
          <w:noProof/>
        </w:rPr>
        <w:lastRenderedPageBreak/>
        <w:drawing>
          <wp:inline distT="0" distB="0" distL="0" distR="0" wp14:anchorId="6907F06E" wp14:editId="6271E6B0">
            <wp:extent cx="5486400" cy="2774950"/>
            <wp:effectExtent l="0" t="0" r="0" b="6350"/>
            <wp:docPr id="209864856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8560" name="Picture 1" descr="A diagram of a graph&#10;&#10;AI-generated content may be incorrect."/>
                    <pic:cNvPicPr/>
                  </pic:nvPicPr>
                  <pic:blipFill>
                    <a:blip r:embed="rId25"/>
                    <a:stretch>
                      <a:fillRect/>
                    </a:stretch>
                  </pic:blipFill>
                  <pic:spPr>
                    <a:xfrm>
                      <a:off x="0" y="0"/>
                      <a:ext cx="5486400" cy="2774950"/>
                    </a:xfrm>
                    <a:prstGeom prst="rect">
                      <a:avLst/>
                    </a:prstGeom>
                  </pic:spPr>
                </pic:pic>
              </a:graphicData>
            </a:graphic>
          </wp:inline>
        </w:drawing>
      </w:r>
    </w:p>
    <w:p w14:paraId="01102FDE" w14:textId="77777777" w:rsidR="007002C6" w:rsidRDefault="007002C6" w:rsidP="00C3625B">
      <w:pPr>
        <w:rPr>
          <w:sz w:val="24"/>
          <w:szCs w:val="24"/>
        </w:rPr>
      </w:pPr>
    </w:p>
    <w:p w14:paraId="05D616BC" w14:textId="1F5798AB" w:rsidR="007002C6" w:rsidRDefault="007002C6" w:rsidP="007002C6">
      <w:pPr>
        <w:pStyle w:val="BodyText"/>
      </w:pPr>
      <w:r>
        <w:rPr>
          <w:szCs w:val="24"/>
        </w:rPr>
        <w:t xml:space="preserve">Fig. 15 </w:t>
      </w:r>
      <w:r>
        <w:t>Input, Output, and Gain of NMOS SRAM varying input using a square wave</w:t>
      </w:r>
    </w:p>
    <w:p w14:paraId="24563AD2" w14:textId="0132EE90" w:rsidR="007002C6" w:rsidRDefault="007002C6" w:rsidP="00C3625B">
      <w:pPr>
        <w:rPr>
          <w:sz w:val="24"/>
          <w:szCs w:val="24"/>
        </w:rPr>
      </w:pPr>
    </w:p>
    <w:p w14:paraId="4DA75FC4" w14:textId="77777777" w:rsidR="00C62519" w:rsidRDefault="00C62519" w:rsidP="00C3625B">
      <w:pPr>
        <w:rPr>
          <w:sz w:val="24"/>
          <w:szCs w:val="24"/>
        </w:rPr>
      </w:pPr>
    </w:p>
    <w:p w14:paraId="2AFFC5CC" w14:textId="77777777" w:rsidR="00C62519" w:rsidRDefault="00C62519" w:rsidP="00C3625B">
      <w:pPr>
        <w:rPr>
          <w:sz w:val="24"/>
          <w:szCs w:val="24"/>
        </w:rPr>
      </w:pPr>
    </w:p>
    <w:p w14:paraId="01B7886C" w14:textId="77777777" w:rsidR="00C3625B" w:rsidRPr="00EA6FF6" w:rsidRDefault="00C3625B" w:rsidP="00C3625B"/>
    <w:sectPr w:rsidR="00C3625B" w:rsidRPr="00EA6FF6" w:rsidSect="00906EDE">
      <w:headerReference w:type="default" r:id="rId26"/>
      <w:footerReference w:type="default" r:id="rId27"/>
      <w:headerReference w:type="first" r:id="rId28"/>
      <w:footnotePr>
        <w:numFmt w:val="chicago"/>
      </w:footnotePr>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2C8F4" w14:textId="77777777" w:rsidR="009201B0" w:rsidRDefault="009201B0">
      <w:r>
        <w:separator/>
      </w:r>
    </w:p>
  </w:endnote>
  <w:endnote w:type="continuationSeparator" w:id="0">
    <w:p w14:paraId="0BA80CBE" w14:textId="77777777" w:rsidR="009201B0" w:rsidRDefault="00920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Ten-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337FC" w14:textId="77777777" w:rsidR="00630CC3" w:rsidRDefault="00630CC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093FF" w14:textId="77777777" w:rsidR="00630CC3" w:rsidRDefault="00630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A593D" w14:textId="3FEC1BDB" w:rsidR="00630CC3" w:rsidRDefault="00630CC3">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100</w:t>
    </w:r>
    <w:r>
      <w:rPr>
        <w:rStyle w:val="PageNumber"/>
      </w:rPr>
      <w:fldChar w:fldCharType="end"/>
    </w:r>
  </w:p>
  <w:p w14:paraId="53EE601C" w14:textId="77777777" w:rsidR="00630CC3" w:rsidRDefault="00630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2C691" w14:textId="77777777" w:rsidR="009201B0" w:rsidRDefault="009201B0">
      <w:r>
        <w:separator/>
      </w:r>
    </w:p>
  </w:footnote>
  <w:footnote w:type="continuationSeparator" w:id="0">
    <w:p w14:paraId="0F0906CF" w14:textId="77777777" w:rsidR="009201B0" w:rsidRDefault="00920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DBFC7" w14:textId="77777777" w:rsidR="00630CC3" w:rsidRDefault="00630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D1ABD" w14:textId="77777777" w:rsidR="00630CC3" w:rsidRDefault="00630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2383"/>
    <w:multiLevelType w:val="hybridMultilevel"/>
    <w:tmpl w:val="BC524556"/>
    <w:lvl w:ilvl="0" w:tplc="C2D63126">
      <w:start w:val="1"/>
      <w:numFmt w:val="decimal"/>
      <w:lvlText w:val="%1."/>
      <w:lvlJc w:val="left"/>
      <w:pPr>
        <w:ind w:left="720" w:hanging="360"/>
      </w:pPr>
    </w:lvl>
    <w:lvl w:ilvl="1" w:tplc="C422ED14">
      <w:start w:val="1"/>
      <w:numFmt w:val="lowerLetter"/>
      <w:lvlText w:val="%2."/>
      <w:lvlJc w:val="left"/>
      <w:pPr>
        <w:ind w:left="1440" w:hanging="360"/>
      </w:pPr>
    </w:lvl>
    <w:lvl w:ilvl="2" w:tplc="D49034D2" w:tentative="1">
      <w:start w:val="1"/>
      <w:numFmt w:val="lowerRoman"/>
      <w:lvlText w:val="%3."/>
      <w:lvlJc w:val="right"/>
      <w:pPr>
        <w:ind w:left="2160" w:hanging="180"/>
      </w:pPr>
    </w:lvl>
    <w:lvl w:ilvl="3" w:tplc="E9AE3F10" w:tentative="1">
      <w:start w:val="1"/>
      <w:numFmt w:val="decimal"/>
      <w:lvlText w:val="%4."/>
      <w:lvlJc w:val="left"/>
      <w:pPr>
        <w:ind w:left="2880" w:hanging="360"/>
      </w:pPr>
    </w:lvl>
    <w:lvl w:ilvl="4" w:tplc="AEE8884A" w:tentative="1">
      <w:start w:val="1"/>
      <w:numFmt w:val="lowerLetter"/>
      <w:lvlText w:val="%5."/>
      <w:lvlJc w:val="left"/>
      <w:pPr>
        <w:ind w:left="3600" w:hanging="360"/>
      </w:pPr>
    </w:lvl>
    <w:lvl w:ilvl="5" w:tplc="F5E2A550" w:tentative="1">
      <w:start w:val="1"/>
      <w:numFmt w:val="lowerRoman"/>
      <w:lvlText w:val="%6."/>
      <w:lvlJc w:val="right"/>
      <w:pPr>
        <w:ind w:left="4320" w:hanging="180"/>
      </w:pPr>
    </w:lvl>
    <w:lvl w:ilvl="6" w:tplc="8632B492" w:tentative="1">
      <w:start w:val="1"/>
      <w:numFmt w:val="decimal"/>
      <w:lvlText w:val="%7."/>
      <w:lvlJc w:val="left"/>
      <w:pPr>
        <w:ind w:left="5040" w:hanging="360"/>
      </w:pPr>
    </w:lvl>
    <w:lvl w:ilvl="7" w:tplc="EC10E4D4" w:tentative="1">
      <w:start w:val="1"/>
      <w:numFmt w:val="lowerLetter"/>
      <w:lvlText w:val="%8."/>
      <w:lvlJc w:val="left"/>
      <w:pPr>
        <w:ind w:left="5760" w:hanging="360"/>
      </w:pPr>
    </w:lvl>
    <w:lvl w:ilvl="8" w:tplc="27D8F65E" w:tentative="1">
      <w:start w:val="1"/>
      <w:numFmt w:val="lowerRoman"/>
      <w:lvlText w:val="%9."/>
      <w:lvlJc w:val="right"/>
      <w:pPr>
        <w:ind w:left="6480" w:hanging="180"/>
      </w:pPr>
    </w:lvl>
  </w:abstractNum>
  <w:abstractNum w:abstractNumId="1" w15:restartNumberingAfterBreak="0">
    <w:nsid w:val="02CF7FA4"/>
    <w:multiLevelType w:val="hybridMultilevel"/>
    <w:tmpl w:val="1FEA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B3841"/>
    <w:multiLevelType w:val="hybridMultilevel"/>
    <w:tmpl w:val="295C2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538E3"/>
    <w:multiLevelType w:val="hybridMultilevel"/>
    <w:tmpl w:val="92B0D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C6799"/>
    <w:multiLevelType w:val="hybridMultilevel"/>
    <w:tmpl w:val="37981CE4"/>
    <w:lvl w:ilvl="0" w:tplc="A15E2A70">
      <w:start w:val="1"/>
      <w:numFmt w:val="decimal"/>
      <w:lvlText w:val="%1."/>
      <w:lvlJc w:val="left"/>
      <w:pPr>
        <w:ind w:left="720" w:hanging="360"/>
      </w:pPr>
    </w:lvl>
    <w:lvl w:ilvl="1" w:tplc="98022F5C">
      <w:start w:val="1"/>
      <w:numFmt w:val="lowerLetter"/>
      <w:lvlText w:val="%2."/>
      <w:lvlJc w:val="left"/>
      <w:pPr>
        <w:ind w:left="1440" w:hanging="360"/>
      </w:pPr>
    </w:lvl>
    <w:lvl w:ilvl="2" w:tplc="54166186" w:tentative="1">
      <w:start w:val="1"/>
      <w:numFmt w:val="lowerRoman"/>
      <w:lvlText w:val="%3."/>
      <w:lvlJc w:val="right"/>
      <w:pPr>
        <w:ind w:left="2160" w:hanging="180"/>
      </w:pPr>
    </w:lvl>
    <w:lvl w:ilvl="3" w:tplc="B7FCBDEE" w:tentative="1">
      <w:start w:val="1"/>
      <w:numFmt w:val="decimal"/>
      <w:lvlText w:val="%4."/>
      <w:lvlJc w:val="left"/>
      <w:pPr>
        <w:ind w:left="2880" w:hanging="360"/>
      </w:pPr>
    </w:lvl>
    <w:lvl w:ilvl="4" w:tplc="D24C6190" w:tentative="1">
      <w:start w:val="1"/>
      <w:numFmt w:val="lowerLetter"/>
      <w:lvlText w:val="%5."/>
      <w:lvlJc w:val="left"/>
      <w:pPr>
        <w:ind w:left="3600" w:hanging="360"/>
      </w:pPr>
    </w:lvl>
    <w:lvl w:ilvl="5" w:tplc="4BB61C7C" w:tentative="1">
      <w:start w:val="1"/>
      <w:numFmt w:val="lowerRoman"/>
      <w:lvlText w:val="%6."/>
      <w:lvlJc w:val="right"/>
      <w:pPr>
        <w:ind w:left="4320" w:hanging="180"/>
      </w:pPr>
    </w:lvl>
    <w:lvl w:ilvl="6" w:tplc="28EA1072" w:tentative="1">
      <w:start w:val="1"/>
      <w:numFmt w:val="decimal"/>
      <w:lvlText w:val="%7."/>
      <w:lvlJc w:val="left"/>
      <w:pPr>
        <w:ind w:left="5040" w:hanging="360"/>
      </w:pPr>
    </w:lvl>
    <w:lvl w:ilvl="7" w:tplc="292A9116" w:tentative="1">
      <w:start w:val="1"/>
      <w:numFmt w:val="lowerLetter"/>
      <w:lvlText w:val="%8."/>
      <w:lvlJc w:val="left"/>
      <w:pPr>
        <w:ind w:left="5760" w:hanging="360"/>
      </w:pPr>
    </w:lvl>
    <w:lvl w:ilvl="8" w:tplc="65C8FF88" w:tentative="1">
      <w:start w:val="1"/>
      <w:numFmt w:val="lowerRoman"/>
      <w:lvlText w:val="%9."/>
      <w:lvlJc w:val="right"/>
      <w:pPr>
        <w:ind w:left="6480" w:hanging="180"/>
      </w:pPr>
    </w:lvl>
  </w:abstractNum>
  <w:abstractNum w:abstractNumId="5" w15:restartNumberingAfterBreak="0">
    <w:nsid w:val="0FF01C2B"/>
    <w:multiLevelType w:val="hybridMultilevel"/>
    <w:tmpl w:val="B8506C1C"/>
    <w:lvl w:ilvl="0" w:tplc="DAA46BE6">
      <w:start w:val="1"/>
      <w:numFmt w:val="decimal"/>
      <w:lvlText w:val="%1."/>
      <w:lvlJc w:val="left"/>
      <w:pPr>
        <w:ind w:left="720" w:hanging="360"/>
      </w:pPr>
    </w:lvl>
    <w:lvl w:ilvl="1" w:tplc="B7B40666">
      <w:start w:val="1"/>
      <w:numFmt w:val="lowerLetter"/>
      <w:lvlText w:val="%2."/>
      <w:lvlJc w:val="left"/>
      <w:pPr>
        <w:ind w:left="1440" w:hanging="360"/>
      </w:pPr>
    </w:lvl>
    <w:lvl w:ilvl="2" w:tplc="D834BED8" w:tentative="1">
      <w:start w:val="1"/>
      <w:numFmt w:val="lowerRoman"/>
      <w:lvlText w:val="%3."/>
      <w:lvlJc w:val="right"/>
      <w:pPr>
        <w:ind w:left="2160" w:hanging="180"/>
      </w:pPr>
    </w:lvl>
    <w:lvl w:ilvl="3" w:tplc="D87E1ACC" w:tentative="1">
      <w:start w:val="1"/>
      <w:numFmt w:val="decimal"/>
      <w:lvlText w:val="%4."/>
      <w:lvlJc w:val="left"/>
      <w:pPr>
        <w:ind w:left="2880" w:hanging="360"/>
      </w:pPr>
    </w:lvl>
    <w:lvl w:ilvl="4" w:tplc="607AA978" w:tentative="1">
      <w:start w:val="1"/>
      <w:numFmt w:val="lowerLetter"/>
      <w:lvlText w:val="%5."/>
      <w:lvlJc w:val="left"/>
      <w:pPr>
        <w:ind w:left="3600" w:hanging="360"/>
      </w:pPr>
    </w:lvl>
    <w:lvl w:ilvl="5" w:tplc="E35E3E26" w:tentative="1">
      <w:start w:val="1"/>
      <w:numFmt w:val="lowerRoman"/>
      <w:lvlText w:val="%6."/>
      <w:lvlJc w:val="right"/>
      <w:pPr>
        <w:ind w:left="4320" w:hanging="180"/>
      </w:pPr>
    </w:lvl>
    <w:lvl w:ilvl="6" w:tplc="A2146A08" w:tentative="1">
      <w:start w:val="1"/>
      <w:numFmt w:val="decimal"/>
      <w:lvlText w:val="%7."/>
      <w:lvlJc w:val="left"/>
      <w:pPr>
        <w:ind w:left="5040" w:hanging="360"/>
      </w:pPr>
    </w:lvl>
    <w:lvl w:ilvl="7" w:tplc="2E40D3DC" w:tentative="1">
      <w:start w:val="1"/>
      <w:numFmt w:val="lowerLetter"/>
      <w:lvlText w:val="%8."/>
      <w:lvlJc w:val="left"/>
      <w:pPr>
        <w:ind w:left="5760" w:hanging="360"/>
      </w:pPr>
    </w:lvl>
    <w:lvl w:ilvl="8" w:tplc="413284DE" w:tentative="1">
      <w:start w:val="1"/>
      <w:numFmt w:val="lowerRoman"/>
      <w:lvlText w:val="%9."/>
      <w:lvlJc w:val="right"/>
      <w:pPr>
        <w:ind w:left="6480" w:hanging="180"/>
      </w:pPr>
    </w:lvl>
  </w:abstractNum>
  <w:abstractNum w:abstractNumId="6" w15:restartNumberingAfterBreak="0">
    <w:nsid w:val="152C665A"/>
    <w:multiLevelType w:val="hybridMultilevel"/>
    <w:tmpl w:val="B8620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B44071"/>
    <w:multiLevelType w:val="hybridMultilevel"/>
    <w:tmpl w:val="0B284754"/>
    <w:lvl w:ilvl="0" w:tplc="EF040FE8">
      <w:start w:val="1"/>
      <w:numFmt w:val="decimal"/>
      <w:lvlText w:val="%1."/>
      <w:lvlJc w:val="left"/>
      <w:pPr>
        <w:ind w:left="720" w:hanging="360"/>
      </w:pPr>
    </w:lvl>
    <w:lvl w:ilvl="1" w:tplc="A1163DEA">
      <w:start w:val="1"/>
      <w:numFmt w:val="lowerLetter"/>
      <w:lvlText w:val="%2."/>
      <w:lvlJc w:val="left"/>
      <w:pPr>
        <w:ind w:left="1440" w:hanging="360"/>
      </w:pPr>
    </w:lvl>
    <w:lvl w:ilvl="2" w:tplc="9B442BD8" w:tentative="1">
      <w:start w:val="1"/>
      <w:numFmt w:val="lowerRoman"/>
      <w:lvlText w:val="%3."/>
      <w:lvlJc w:val="right"/>
      <w:pPr>
        <w:ind w:left="2160" w:hanging="180"/>
      </w:pPr>
    </w:lvl>
    <w:lvl w:ilvl="3" w:tplc="4B4E4368" w:tentative="1">
      <w:start w:val="1"/>
      <w:numFmt w:val="decimal"/>
      <w:lvlText w:val="%4."/>
      <w:lvlJc w:val="left"/>
      <w:pPr>
        <w:ind w:left="2880" w:hanging="360"/>
      </w:pPr>
    </w:lvl>
    <w:lvl w:ilvl="4" w:tplc="653AFDFE" w:tentative="1">
      <w:start w:val="1"/>
      <w:numFmt w:val="lowerLetter"/>
      <w:lvlText w:val="%5."/>
      <w:lvlJc w:val="left"/>
      <w:pPr>
        <w:ind w:left="3600" w:hanging="360"/>
      </w:pPr>
    </w:lvl>
    <w:lvl w:ilvl="5" w:tplc="9C5036A4" w:tentative="1">
      <w:start w:val="1"/>
      <w:numFmt w:val="lowerRoman"/>
      <w:lvlText w:val="%6."/>
      <w:lvlJc w:val="right"/>
      <w:pPr>
        <w:ind w:left="4320" w:hanging="180"/>
      </w:pPr>
    </w:lvl>
    <w:lvl w:ilvl="6" w:tplc="83CCD31A" w:tentative="1">
      <w:start w:val="1"/>
      <w:numFmt w:val="decimal"/>
      <w:lvlText w:val="%7."/>
      <w:lvlJc w:val="left"/>
      <w:pPr>
        <w:ind w:left="5040" w:hanging="360"/>
      </w:pPr>
    </w:lvl>
    <w:lvl w:ilvl="7" w:tplc="24424146" w:tentative="1">
      <w:start w:val="1"/>
      <w:numFmt w:val="lowerLetter"/>
      <w:lvlText w:val="%8."/>
      <w:lvlJc w:val="left"/>
      <w:pPr>
        <w:ind w:left="5760" w:hanging="360"/>
      </w:pPr>
    </w:lvl>
    <w:lvl w:ilvl="8" w:tplc="9FBEC378" w:tentative="1">
      <w:start w:val="1"/>
      <w:numFmt w:val="lowerRoman"/>
      <w:lvlText w:val="%9."/>
      <w:lvlJc w:val="right"/>
      <w:pPr>
        <w:ind w:left="6480" w:hanging="180"/>
      </w:pPr>
    </w:lvl>
  </w:abstractNum>
  <w:abstractNum w:abstractNumId="8" w15:restartNumberingAfterBreak="0">
    <w:nsid w:val="17CA5C7C"/>
    <w:multiLevelType w:val="hybridMultilevel"/>
    <w:tmpl w:val="F0E8B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D4BA3"/>
    <w:multiLevelType w:val="hybridMultilevel"/>
    <w:tmpl w:val="1C6C9FA6"/>
    <w:lvl w:ilvl="0" w:tplc="532C1A3C">
      <w:start w:val="1"/>
      <w:numFmt w:val="decimal"/>
      <w:lvlText w:val="%1."/>
      <w:lvlJc w:val="left"/>
      <w:pPr>
        <w:ind w:left="720" w:hanging="360"/>
      </w:pPr>
    </w:lvl>
    <w:lvl w:ilvl="1" w:tplc="BBDA310E" w:tentative="1">
      <w:start w:val="1"/>
      <w:numFmt w:val="lowerLetter"/>
      <w:lvlText w:val="%2."/>
      <w:lvlJc w:val="left"/>
      <w:pPr>
        <w:ind w:left="1440" w:hanging="360"/>
      </w:pPr>
    </w:lvl>
    <w:lvl w:ilvl="2" w:tplc="3078D7BE" w:tentative="1">
      <w:start w:val="1"/>
      <w:numFmt w:val="lowerRoman"/>
      <w:lvlText w:val="%3."/>
      <w:lvlJc w:val="right"/>
      <w:pPr>
        <w:ind w:left="2160" w:hanging="180"/>
      </w:pPr>
    </w:lvl>
    <w:lvl w:ilvl="3" w:tplc="30C8CE28" w:tentative="1">
      <w:start w:val="1"/>
      <w:numFmt w:val="decimal"/>
      <w:lvlText w:val="%4."/>
      <w:lvlJc w:val="left"/>
      <w:pPr>
        <w:ind w:left="2880" w:hanging="360"/>
      </w:pPr>
    </w:lvl>
    <w:lvl w:ilvl="4" w:tplc="71AA1780" w:tentative="1">
      <w:start w:val="1"/>
      <w:numFmt w:val="lowerLetter"/>
      <w:lvlText w:val="%5."/>
      <w:lvlJc w:val="left"/>
      <w:pPr>
        <w:ind w:left="3600" w:hanging="360"/>
      </w:pPr>
    </w:lvl>
    <w:lvl w:ilvl="5" w:tplc="D4822056" w:tentative="1">
      <w:start w:val="1"/>
      <w:numFmt w:val="lowerRoman"/>
      <w:lvlText w:val="%6."/>
      <w:lvlJc w:val="right"/>
      <w:pPr>
        <w:ind w:left="4320" w:hanging="180"/>
      </w:pPr>
    </w:lvl>
    <w:lvl w:ilvl="6" w:tplc="D1AC3E90" w:tentative="1">
      <w:start w:val="1"/>
      <w:numFmt w:val="decimal"/>
      <w:lvlText w:val="%7."/>
      <w:lvlJc w:val="left"/>
      <w:pPr>
        <w:ind w:left="5040" w:hanging="360"/>
      </w:pPr>
    </w:lvl>
    <w:lvl w:ilvl="7" w:tplc="7CAAF2CE" w:tentative="1">
      <w:start w:val="1"/>
      <w:numFmt w:val="lowerLetter"/>
      <w:lvlText w:val="%8."/>
      <w:lvlJc w:val="left"/>
      <w:pPr>
        <w:ind w:left="5760" w:hanging="360"/>
      </w:pPr>
    </w:lvl>
    <w:lvl w:ilvl="8" w:tplc="8272E3D4" w:tentative="1">
      <w:start w:val="1"/>
      <w:numFmt w:val="lowerRoman"/>
      <w:lvlText w:val="%9."/>
      <w:lvlJc w:val="right"/>
      <w:pPr>
        <w:ind w:left="6480" w:hanging="180"/>
      </w:pPr>
    </w:lvl>
  </w:abstractNum>
  <w:abstractNum w:abstractNumId="10" w15:restartNumberingAfterBreak="0">
    <w:nsid w:val="1EE7459D"/>
    <w:multiLevelType w:val="hybridMultilevel"/>
    <w:tmpl w:val="CA76CA28"/>
    <w:lvl w:ilvl="0" w:tplc="DF3479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E3C29"/>
    <w:multiLevelType w:val="hybridMultilevel"/>
    <w:tmpl w:val="6A92E846"/>
    <w:lvl w:ilvl="0" w:tplc="388CCB48">
      <w:start w:val="1"/>
      <w:numFmt w:val="decimal"/>
      <w:lvlText w:val="%1."/>
      <w:lvlJc w:val="left"/>
      <w:pPr>
        <w:ind w:left="900" w:hanging="360"/>
      </w:pPr>
      <w:rPr>
        <w:rFonts w:ascii="Garamond" w:hAnsi="Garamond" w:hint="default"/>
        <w:sz w:val="24"/>
        <w:szCs w:val="24"/>
      </w:rPr>
    </w:lvl>
    <w:lvl w:ilvl="1" w:tplc="33C45732">
      <w:start w:val="1"/>
      <w:numFmt w:val="lowerLetter"/>
      <w:lvlText w:val="%2."/>
      <w:lvlJc w:val="left"/>
      <w:pPr>
        <w:ind w:left="1620" w:hanging="360"/>
      </w:pPr>
    </w:lvl>
    <w:lvl w:ilvl="2" w:tplc="93EAFC08" w:tentative="1">
      <w:start w:val="1"/>
      <w:numFmt w:val="lowerRoman"/>
      <w:lvlText w:val="%3."/>
      <w:lvlJc w:val="right"/>
      <w:pPr>
        <w:ind w:left="2340" w:hanging="180"/>
      </w:pPr>
    </w:lvl>
    <w:lvl w:ilvl="3" w:tplc="74AA19F8" w:tentative="1">
      <w:start w:val="1"/>
      <w:numFmt w:val="decimal"/>
      <w:lvlText w:val="%4."/>
      <w:lvlJc w:val="left"/>
      <w:pPr>
        <w:ind w:left="3060" w:hanging="360"/>
      </w:pPr>
    </w:lvl>
    <w:lvl w:ilvl="4" w:tplc="807CAD1A" w:tentative="1">
      <w:start w:val="1"/>
      <w:numFmt w:val="lowerLetter"/>
      <w:lvlText w:val="%5."/>
      <w:lvlJc w:val="left"/>
      <w:pPr>
        <w:ind w:left="3780" w:hanging="360"/>
      </w:pPr>
    </w:lvl>
    <w:lvl w:ilvl="5" w:tplc="3F0AF18C" w:tentative="1">
      <w:start w:val="1"/>
      <w:numFmt w:val="lowerRoman"/>
      <w:lvlText w:val="%6."/>
      <w:lvlJc w:val="right"/>
      <w:pPr>
        <w:ind w:left="4500" w:hanging="180"/>
      </w:pPr>
    </w:lvl>
    <w:lvl w:ilvl="6" w:tplc="3A961E3C" w:tentative="1">
      <w:start w:val="1"/>
      <w:numFmt w:val="decimal"/>
      <w:lvlText w:val="%7."/>
      <w:lvlJc w:val="left"/>
      <w:pPr>
        <w:ind w:left="5220" w:hanging="360"/>
      </w:pPr>
    </w:lvl>
    <w:lvl w:ilvl="7" w:tplc="47E6AABE" w:tentative="1">
      <w:start w:val="1"/>
      <w:numFmt w:val="lowerLetter"/>
      <w:lvlText w:val="%8."/>
      <w:lvlJc w:val="left"/>
      <w:pPr>
        <w:ind w:left="5940" w:hanging="360"/>
      </w:pPr>
    </w:lvl>
    <w:lvl w:ilvl="8" w:tplc="E0689F38" w:tentative="1">
      <w:start w:val="1"/>
      <w:numFmt w:val="lowerRoman"/>
      <w:lvlText w:val="%9."/>
      <w:lvlJc w:val="right"/>
      <w:pPr>
        <w:ind w:left="6660" w:hanging="180"/>
      </w:pPr>
    </w:lvl>
  </w:abstractNum>
  <w:abstractNum w:abstractNumId="12" w15:restartNumberingAfterBreak="0">
    <w:nsid w:val="20E40BA9"/>
    <w:multiLevelType w:val="hybridMultilevel"/>
    <w:tmpl w:val="B8620E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601F07"/>
    <w:multiLevelType w:val="hybridMultilevel"/>
    <w:tmpl w:val="4FB090A6"/>
    <w:lvl w:ilvl="0" w:tplc="35160296">
      <w:start w:val="1"/>
      <w:numFmt w:val="decimal"/>
      <w:lvlText w:val="%1."/>
      <w:lvlJc w:val="left"/>
      <w:pPr>
        <w:ind w:left="720" w:hanging="360"/>
      </w:pPr>
    </w:lvl>
    <w:lvl w:ilvl="1" w:tplc="A2D44CB4" w:tentative="1">
      <w:start w:val="1"/>
      <w:numFmt w:val="lowerLetter"/>
      <w:lvlText w:val="%2."/>
      <w:lvlJc w:val="left"/>
      <w:pPr>
        <w:ind w:left="1440" w:hanging="360"/>
      </w:pPr>
    </w:lvl>
    <w:lvl w:ilvl="2" w:tplc="01D6DE5C" w:tentative="1">
      <w:start w:val="1"/>
      <w:numFmt w:val="lowerRoman"/>
      <w:lvlText w:val="%3."/>
      <w:lvlJc w:val="right"/>
      <w:pPr>
        <w:ind w:left="2160" w:hanging="180"/>
      </w:pPr>
    </w:lvl>
    <w:lvl w:ilvl="3" w:tplc="12801F3A" w:tentative="1">
      <w:start w:val="1"/>
      <w:numFmt w:val="decimal"/>
      <w:lvlText w:val="%4."/>
      <w:lvlJc w:val="left"/>
      <w:pPr>
        <w:ind w:left="2880" w:hanging="360"/>
      </w:pPr>
    </w:lvl>
    <w:lvl w:ilvl="4" w:tplc="52DC3970" w:tentative="1">
      <w:start w:val="1"/>
      <w:numFmt w:val="lowerLetter"/>
      <w:lvlText w:val="%5."/>
      <w:lvlJc w:val="left"/>
      <w:pPr>
        <w:ind w:left="3600" w:hanging="360"/>
      </w:pPr>
    </w:lvl>
    <w:lvl w:ilvl="5" w:tplc="DCA6707A" w:tentative="1">
      <w:start w:val="1"/>
      <w:numFmt w:val="lowerRoman"/>
      <w:lvlText w:val="%6."/>
      <w:lvlJc w:val="right"/>
      <w:pPr>
        <w:ind w:left="4320" w:hanging="180"/>
      </w:pPr>
    </w:lvl>
    <w:lvl w:ilvl="6" w:tplc="92A08B9E" w:tentative="1">
      <w:start w:val="1"/>
      <w:numFmt w:val="decimal"/>
      <w:lvlText w:val="%7."/>
      <w:lvlJc w:val="left"/>
      <w:pPr>
        <w:ind w:left="5040" w:hanging="360"/>
      </w:pPr>
    </w:lvl>
    <w:lvl w:ilvl="7" w:tplc="A8C4E916" w:tentative="1">
      <w:start w:val="1"/>
      <w:numFmt w:val="lowerLetter"/>
      <w:lvlText w:val="%8."/>
      <w:lvlJc w:val="left"/>
      <w:pPr>
        <w:ind w:left="5760" w:hanging="360"/>
      </w:pPr>
    </w:lvl>
    <w:lvl w:ilvl="8" w:tplc="B1A6D3E4" w:tentative="1">
      <w:start w:val="1"/>
      <w:numFmt w:val="lowerRoman"/>
      <w:lvlText w:val="%9."/>
      <w:lvlJc w:val="right"/>
      <w:pPr>
        <w:ind w:left="6480" w:hanging="180"/>
      </w:pPr>
    </w:lvl>
  </w:abstractNum>
  <w:abstractNum w:abstractNumId="14" w15:restartNumberingAfterBreak="0">
    <w:nsid w:val="2D0B4A38"/>
    <w:multiLevelType w:val="hybridMultilevel"/>
    <w:tmpl w:val="F0F467E6"/>
    <w:lvl w:ilvl="0" w:tplc="0204CC88">
      <w:start w:val="1"/>
      <w:numFmt w:val="decimal"/>
      <w:lvlText w:val="%1."/>
      <w:lvlJc w:val="left"/>
      <w:pPr>
        <w:ind w:left="720" w:hanging="360"/>
      </w:pPr>
      <w:rPr>
        <w:rFonts w:hint="default"/>
      </w:rPr>
    </w:lvl>
    <w:lvl w:ilvl="1" w:tplc="34CE4560" w:tentative="1">
      <w:start w:val="1"/>
      <w:numFmt w:val="lowerLetter"/>
      <w:lvlText w:val="%2."/>
      <w:lvlJc w:val="left"/>
      <w:pPr>
        <w:ind w:left="1440" w:hanging="360"/>
      </w:pPr>
    </w:lvl>
    <w:lvl w:ilvl="2" w:tplc="D7488152" w:tentative="1">
      <w:start w:val="1"/>
      <w:numFmt w:val="lowerRoman"/>
      <w:lvlText w:val="%3."/>
      <w:lvlJc w:val="right"/>
      <w:pPr>
        <w:ind w:left="2160" w:hanging="180"/>
      </w:pPr>
    </w:lvl>
    <w:lvl w:ilvl="3" w:tplc="BE50B748" w:tentative="1">
      <w:start w:val="1"/>
      <w:numFmt w:val="decimal"/>
      <w:lvlText w:val="%4."/>
      <w:lvlJc w:val="left"/>
      <w:pPr>
        <w:ind w:left="2880" w:hanging="360"/>
      </w:pPr>
    </w:lvl>
    <w:lvl w:ilvl="4" w:tplc="D0BAF7F6" w:tentative="1">
      <w:start w:val="1"/>
      <w:numFmt w:val="lowerLetter"/>
      <w:lvlText w:val="%5."/>
      <w:lvlJc w:val="left"/>
      <w:pPr>
        <w:ind w:left="3600" w:hanging="360"/>
      </w:pPr>
    </w:lvl>
    <w:lvl w:ilvl="5" w:tplc="4AF87DEA" w:tentative="1">
      <w:start w:val="1"/>
      <w:numFmt w:val="lowerRoman"/>
      <w:lvlText w:val="%6."/>
      <w:lvlJc w:val="right"/>
      <w:pPr>
        <w:ind w:left="4320" w:hanging="180"/>
      </w:pPr>
    </w:lvl>
    <w:lvl w:ilvl="6" w:tplc="EE1E87CC" w:tentative="1">
      <w:start w:val="1"/>
      <w:numFmt w:val="decimal"/>
      <w:lvlText w:val="%7."/>
      <w:lvlJc w:val="left"/>
      <w:pPr>
        <w:ind w:left="5040" w:hanging="360"/>
      </w:pPr>
    </w:lvl>
    <w:lvl w:ilvl="7" w:tplc="4090597E" w:tentative="1">
      <w:start w:val="1"/>
      <w:numFmt w:val="lowerLetter"/>
      <w:lvlText w:val="%8."/>
      <w:lvlJc w:val="left"/>
      <w:pPr>
        <w:ind w:left="5760" w:hanging="360"/>
      </w:pPr>
    </w:lvl>
    <w:lvl w:ilvl="8" w:tplc="AC5A7E38" w:tentative="1">
      <w:start w:val="1"/>
      <w:numFmt w:val="lowerRoman"/>
      <w:lvlText w:val="%9."/>
      <w:lvlJc w:val="right"/>
      <w:pPr>
        <w:ind w:left="6480" w:hanging="180"/>
      </w:pPr>
    </w:lvl>
  </w:abstractNum>
  <w:abstractNum w:abstractNumId="15" w15:restartNumberingAfterBreak="0">
    <w:nsid w:val="36B17200"/>
    <w:multiLevelType w:val="hybridMultilevel"/>
    <w:tmpl w:val="295C2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352BD"/>
    <w:multiLevelType w:val="hybridMultilevel"/>
    <w:tmpl w:val="CF7C69F6"/>
    <w:lvl w:ilvl="0" w:tplc="2586EAC0">
      <w:start w:val="1"/>
      <w:numFmt w:val="decimal"/>
      <w:lvlText w:val="%1."/>
      <w:lvlJc w:val="left"/>
      <w:pPr>
        <w:ind w:left="720" w:hanging="360"/>
      </w:pPr>
    </w:lvl>
    <w:lvl w:ilvl="1" w:tplc="840E9296">
      <w:start w:val="1"/>
      <w:numFmt w:val="lowerLetter"/>
      <w:lvlText w:val="%2."/>
      <w:lvlJc w:val="left"/>
      <w:pPr>
        <w:ind w:left="1440" w:hanging="360"/>
      </w:pPr>
    </w:lvl>
    <w:lvl w:ilvl="2" w:tplc="01E62E96" w:tentative="1">
      <w:start w:val="1"/>
      <w:numFmt w:val="lowerRoman"/>
      <w:lvlText w:val="%3."/>
      <w:lvlJc w:val="right"/>
      <w:pPr>
        <w:ind w:left="2160" w:hanging="180"/>
      </w:pPr>
    </w:lvl>
    <w:lvl w:ilvl="3" w:tplc="B4DC0514" w:tentative="1">
      <w:start w:val="1"/>
      <w:numFmt w:val="decimal"/>
      <w:lvlText w:val="%4."/>
      <w:lvlJc w:val="left"/>
      <w:pPr>
        <w:ind w:left="2880" w:hanging="360"/>
      </w:pPr>
    </w:lvl>
    <w:lvl w:ilvl="4" w:tplc="13AE3B48" w:tentative="1">
      <w:start w:val="1"/>
      <w:numFmt w:val="lowerLetter"/>
      <w:lvlText w:val="%5."/>
      <w:lvlJc w:val="left"/>
      <w:pPr>
        <w:ind w:left="3600" w:hanging="360"/>
      </w:pPr>
    </w:lvl>
    <w:lvl w:ilvl="5" w:tplc="A0BE0BE4" w:tentative="1">
      <w:start w:val="1"/>
      <w:numFmt w:val="lowerRoman"/>
      <w:lvlText w:val="%6."/>
      <w:lvlJc w:val="right"/>
      <w:pPr>
        <w:ind w:left="4320" w:hanging="180"/>
      </w:pPr>
    </w:lvl>
    <w:lvl w:ilvl="6" w:tplc="6DE8D23E" w:tentative="1">
      <w:start w:val="1"/>
      <w:numFmt w:val="decimal"/>
      <w:lvlText w:val="%7."/>
      <w:lvlJc w:val="left"/>
      <w:pPr>
        <w:ind w:left="5040" w:hanging="360"/>
      </w:pPr>
    </w:lvl>
    <w:lvl w:ilvl="7" w:tplc="3F16A8F4" w:tentative="1">
      <w:start w:val="1"/>
      <w:numFmt w:val="lowerLetter"/>
      <w:lvlText w:val="%8."/>
      <w:lvlJc w:val="left"/>
      <w:pPr>
        <w:ind w:left="5760" w:hanging="360"/>
      </w:pPr>
    </w:lvl>
    <w:lvl w:ilvl="8" w:tplc="4594BD4C" w:tentative="1">
      <w:start w:val="1"/>
      <w:numFmt w:val="lowerRoman"/>
      <w:lvlText w:val="%9."/>
      <w:lvlJc w:val="right"/>
      <w:pPr>
        <w:ind w:left="6480" w:hanging="180"/>
      </w:pPr>
    </w:lvl>
  </w:abstractNum>
  <w:abstractNum w:abstractNumId="17" w15:restartNumberingAfterBreak="0">
    <w:nsid w:val="3DAB0014"/>
    <w:multiLevelType w:val="hybridMultilevel"/>
    <w:tmpl w:val="275EB50C"/>
    <w:lvl w:ilvl="0" w:tplc="6A2CA846">
      <w:start w:val="1"/>
      <w:numFmt w:val="decimal"/>
      <w:lvlText w:val="%1."/>
      <w:lvlJc w:val="left"/>
      <w:pPr>
        <w:ind w:left="720" w:hanging="360"/>
      </w:pPr>
    </w:lvl>
    <w:lvl w:ilvl="1" w:tplc="F952632E">
      <w:start w:val="1"/>
      <w:numFmt w:val="lowerLetter"/>
      <w:lvlText w:val="%2."/>
      <w:lvlJc w:val="left"/>
      <w:pPr>
        <w:ind w:left="1440" w:hanging="360"/>
      </w:pPr>
    </w:lvl>
    <w:lvl w:ilvl="2" w:tplc="66F413CC" w:tentative="1">
      <w:start w:val="1"/>
      <w:numFmt w:val="lowerRoman"/>
      <w:lvlText w:val="%3."/>
      <w:lvlJc w:val="right"/>
      <w:pPr>
        <w:ind w:left="2160" w:hanging="180"/>
      </w:pPr>
    </w:lvl>
    <w:lvl w:ilvl="3" w:tplc="EC60E32C" w:tentative="1">
      <w:start w:val="1"/>
      <w:numFmt w:val="decimal"/>
      <w:lvlText w:val="%4."/>
      <w:lvlJc w:val="left"/>
      <w:pPr>
        <w:ind w:left="2880" w:hanging="360"/>
      </w:pPr>
    </w:lvl>
    <w:lvl w:ilvl="4" w:tplc="D2C0B5DE" w:tentative="1">
      <w:start w:val="1"/>
      <w:numFmt w:val="lowerLetter"/>
      <w:lvlText w:val="%5."/>
      <w:lvlJc w:val="left"/>
      <w:pPr>
        <w:ind w:left="3600" w:hanging="360"/>
      </w:pPr>
    </w:lvl>
    <w:lvl w:ilvl="5" w:tplc="B80ADA24" w:tentative="1">
      <w:start w:val="1"/>
      <w:numFmt w:val="lowerRoman"/>
      <w:lvlText w:val="%6."/>
      <w:lvlJc w:val="right"/>
      <w:pPr>
        <w:ind w:left="4320" w:hanging="180"/>
      </w:pPr>
    </w:lvl>
    <w:lvl w:ilvl="6" w:tplc="26224C98" w:tentative="1">
      <w:start w:val="1"/>
      <w:numFmt w:val="decimal"/>
      <w:lvlText w:val="%7."/>
      <w:lvlJc w:val="left"/>
      <w:pPr>
        <w:ind w:left="5040" w:hanging="360"/>
      </w:pPr>
    </w:lvl>
    <w:lvl w:ilvl="7" w:tplc="F71236FC" w:tentative="1">
      <w:start w:val="1"/>
      <w:numFmt w:val="lowerLetter"/>
      <w:lvlText w:val="%8."/>
      <w:lvlJc w:val="left"/>
      <w:pPr>
        <w:ind w:left="5760" w:hanging="360"/>
      </w:pPr>
    </w:lvl>
    <w:lvl w:ilvl="8" w:tplc="E2C8B440" w:tentative="1">
      <w:start w:val="1"/>
      <w:numFmt w:val="lowerRoman"/>
      <w:lvlText w:val="%9."/>
      <w:lvlJc w:val="right"/>
      <w:pPr>
        <w:ind w:left="6480" w:hanging="180"/>
      </w:pPr>
    </w:lvl>
  </w:abstractNum>
  <w:abstractNum w:abstractNumId="18" w15:restartNumberingAfterBreak="0">
    <w:nsid w:val="47AF5942"/>
    <w:multiLevelType w:val="hybridMultilevel"/>
    <w:tmpl w:val="4524D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0" w15:restartNumberingAfterBreak="0">
    <w:nsid w:val="507B34E2"/>
    <w:multiLevelType w:val="hybridMultilevel"/>
    <w:tmpl w:val="49269FE2"/>
    <w:lvl w:ilvl="0" w:tplc="87AEAD90">
      <w:start w:val="1"/>
      <w:numFmt w:val="decimal"/>
      <w:lvlText w:val="%1."/>
      <w:lvlJc w:val="left"/>
      <w:pPr>
        <w:ind w:left="900" w:hanging="360"/>
      </w:pPr>
      <w:rPr>
        <w:rFonts w:ascii="Garamond" w:hAnsi="Garamond" w:hint="default"/>
        <w:sz w:val="24"/>
        <w:szCs w:val="24"/>
      </w:rPr>
    </w:lvl>
    <w:lvl w:ilvl="1" w:tplc="F270440E" w:tentative="1">
      <w:start w:val="1"/>
      <w:numFmt w:val="lowerLetter"/>
      <w:lvlText w:val="%2."/>
      <w:lvlJc w:val="left"/>
      <w:pPr>
        <w:ind w:left="1620" w:hanging="360"/>
      </w:pPr>
    </w:lvl>
    <w:lvl w:ilvl="2" w:tplc="1F5A3166" w:tentative="1">
      <w:start w:val="1"/>
      <w:numFmt w:val="lowerRoman"/>
      <w:lvlText w:val="%3."/>
      <w:lvlJc w:val="right"/>
      <w:pPr>
        <w:ind w:left="2340" w:hanging="180"/>
      </w:pPr>
    </w:lvl>
    <w:lvl w:ilvl="3" w:tplc="9D647832" w:tentative="1">
      <w:start w:val="1"/>
      <w:numFmt w:val="decimal"/>
      <w:lvlText w:val="%4."/>
      <w:lvlJc w:val="left"/>
      <w:pPr>
        <w:ind w:left="3060" w:hanging="360"/>
      </w:pPr>
    </w:lvl>
    <w:lvl w:ilvl="4" w:tplc="A06269BC" w:tentative="1">
      <w:start w:val="1"/>
      <w:numFmt w:val="lowerLetter"/>
      <w:lvlText w:val="%5."/>
      <w:lvlJc w:val="left"/>
      <w:pPr>
        <w:ind w:left="3780" w:hanging="360"/>
      </w:pPr>
    </w:lvl>
    <w:lvl w:ilvl="5" w:tplc="D98EB23E" w:tentative="1">
      <w:start w:val="1"/>
      <w:numFmt w:val="lowerRoman"/>
      <w:lvlText w:val="%6."/>
      <w:lvlJc w:val="right"/>
      <w:pPr>
        <w:ind w:left="4500" w:hanging="180"/>
      </w:pPr>
    </w:lvl>
    <w:lvl w:ilvl="6" w:tplc="8294DFE0" w:tentative="1">
      <w:start w:val="1"/>
      <w:numFmt w:val="decimal"/>
      <w:lvlText w:val="%7."/>
      <w:lvlJc w:val="left"/>
      <w:pPr>
        <w:ind w:left="5220" w:hanging="360"/>
      </w:pPr>
    </w:lvl>
    <w:lvl w:ilvl="7" w:tplc="5A2252AC" w:tentative="1">
      <w:start w:val="1"/>
      <w:numFmt w:val="lowerLetter"/>
      <w:lvlText w:val="%8."/>
      <w:lvlJc w:val="left"/>
      <w:pPr>
        <w:ind w:left="5940" w:hanging="360"/>
      </w:pPr>
    </w:lvl>
    <w:lvl w:ilvl="8" w:tplc="0C86ECF4" w:tentative="1">
      <w:start w:val="1"/>
      <w:numFmt w:val="lowerRoman"/>
      <w:lvlText w:val="%9."/>
      <w:lvlJc w:val="right"/>
      <w:pPr>
        <w:ind w:left="6660" w:hanging="180"/>
      </w:pPr>
    </w:lvl>
  </w:abstractNum>
  <w:abstractNum w:abstractNumId="21" w15:restartNumberingAfterBreak="0">
    <w:nsid w:val="55A26546"/>
    <w:multiLevelType w:val="hybridMultilevel"/>
    <w:tmpl w:val="493E1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264C9"/>
    <w:multiLevelType w:val="hybridMultilevel"/>
    <w:tmpl w:val="8CEA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D54EE"/>
    <w:multiLevelType w:val="hybridMultilevel"/>
    <w:tmpl w:val="0B284754"/>
    <w:lvl w:ilvl="0" w:tplc="69E86E10">
      <w:start w:val="1"/>
      <w:numFmt w:val="decimal"/>
      <w:lvlText w:val="%1."/>
      <w:lvlJc w:val="left"/>
      <w:pPr>
        <w:ind w:left="720" w:hanging="360"/>
      </w:pPr>
    </w:lvl>
    <w:lvl w:ilvl="1" w:tplc="C55853AA">
      <w:start w:val="1"/>
      <w:numFmt w:val="lowerLetter"/>
      <w:lvlText w:val="%2."/>
      <w:lvlJc w:val="left"/>
      <w:pPr>
        <w:ind w:left="1440" w:hanging="360"/>
      </w:pPr>
    </w:lvl>
    <w:lvl w:ilvl="2" w:tplc="31342126" w:tentative="1">
      <w:start w:val="1"/>
      <w:numFmt w:val="lowerRoman"/>
      <w:lvlText w:val="%3."/>
      <w:lvlJc w:val="right"/>
      <w:pPr>
        <w:ind w:left="2160" w:hanging="180"/>
      </w:pPr>
    </w:lvl>
    <w:lvl w:ilvl="3" w:tplc="2E5A7968" w:tentative="1">
      <w:start w:val="1"/>
      <w:numFmt w:val="decimal"/>
      <w:lvlText w:val="%4."/>
      <w:lvlJc w:val="left"/>
      <w:pPr>
        <w:ind w:left="2880" w:hanging="360"/>
      </w:pPr>
    </w:lvl>
    <w:lvl w:ilvl="4" w:tplc="E9B45918" w:tentative="1">
      <w:start w:val="1"/>
      <w:numFmt w:val="lowerLetter"/>
      <w:lvlText w:val="%5."/>
      <w:lvlJc w:val="left"/>
      <w:pPr>
        <w:ind w:left="3600" w:hanging="360"/>
      </w:pPr>
    </w:lvl>
    <w:lvl w:ilvl="5" w:tplc="44C23A3A" w:tentative="1">
      <w:start w:val="1"/>
      <w:numFmt w:val="lowerRoman"/>
      <w:lvlText w:val="%6."/>
      <w:lvlJc w:val="right"/>
      <w:pPr>
        <w:ind w:left="4320" w:hanging="180"/>
      </w:pPr>
    </w:lvl>
    <w:lvl w:ilvl="6" w:tplc="53AC79BA" w:tentative="1">
      <w:start w:val="1"/>
      <w:numFmt w:val="decimal"/>
      <w:lvlText w:val="%7."/>
      <w:lvlJc w:val="left"/>
      <w:pPr>
        <w:ind w:left="5040" w:hanging="360"/>
      </w:pPr>
    </w:lvl>
    <w:lvl w:ilvl="7" w:tplc="6A34BDA2" w:tentative="1">
      <w:start w:val="1"/>
      <w:numFmt w:val="lowerLetter"/>
      <w:lvlText w:val="%8."/>
      <w:lvlJc w:val="left"/>
      <w:pPr>
        <w:ind w:left="5760" w:hanging="360"/>
      </w:pPr>
    </w:lvl>
    <w:lvl w:ilvl="8" w:tplc="784216FE" w:tentative="1">
      <w:start w:val="1"/>
      <w:numFmt w:val="lowerRoman"/>
      <w:lvlText w:val="%9."/>
      <w:lvlJc w:val="right"/>
      <w:pPr>
        <w:ind w:left="6480" w:hanging="180"/>
      </w:pPr>
    </w:lvl>
  </w:abstractNum>
  <w:abstractNum w:abstractNumId="24"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5" w15:restartNumberingAfterBreak="0">
    <w:nsid w:val="5F9A748D"/>
    <w:multiLevelType w:val="hybridMultilevel"/>
    <w:tmpl w:val="6A92E846"/>
    <w:lvl w:ilvl="0" w:tplc="16C03B20">
      <w:start w:val="1"/>
      <w:numFmt w:val="decimal"/>
      <w:lvlText w:val="%1."/>
      <w:lvlJc w:val="left"/>
      <w:pPr>
        <w:ind w:left="900" w:hanging="360"/>
      </w:pPr>
      <w:rPr>
        <w:rFonts w:ascii="Garamond" w:hAnsi="Garamond" w:hint="default"/>
        <w:sz w:val="24"/>
        <w:szCs w:val="24"/>
      </w:rPr>
    </w:lvl>
    <w:lvl w:ilvl="1" w:tplc="A3D84054">
      <w:start w:val="1"/>
      <w:numFmt w:val="lowerLetter"/>
      <w:lvlText w:val="%2."/>
      <w:lvlJc w:val="left"/>
      <w:pPr>
        <w:ind w:left="1620" w:hanging="360"/>
      </w:pPr>
    </w:lvl>
    <w:lvl w:ilvl="2" w:tplc="66AC5DF8" w:tentative="1">
      <w:start w:val="1"/>
      <w:numFmt w:val="lowerRoman"/>
      <w:lvlText w:val="%3."/>
      <w:lvlJc w:val="right"/>
      <w:pPr>
        <w:ind w:left="2340" w:hanging="180"/>
      </w:pPr>
    </w:lvl>
    <w:lvl w:ilvl="3" w:tplc="8E001C70" w:tentative="1">
      <w:start w:val="1"/>
      <w:numFmt w:val="decimal"/>
      <w:lvlText w:val="%4."/>
      <w:lvlJc w:val="left"/>
      <w:pPr>
        <w:ind w:left="3060" w:hanging="360"/>
      </w:pPr>
    </w:lvl>
    <w:lvl w:ilvl="4" w:tplc="374CDB68" w:tentative="1">
      <w:start w:val="1"/>
      <w:numFmt w:val="lowerLetter"/>
      <w:lvlText w:val="%5."/>
      <w:lvlJc w:val="left"/>
      <w:pPr>
        <w:ind w:left="3780" w:hanging="360"/>
      </w:pPr>
    </w:lvl>
    <w:lvl w:ilvl="5" w:tplc="C0D43118" w:tentative="1">
      <w:start w:val="1"/>
      <w:numFmt w:val="lowerRoman"/>
      <w:lvlText w:val="%6."/>
      <w:lvlJc w:val="right"/>
      <w:pPr>
        <w:ind w:left="4500" w:hanging="180"/>
      </w:pPr>
    </w:lvl>
    <w:lvl w:ilvl="6" w:tplc="DACC68BE" w:tentative="1">
      <w:start w:val="1"/>
      <w:numFmt w:val="decimal"/>
      <w:lvlText w:val="%7."/>
      <w:lvlJc w:val="left"/>
      <w:pPr>
        <w:ind w:left="5220" w:hanging="360"/>
      </w:pPr>
    </w:lvl>
    <w:lvl w:ilvl="7" w:tplc="C412A2EC" w:tentative="1">
      <w:start w:val="1"/>
      <w:numFmt w:val="lowerLetter"/>
      <w:lvlText w:val="%8."/>
      <w:lvlJc w:val="left"/>
      <w:pPr>
        <w:ind w:left="5940" w:hanging="360"/>
      </w:pPr>
    </w:lvl>
    <w:lvl w:ilvl="8" w:tplc="BBA4F85A" w:tentative="1">
      <w:start w:val="1"/>
      <w:numFmt w:val="lowerRoman"/>
      <w:lvlText w:val="%9."/>
      <w:lvlJc w:val="right"/>
      <w:pPr>
        <w:ind w:left="6660" w:hanging="180"/>
      </w:pPr>
    </w:lvl>
  </w:abstractNum>
  <w:abstractNum w:abstractNumId="26" w15:restartNumberingAfterBreak="0">
    <w:nsid w:val="663F4029"/>
    <w:multiLevelType w:val="hybridMultilevel"/>
    <w:tmpl w:val="6B40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415F7"/>
    <w:multiLevelType w:val="hybridMultilevel"/>
    <w:tmpl w:val="BCA0EF78"/>
    <w:lvl w:ilvl="0" w:tplc="A7EA3EFC">
      <w:start w:val="1"/>
      <w:numFmt w:val="decimal"/>
      <w:lvlText w:val="%1."/>
      <w:lvlJc w:val="left"/>
      <w:pPr>
        <w:ind w:left="720" w:hanging="360"/>
      </w:pPr>
    </w:lvl>
    <w:lvl w:ilvl="1" w:tplc="C3447B02">
      <w:start w:val="1"/>
      <w:numFmt w:val="lowerLetter"/>
      <w:lvlText w:val="%2."/>
      <w:lvlJc w:val="left"/>
      <w:pPr>
        <w:ind w:left="1440" w:hanging="360"/>
      </w:pPr>
    </w:lvl>
    <w:lvl w:ilvl="2" w:tplc="74B0FFF4" w:tentative="1">
      <w:start w:val="1"/>
      <w:numFmt w:val="lowerRoman"/>
      <w:lvlText w:val="%3."/>
      <w:lvlJc w:val="right"/>
      <w:pPr>
        <w:ind w:left="2160" w:hanging="180"/>
      </w:pPr>
    </w:lvl>
    <w:lvl w:ilvl="3" w:tplc="F7702C58" w:tentative="1">
      <w:start w:val="1"/>
      <w:numFmt w:val="decimal"/>
      <w:lvlText w:val="%4."/>
      <w:lvlJc w:val="left"/>
      <w:pPr>
        <w:ind w:left="2880" w:hanging="360"/>
      </w:pPr>
    </w:lvl>
    <w:lvl w:ilvl="4" w:tplc="77E2B700" w:tentative="1">
      <w:start w:val="1"/>
      <w:numFmt w:val="lowerLetter"/>
      <w:lvlText w:val="%5."/>
      <w:lvlJc w:val="left"/>
      <w:pPr>
        <w:ind w:left="3600" w:hanging="360"/>
      </w:pPr>
    </w:lvl>
    <w:lvl w:ilvl="5" w:tplc="14C06042" w:tentative="1">
      <w:start w:val="1"/>
      <w:numFmt w:val="lowerRoman"/>
      <w:lvlText w:val="%6."/>
      <w:lvlJc w:val="right"/>
      <w:pPr>
        <w:ind w:left="4320" w:hanging="180"/>
      </w:pPr>
    </w:lvl>
    <w:lvl w:ilvl="6" w:tplc="2550D12A" w:tentative="1">
      <w:start w:val="1"/>
      <w:numFmt w:val="decimal"/>
      <w:lvlText w:val="%7."/>
      <w:lvlJc w:val="left"/>
      <w:pPr>
        <w:ind w:left="5040" w:hanging="360"/>
      </w:pPr>
    </w:lvl>
    <w:lvl w:ilvl="7" w:tplc="DD02401A" w:tentative="1">
      <w:start w:val="1"/>
      <w:numFmt w:val="lowerLetter"/>
      <w:lvlText w:val="%8."/>
      <w:lvlJc w:val="left"/>
      <w:pPr>
        <w:ind w:left="5760" w:hanging="360"/>
      </w:pPr>
    </w:lvl>
    <w:lvl w:ilvl="8" w:tplc="A662724E" w:tentative="1">
      <w:start w:val="1"/>
      <w:numFmt w:val="lowerRoman"/>
      <w:lvlText w:val="%9."/>
      <w:lvlJc w:val="right"/>
      <w:pPr>
        <w:ind w:left="6480" w:hanging="180"/>
      </w:pPr>
    </w:lvl>
  </w:abstractNum>
  <w:abstractNum w:abstractNumId="28" w15:restartNumberingAfterBreak="0">
    <w:nsid w:val="672B2EF5"/>
    <w:multiLevelType w:val="hybridMultilevel"/>
    <w:tmpl w:val="A2B8E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640EF1"/>
    <w:multiLevelType w:val="hybridMultilevel"/>
    <w:tmpl w:val="073E3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913DC"/>
    <w:multiLevelType w:val="hybridMultilevel"/>
    <w:tmpl w:val="1172AAA2"/>
    <w:lvl w:ilvl="0" w:tplc="8CFAFD78">
      <w:start w:val="1"/>
      <w:numFmt w:val="decimal"/>
      <w:lvlText w:val="%1."/>
      <w:lvlJc w:val="left"/>
      <w:pPr>
        <w:ind w:left="720" w:hanging="360"/>
      </w:pPr>
    </w:lvl>
    <w:lvl w:ilvl="1" w:tplc="A9A484E8">
      <w:start w:val="1"/>
      <w:numFmt w:val="lowerLetter"/>
      <w:lvlText w:val="%2."/>
      <w:lvlJc w:val="left"/>
      <w:pPr>
        <w:ind w:left="1440" w:hanging="360"/>
      </w:pPr>
    </w:lvl>
    <w:lvl w:ilvl="2" w:tplc="58CACC62" w:tentative="1">
      <w:start w:val="1"/>
      <w:numFmt w:val="lowerRoman"/>
      <w:lvlText w:val="%3."/>
      <w:lvlJc w:val="right"/>
      <w:pPr>
        <w:ind w:left="2160" w:hanging="180"/>
      </w:pPr>
    </w:lvl>
    <w:lvl w:ilvl="3" w:tplc="49300B8A" w:tentative="1">
      <w:start w:val="1"/>
      <w:numFmt w:val="decimal"/>
      <w:lvlText w:val="%4."/>
      <w:lvlJc w:val="left"/>
      <w:pPr>
        <w:ind w:left="2880" w:hanging="360"/>
      </w:pPr>
    </w:lvl>
    <w:lvl w:ilvl="4" w:tplc="F14A63DA" w:tentative="1">
      <w:start w:val="1"/>
      <w:numFmt w:val="lowerLetter"/>
      <w:lvlText w:val="%5."/>
      <w:lvlJc w:val="left"/>
      <w:pPr>
        <w:ind w:left="3600" w:hanging="360"/>
      </w:pPr>
    </w:lvl>
    <w:lvl w:ilvl="5" w:tplc="3DA08E7E" w:tentative="1">
      <w:start w:val="1"/>
      <w:numFmt w:val="lowerRoman"/>
      <w:lvlText w:val="%6."/>
      <w:lvlJc w:val="right"/>
      <w:pPr>
        <w:ind w:left="4320" w:hanging="180"/>
      </w:pPr>
    </w:lvl>
    <w:lvl w:ilvl="6" w:tplc="E7D0C748" w:tentative="1">
      <w:start w:val="1"/>
      <w:numFmt w:val="decimal"/>
      <w:lvlText w:val="%7."/>
      <w:lvlJc w:val="left"/>
      <w:pPr>
        <w:ind w:left="5040" w:hanging="360"/>
      </w:pPr>
    </w:lvl>
    <w:lvl w:ilvl="7" w:tplc="A16C331E" w:tentative="1">
      <w:start w:val="1"/>
      <w:numFmt w:val="lowerLetter"/>
      <w:lvlText w:val="%8."/>
      <w:lvlJc w:val="left"/>
      <w:pPr>
        <w:ind w:left="5760" w:hanging="360"/>
      </w:pPr>
    </w:lvl>
    <w:lvl w:ilvl="8" w:tplc="78DACBF0" w:tentative="1">
      <w:start w:val="1"/>
      <w:numFmt w:val="lowerRoman"/>
      <w:lvlText w:val="%9."/>
      <w:lvlJc w:val="right"/>
      <w:pPr>
        <w:ind w:left="6480" w:hanging="180"/>
      </w:pPr>
    </w:lvl>
  </w:abstractNum>
  <w:abstractNum w:abstractNumId="31" w15:restartNumberingAfterBreak="0">
    <w:nsid w:val="6BD816EF"/>
    <w:multiLevelType w:val="hybridMultilevel"/>
    <w:tmpl w:val="20500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079DA"/>
    <w:multiLevelType w:val="hybridMultilevel"/>
    <w:tmpl w:val="E62EFE30"/>
    <w:lvl w:ilvl="0" w:tplc="AA44A6B4">
      <w:start w:val="1"/>
      <w:numFmt w:val="decimal"/>
      <w:lvlText w:val="%1."/>
      <w:lvlJc w:val="left"/>
      <w:pPr>
        <w:ind w:left="720" w:hanging="360"/>
      </w:pPr>
    </w:lvl>
    <w:lvl w:ilvl="1" w:tplc="CE2C04A0">
      <w:start w:val="1"/>
      <w:numFmt w:val="lowerLetter"/>
      <w:lvlText w:val="%2."/>
      <w:lvlJc w:val="left"/>
      <w:pPr>
        <w:ind w:left="1440" w:hanging="360"/>
      </w:pPr>
    </w:lvl>
    <w:lvl w:ilvl="2" w:tplc="AAF03924" w:tentative="1">
      <w:start w:val="1"/>
      <w:numFmt w:val="lowerRoman"/>
      <w:lvlText w:val="%3."/>
      <w:lvlJc w:val="right"/>
      <w:pPr>
        <w:ind w:left="2160" w:hanging="180"/>
      </w:pPr>
    </w:lvl>
    <w:lvl w:ilvl="3" w:tplc="A260DDFC" w:tentative="1">
      <w:start w:val="1"/>
      <w:numFmt w:val="decimal"/>
      <w:lvlText w:val="%4."/>
      <w:lvlJc w:val="left"/>
      <w:pPr>
        <w:ind w:left="2880" w:hanging="360"/>
      </w:pPr>
    </w:lvl>
    <w:lvl w:ilvl="4" w:tplc="99A25AB2" w:tentative="1">
      <w:start w:val="1"/>
      <w:numFmt w:val="lowerLetter"/>
      <w:lvlText w:val="%5."/>
      <w:lvlJc w:val="left"/>
      <w:pPr>
        <w:ind w:left="3600" w:hanging="360"/>
      </w:pPr>
    </w:lvl>
    <w:lvl w:ilvl="5" w:tplc="C44C0B2C" w:tentative="1">
      <w:start w:val="1"/>
      <w:numFmt w:val="lowerRoman"/>
      <w:lvlText w:val="%6."/>
      <w:lvlJc w:val="right"/>
      <w:pPr>
        <w:ind w:left="4320" w:hanging="180"/>
      </w:pPr>
    </w:lvl>
    <w:lvl w:ilvl="6" w:tplc="121C1158" w:tentative="1">
      <w:start w:val="1"/>
      <w:numFmt w:val="decimal"/>
      <w:lvlText w:val="%7."/>
      <w:lvlJc w:val="left"/>
      <w:pPr>
        <w:ind w:left="5040" w:hanging="360"/>
      </w:pPr>
    </w:lvl>
    <w:lvl w:ilvl="7" w:tplc="9C4C756A" w:tentative="1">
      <w:start w:val="1"/>
      <w:numFmt w:val="lowerLetter"/>
      <w:lvlText w:val="%8."/>
      <w:lvlJc w:val="left"/>
      <w:pPr>
        <w:ind w:left="5760" w:hanging="360"/>
      </w:pPr>
    </w:lvl>
    <w:lvl w:ilvl="8" w:tplc="FA960924" w:tentative="1">
      <w:start w:val="1"/>
      <w:numFmt w:val="lowerRoman"/>
      <w:lvlText w:val="%9."/>
      <w:lvlJc w:val="right"/>
      <w:pPr>
        <w:ind w:left="6480" w:hanging="180"/>
      </w:pPr>
    </w:lvl>
  </w:abstractNum>
  <w:abstractNum w:abstractNumId="33" w15:restartNumberingAfterBreak="0">
    <w:nsid w:val="6DA65883"/>
    <w:multiLevelType w:val="hybridMultilevel"/>
    <w:tmpl w:val="40FEC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F2749"/>
    <w:multiLevelType w:val="hybridMultilevel"/>
    <w:tmpl w:val="A3F67DB6"/>
    <w:lvl w:ilvl="0" w:tplc="1A86CC8C">
      <w:start w:val="1"/>
      <w:numFmt w:val="decimal"/>
      <w:lvlText w:val="%1."/>
      <w:lvlJc w:val="left"/>
      <w:pPr>
        <w:ind w:left="720" w:hanging="360"/>
      </w:pPr>
    </w:lvl>
    <w:lvl w:ilvl="1" w:tplc="BAE2F92A" w:tentative="1">
      <w:start w:val="1"/>
      <w:numFmt w:val="lowerLetter"/>
      <w:lvlText w:val="%2."/>
      <w:lvlJc w:val="left"/>
      <w:pPr>
        <w:ind w:left="1440" w:hanging="360"/>
      </w:pPr>
    </w:lvl>
    <w:lvl w:ilvl="2" w:tplc="7270C6F0" w:tentative="1">
      <w:start w:val="1"/>
      <w:numFmt w:val="lowerRoman"/>
      <w:lvlText w:val="%3."/>
      <w:lvlJc w:val="right"/>
      <w:pPr>
        <w:ind w:left="2160" w:hanging="180"/>
      </w:pPr>
    </w:lvl>
    <w:lvl w:ilvl="3" w:tplc="96F8469A" w:tentative="1">
      <w:start w:val="1"/>
      <w:numFmt w:val="decimal"/>
      <w:lvlText w:val="%4."/>
      <w:lvlJc w:val="left"/>
      <w:pPr>
        <w:ind w:left="2880" w:hanging="360"/>
      </w:pPr>
    </w:lvl>
    <w:lvl w:ilvl="4" w:tplc="10D4FE12" w:tentative="1">
      <w:start w:val="1"/>
      <w:numFmt w:val="lowerLetter"/>
      <w:lvlText w:val="%5."/>
      <w:lvlJc w:val="left"/>
      <w:pPr>
        <w:ind w:left="3600" w:hanging="360"/>
      </w:pPr>
    </w:lvl>
    <w:lvl w:ilvl="5" w:tplc="8564BAA6" w:tentative="1">
      <w:start w:val="1"/>
      <w:numFmt w:val="lowerRoman"/>
      <w:lvlText w:val="%6."/>
      <w:lvlJc w:val="right"/>
      <w:pPr>
        <w:ind w:left="4320" w:hanging="180"/>
      </w:pPr>
    </w:lvl>
    <w:lvl w:ilvl="6" w:tplc="1EDEB622" w:tentative="1">
      <w:start w:val="1"/>
      <w:numFmt w:val="decimal"/>
      <w:lvlText w:val="%7."/>
      <w:lvlJc w:val="left"/>
      <w:pPr>
        <w:ind w:left="5040" w:hanging="360"/>
      </w:pPr>
    </w:lvl>
    <w:lvl w:ilvl="7" w:tplc="E35CFF76" w:tentative="1">
      <w:start w:val="1"/>
      <w:numFmt w:val="lowerLetter"/>
      <w:lvlText w:val="%8."/>
      <w:lvlJc w:val="left"/>
      <w:pPr>
        <w:ind w:left="5760" w:hanging="360"/>
      </w:pPr>
    </w:lvl>
    <w:lvl w:ilvl="8" w:tplc="0EE243B2" w:tentative="1">
      <w:start w:val="1"/>
      <w:numFmt w:val="lowerRoman"/>
      <w:lvlText w:val="%9."/>
      <w:lvlJc w:val="right"/>
      <w:pPr>
        <w:ind w:left="6480" w:hanging="180"/>
      </w:pPr>
    </w:lvl>
  </w:abstractNum>
  <w:abstractNum w:abstractNumId="35" w15:restartNumberingAfterBreak="0">
    <w:nsid w:val="73C64967"/>
    <w:multiLevelType w:val="hybridMultilevel"/>
    <w:tmpl w:val="A0AA06CA"/>
    <w:lvl w:ilvl="0" w:tplc="428E94AC">
      <w:start w:val="1"/>
      <w:numFmt w:val="decimal"/>
      <w:lvlText w:val="%1."/>
      <w:lvlJc w:val="left"/>
      <w:pPr>
        <w:ind w:left="720" w:hanging="360"/>
      </w:pPr>
      <w:rPr>
        <w:rFonts w:hint="default"/>
      </w:rPr>
    </w:lvl>
    <w:lvl w:ilvl="1" w:tplc="1EFABCDE">
      <w:start w:val="1"/>
      <w:numFmt w:val="lowerLetter"/>
      <w:lvlText w:val="%2."/>
      <w:lvlJc w:val="left"/>
      <w:pPr>
        <w:ind w:left="1440" w:hanging="360"/>
      </w:pPr>
    </w:lvl>
    <w:lvl w:ilvl="2" w:tplc="2BEC69EC" w:tentative="1">
      <w:start w:val="1"/>
      <w:numFmt w:val="lowerRoman"/>
      <w:lvlText w:val="%3."/>
      <w:lvlJc w:val="right"/>
      <w:pPr>
        <w:ind w:left="2160" w:hanging="180"/>
      </w:pPr>
    </w:lvl>
    <w:lvl w:ilvl="3" w:tplc="E7927A78" w:tentative="1">
      <w:start w:val="1"/>
      <w:numFmt w:val="decimal"/>
      <w:lvlText w:val="%4."/>
      <w:lvlJc w:val="left"/>
      <w:pPr>
        <w:ind w:left="2880" w:hanging="360"/>
      </w:pPr>
    </w:lvl>
    <w:lvl w:ilvl="4" w:tplc="B3CAF5A8" w:tentative="1">
      <w:start w:val="1"/>
      <w:numFmt w:val="lowerLetter"/>
      <w:lvlText w:val="%5."/>
      <w:lvlJc w:val="left"/>
      <w:pPr>
        <w:ind w:left="3600" w:hanging="360"/>
      </w:pPr>
    </w:lvl>
    <w:lvl w:ilvl="5" w:tplc="B448B5B8" w:tentative="1">
      <w:start w:val="1"/>
      <w:numFmt w:val="lowerRoman"/>
      <w:lvlText w:val="%6."/>
      <w:lvlJc w:val="right"/>
      <w:pPr>
        <w:ind w:left="4320" w:hanging="180"/>
      </w:pPr>
    </w:lvl>
    <w:lvl w:ilvl="6" w:tplc="C6E824DC" w:tentative="1">
      <w:start w:val="1"/>
      <w:numFmt w:val="decimal"/>
      <w:lvlText w:val="%7."/>
      <w:lvlJc w:val="left"/>
      <w:pPr>
        <w:ind w:left="5040" w:hanging="360"/>
      </w:pPr>
    </w:lvl>
    <w:lvl w:ilvl="7" w:tplc="6376368E" w:tentative="1">
      <w:start w:val="1"/>
      <w:numFmt w:val="lowerLetter"/>
      <w:lvlText w:val="%8."/>
      <w:lvlJc w:val="left"/>
      <w:pPr>
        <w:ind w:left="5760" w:hanging="360"/>
      </w:pPr>
    </w:lvl>
    <w:lvl w:ilvl="8" w:tplc="76FC0902" w:tentative="1">
      <w:start w:val="1"/>
      <w:numFmt w:val="lowerRoman"/>
      <w:lvlText w:val="%9."/>
      <w:lvlJc w:val="right"/>
      <w:pPr>
        <w:ind w:left="6480" w:hanging="180"/>
      </w:pPr>
    </w:lvl>
  </w:abstractNum>
  <w:abstractNum w:abstractNumId="36" w15:restartNumberingAfterBreak="0">
    <w:nsid w:val="76630747"/>
    <w:multiLevelType w:val="hybridMultilevel"/>
    <w:tmpl w:val="B8DE8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01DA8"/>
    <w:multiLevelType w:val="hybridMultilevel"/>
    <w:tmpl w:val="CE58C466"/>
    <w:lvl w:ilvl="0" w:tplc="31306938">
      <w:start w:val="1"/>
      <w:numFmt w:val="bullet"/>
      <w:lvlText w:val=""/>
      <w:lvlJc w:val="left"/>
      <w:pPr>
        <w:ind w:left="720" w:hanging="360"/>
      </w:pPr>
      <w:rPr>
        <w:rFonts w:ascii="Symbol" w:hAnsi="Symbol" w:hint="default"/>
        <w:color w:val="auto"/>
      </w:rPr>
    </w:lvl>
    <w:lvl w:ilvl="1" w:tplc="EF482B80" w:tentative="1">
      <w:start w:val="1"/>
      <w:numFmt w:val="bullet"/>
      <w:lvlText w:val="o"/>
      <w:lvlJc w:val="left"/>
      <w:pPr>
        <w:ind w:left="1440" w:hanging="360"/>
      </w:pPr>
      <w:rPr>
        <w:rFonts w:ascii="Courier New" w:hAnsi="Courier New" w:cs="Courier New" w:hint="default"/>
      </w:rPr>
    </w:lvl>
    <w:lvl w:ilvl="2" w:tplc="4F0CDF90" w:tentative="1">
      <w:start w:val="1"/>
      <w:numFmt w:val="bullet"/>
      <w:lvlText w:val=""/>
      <w:lvlJc w:val="left"/>
      <w:pPr>
        <w:ind w:left="2160" w:hanging="360"/>
      </w:pPr>
      <w:rPr>
        <w:rFonts w:ascii="Wingdings" w:hAnsi="Wingdings" w:hint="default"/>
      </w:rPr>
    </w:lvl>
    <w:lvl w:ilvl="3" w:tplc="1884D57A" w:tentative="1">
      <w:start w:val="1"/>
      <w:numFmt w:val="bullet"/>
      <w:lvlText w:val=""/>
      <w:lvlJc w:val="left"/>
      <w:pPr>
        <w:ind w:left="2880" w:hanging="360"/>
      </w:pPr>
      <w:rPr>
        <w:rFonts w:ascii="Symbol" w:hAnsi="Symbol" w:hint="default"/>
      </w:rPr>
    </w:lvl>
    <w:lvl w:ilvl="4" w:tplc="257C68EA" w:tentative="1">
      <w:start w:val="1"/>
      <w:numFmt w:val="bullet"/>
      <w:lvlText w:val="o"/>
      <w:lvlJc w:val="left"/>
      <w:pPr>
        <w:ind w:left="3600" w:hanging="360"/>
      </w:pPr>
      <w:rPr>
        <w:rFonts w:ascii="Courier New" w:hAnsi="Courier New" w:cs="Courier New" w:hint="default"/>
      </w:rPr>
    </w:lvl>
    <w:lvl w:ilvl="5" w:tplc="5C302DBC" w:tentative="1">
      <w:start w:val="1"/>
      <w:numFmt w:val="bullet"/>
      <w:lvlText w:val=""/>
      <w:lvlJc w:val="left"/>
      <w:pPr>
        <w:ind w:left="4320" w:hanging="360"/>
      </w:pPr>
      <w:rPr>
        <w:rFonts w:ascii="Wingdings" w:hAnsi="Wingdings" w:hint="default"/>
      </w:rPr>
    </w:lvl>
    <w:lvl w:ilvl="6" w:tplc="F7ECCC4A" w:tentative="1">
      <w:start w:val="1"/>
      <w:numFmt w:val="bullet"/>
      <w:lvlText w:val=""/>
      <w:lvlJc w:val="left"/>
      <w:pPr>
        <w:ind w:left="5040" w:hanging="360"/>
      </w:pPr>
      <w:rPr>
        <w:rFonts w:ascii="Symbol" w:hAnsi="Symbol" w:hint="default"/>
      </w:rPr>
    </w:lvl>
    <w:lvl w:ilvl="7" w:tplc="BFAA7CC2" w:tentative="1">
      <w:start w:val="1"/>
      <w:numFmt w:val="bullet"/>
      <w:lvlText w:val="o"/>
      <w:lvlJc w:val="left"/>
      <w:pPr>
        <w:ind w:left="5760" w:hanging="360"/>
      </w:pPr>
      <w:rPr>
        <w:rFonts w:ascii="Courier New" w:hAnsi="Courier New" w:cs="Courier New" w:hint="default"/>
      </w:rPr>
    </w:lvl>
    <w:lvl w:ilvl="8" w:tplc="7FBCB74C" w:tentative="1">
      <w:start w:val="1"/>
      <w:numFmt w:val="bullet"/>
      <w:lvlText w:val=""/>
      <w:lvlJc w:val="left"/>
      <w:pPr>
        <w:ind w:left="6480" w:hanging="360"/>
      </w:pPr>
      <w:rPr>
        <w:rFonts w:ascii="Wingdings" w:hAnsi="Wingdings" w:hint="default"/>
      </w:rPr>
    </w:lvl>
  </w:abstractNum>
  <w:abstractNum w:abstractNumId="38" w15:restartNumberingAfterBreak="0">
    <w:nsid w:val="79FE5E41"/>
    <w:multiLevelType w:val="hybridMultilevel"/>
    <w:tmpl w:val="52748A02"/>
    <w:lvl w:ilvl="0" w:tplc="FDB4A01E">
      <w:start w:val="1"/>
      <w:numFmt w:val="decimal"/>
      <w:lvlText w:val="%1."/>
      <w:lvlJc w:val="left"/>
      <w:pPr>
        <w:ind w:left="720" w:hanging="360"/>
      </w:pPr>
    </w:lvl>
    <w:lvl w:ilvl="1" w:tplc="1E10AD4C">
      <w:start w:val="1"/>
      <w:numFmt w:val="lowerLetter"/>
      <w:lvlText w:val="%2."/>
      <w:lvlJc w:val="left"/>
      <w:pPr>
        <w:ind w:left="1440" w:hanging="360"/>
      </w:pPr>
    </w:lvl>
    <w:lvl w:ilvl="2" w:tplc="C94CDEFE">
      <w:start w:val="1"/>
      <w:numFmt w:val="lowerRoman"/>
      <w:lvlText w:val="%3."/>
      <w:lvlJc w:val="right"/>
      <w:pPr>
        <w:ind w:left="2160" w:hanging="180"/>
      </w:pPr>
    </w:lvl>
    <w:lvl w:ilvl="3" w:tplc="6F9C13AC" w:tentative="1">
      <w:start w:val="1"/>
      <w:numFmt w:val="decimal"/>
      <w:lvlText w:val="%4."/>
      <w:lvlJc w:val="left"/>
      <w:pPr>
        <w:ind w:left="2880" w:hanging="360"/>
      </w:pPr>
    </w:lvl>
    <w:lvl w:ilvl="4" w:tplc="28BAC772" w:tentative="1">
      <w:start w:val="1"/>
      <w:numFmt w:val="lowerLetter"/>
      <w:lvlText w:val="%5."/>
      <w:lvlJc w:val="left"/>
      <w:pPr>
        <w:ind w:left="3600" w:hanging="360"/>
      </w:pPr>
    </w:lvl>
    <w:lvl w:ilvl="5" w:tplc="F59AB0D4" w:tentative="1">
      <w:start w:val="1"/>
      <w:numFmt w:val="lowerRoman"/>
      <w:lvlText w:val="%6."/>
      <w:lvlJc w:val="right"/>
      <w:pPr>
        <w:ind w:left="4320" w:hanging="180"/>
      </w:pPr>
    </w:lvl>
    <w:lvl w:ilvl="6" w:tplc="66902A70" w:tentative="1">
      <w:start w:val="1"/>
      <w:numFmt w:val="decimal"/>
      <w:lvlText w:val="%7."/>
      <w:lvlJc w:val="left"/>
      <w:pPr>
        <w:ind w:left="5040" w:hanging="360"/>
      </w:pPr>
    </w:lvl>
    <w:lvl w:ilvl="7" w:tplc="5902FBBC" w:tentative="1">
      <w:start w:val="1"/>
      <w:numFmt w:val="lowerLetter"/>
      <w:lvlText w:val="%8."/>
      <w:lvlJc w:val="left"/>
      <w:pPr>
        <w:ind w:left="5760" w:hanging="360"/>
      </w:pPr>
    </w:lvl>
    <w:lvl w:ilvl="8" w:tplc="287EE604" w:tentative="1">
      <w:start w:val="1"/>
      <w:numFmt w:val="lowerRoman"/>
      <w:lvlText w:val="%9."/>
      <w:lvlJc w:val="right"/>
      <w:pPr>
        <w:ind w:left="6480" w:hanging="180"/>
      </w:pPr>
    </w:lvl>
  </w:abstractNum>
  <w:abstractNum w:abstractNumId="39" w15:restartNumberingAfterBreak="0">
    <w:nsid w:val="7DFD18CC"/>
    <w:multiLevelType w:val="hybridMultilevel"/>
    <w:tmpl w:val="FB56CE44"/>
    <w:lvl w:ilvl="0" w:tplc="9252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29640">
    <w:abstractNumId w:val="24"/>
  </w:num>
  <w:num w:numId="2" w16cid:durableId="1408771381">
    <w:abstractNumId w:val="19"/>
  </w:num>
  <w:num w:numId="3" w16cid:durableId="1036465914">
    <w:abstractNumId w:val="37"/>
  </w:num>
  <w:num w:numId="4" w16cid:durableId="467238169">
    <w:abstractNumId w:val="16"/>
  </w:num>
  <w:num w:numId="5" w16cid:durableId="1399553322">
    <w:abstractNumId w:val="17"/>
  </w:num>
  <w:num w:numId="6" w16cid:durableId="746657542">
    <w:abstractNumId w:val="30"/>
  </w:num>
  <w:num w:numId="7" w16cid:durableId="345138248">
    <w:abstractNumId w:val="20"/>
  </w:num>
  <w:num w:numId="8" w16cid:durableId="430197845">
    <w:abstractNumId w:val="11"/>
  </w:num>
  <w:num w:numId="9" w16cid:durableId="1244951363">
    <w:abstractNumId w:val="25"/>
  </w:num>
  <w:num w:numId="10" w16cid:durableId="939096779">
    <w:abstractNumId w:val="13"/>
  </w:num>
  <w:num w:numId="11" w16cid:durableId="1453211839">
    <w:abstractNumId w:val="7"/>
  </w:num>
  <w:num w:numId="12" w16cid:durableId="1599174751">
    <w:abstractNumId w:val="35"/>
  </w:num>
  <w:num w:numId="13" w16cid:durableId="1462110728">
    <w:abstractNumId w:val="14"/>
  </w:num>
  <w:num w:numId="14" w16cid:durableId="528765292">
    <w:abstractNumId w:val="34"/>
  </w:num>
  <w:num w:numId="15" w16cid:durableId="263617566">
    <w:abstractNumId w:val="38"/>
  </w:num>
  <w:num w:numId="16" w16cid:durableId="1364481554">
    <w:abstractNumId w:val="32"/>
  </w:num>
  <w:num w:numId="17" w16cid:durableId="52823586">
    <w:abstractNumId w:val="23"/>
  </w:num>
  <w:num w:numId="18" w16cid:durableId="671565283">
    <w:abstractNumId w:val="5"/>
  </w:num>
  <w:num w:numId="19" w16cid:durableId="295525940">
    <w:abstractNumId w:val="9"/>
  </w:num>
  <w:num w:numId="20" w16cid:durableId="1033962093">
    <w:abstractNumId w:val="27"/>
  </w:num>
  <w:num w:numId="21" w16cid:durableId="507981616">
    <w:abstractNumId w:val="0"/>
  </w:num>
  <w:num w:numId="22" w16cid:durableId="664362116">
    <w:abstractNumId w:val="4"/>
  </w:num>
  <w:num w:numId="23" w16cid:durableId="985012156">
    <w:abstractNumId w:val="1"/>
  </w:num>
  <w:num w:numId="24" w16cid:durableId="530262645">
    <w:abstractNumId w:val="36"/>
  </w:num>
  <w:num w:numId="25" w16cid:durableId="102311634">
    <w:abstractNumId w:val="33"/>
  </w:num>
  <w:num w:numId="26" w16cid:durableId="1733044786">
    <w:abstractNumId w:val="18"/>
  </w:num>
  <w:num w:numId="27" w16cid:durableId="510334167">
    <w:abstractNumId w:val="28"/>
  </w:num>
  <w:num w:numId="28" w16cid:durableId="1060011431">
    <w:abstractNumId w:val="21"/>
  </w:num>
  <w:num w:numId="29" w16cid:durableId="916862424">
    <w:abstractNumId w:val="10"/>
  </w:num>
  <w:num w:numId="30" w16cid:durableId="442699625">
    <w:abstractNumId w:val="29"/>
  </w:num>
  <w:num w:numId="31" w16cid:durableId="1449548467">
    <w:abstractNumId w:val="3"/>
  </w:num>
  <w:num w:numId="32" w16cid:durableId="1873761984">
    <w:abstractNumId w:val="39"/>
  </w:num>
  <w:num w:numId="33" w16cid:durableId="744449506">
    <w:abstractNumId w:val="31"/>
  </w:num>
  <w:num w:numId="34" w16cid:durableId="744958893">
    <w:abstractNumId w:val="6"/>
  </w:num>
  <w:num w:numId="35" w16cid:durableId="474108387">
    <w:abstractNumId w:val="12"/>
  </w:num>
  <w:num w:numId="36" w16cid:durableId="1515724649">
    <w:abstractNumId w:val="2"/>
  </w:num>
  <w:num w:numId="37" w16cid:durableId="499740288">
    <w:abstractNumId w:val="8"/>
  </w:num>
  <w:num w:numId="38" w16cid:durableId="404958544">
    <w:abstractNumId w:val="15"/>
  </w:num>
  <w:num w:numId="39" w16cid:durableId="988241067">
    <w:abstractNumId w:val="22"/>
  </w:num>
  <w:num w:numId="40" w16cid:durableId="122163915">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AC"/>
    <w:rsid w:val="0000269A"/>
    <w:rsid w:val="0000276A"/>
    <w:rsid w:val="0000565F"/>
    <w:rsid w:val="00006231"/>
    <w:rsid w:val="00006617"/>
    <w:rsid w:val="00007AC3"/>
    <w:rsid w:val="00010093"/>
    <w:rsid w:val="0001035F"/>
    <w:rsid w:val="00010461"/>
    <w:rsid w:val="0001106F"/>
    <w:rsid w:val="000120B1"/>
    <w:rsid w:val="00016008"/>
    <w:rsid w:val="00016381"/>
    <w:rsid w:val="000216D8"/>
    <w:rsid w:val="0002189C"/>
    <w:rsid w:val="00021FC3"/>
    <w:rsid w:val="00024543"/>
    <w:rsid w:val="00024620"/>
    <w:rsid w:val="00024927"/>
    <w:rsid w:val="00025990"/>
    <w:rsid w:val="000261B1"/>
    <w:rsid w:val="00030D36"/>
    <w:rsid w:val="000313ED"/>
    <w:rsid w:val="00031C7B"/>
    <w:rsid w:val="00031E43"/>
    <w:rsid w:val="000324D2"/>
    <w:rsid w:val="00032C39"/>
    <w:rsid w:val="00033530"/>
    <w:rsid w:val="00033901"/>
    <w:rsid w:val="000349E6"/>
    <w:rsid w:val="000352C1"/>
    <w:rsid w:val="00035656"/>
    <w:rsid w:val="00036289"/>
    <w:rsid w:val="00036ABD"/>
    <w:rsid w:val="000406B1"/>
    <w:rsid w:val="00042053"/>
    <w:rsid w:val="00042C97"/>
    <w:rsid w:val="00043B3E"/>
    <w:rsid w:val="00043B6C"/>
    <w:rsid w:val="000449FE"/>
    <w:rsid w:val="00045930"/>
    <w:rsid w:val="00047527"/>
    <w:rsid w:val="00047FB3"/>
    <w:rsid w:val="000500DF"/>
    <w:rsid w:val="00050FC2"/>
    <w:rsid w:val="00051515"/>
    <w:rsid w:val="00052800"/>
    <w:rsid w:val="00053151"/>
    <w:rsid w:val="00053584"/>
    <w:rsid w:val="00053847"/>
    <w:rsid w:val="00053F7D"/>
    <w:rsid w:val="000546AC"/>
    <w:rsid w:val="00054CCF"/>
    <w:rsid w:val="00056CFA"/>
    <w:rsid w:val="000578FE"/>
    <w:rsid w:val="00057E81"/>
    <w:rsid w:val="00062112"/>
    <w:rsid w:val="0006401D"/>
    <w:rsid w:val="000647D4"/>
    <w:rsid w:val="00066C75"/>
    <w:rsid w:val="000716A7"/>
    <w:rsid w:val="00072B59"/>
    <w:rsid w:val="00073F1E"/>
    <w:rsid w:val="00075A92"/>
    <w:rsid w:val="00075BF9"/>
    <w:rsid w:val="00077102"/>
    <w:rsid w:val="000776DA"/>
    <w:rsid w:val="0008014D"/>
    <w:rsid w:val="0008035C"/>
    <w:rsid w:val="0008148C"/>
    <w:rsid w:val="000814DE"/>
    <w:rsid w:val="00081F97"/>
    <w:rsid w:val="00082468"/>
    <w:rsid w:val="00085CBE"/>
    <w:rsid w:val="0009074B"/>
    <w:rsid w:val="0009209C"/>
    <w:rsid w:val="00092166"/>
    <w:rsid w:val="00092DEC"/>
    <w:rsid w:val="00093A82"/>
    <w:rsid w:val="0009537F"/>
    <w:rsid w:val="0009667A"/>
    <w:rsid w:val="00097139"/>
    <w:rsid w:val="000A20AB"/>
    <w:rsid w:val="000A2411"/>
    <w:rsid w:val="000A3094"/>
    <w:rsid w:val="000A46EF"/>
    <w:rsid w:val="000A7EC3"/>
    <w:rsid w:val="000B2922"/>
    <w:rsid w:val="000B3AB0"/>
    <w:rsid w:val="000B4CC9"/>
    <w:rsid w:val="000B4CD6"/>
    <w:rsid w:val="000B5110"/>
    <w:rsid w:val="000B5DCF"/>
    <w:rsid w:val="000B675A"/>
    <w:rsid w:val="000B6B96"/>
    <w:rsid w:val="000B7E70"/>
    <w:rsid w:val="000C15DD"/>
    <w:rsid w:val="000C187D"/>
    <w:rsid w:val="000C18C0"/>
    <w:rsid w:val="000C192E"/>
    <w:rsid w:val="000C1F12"/>
    <w:rsid w:val="000C2A59"/>
    <w:rsid w:val="000C3C5A"/>
    <w:rsid w:val="000C4F99"/>
    <w:rsid w:val="000D0E75"/>
    <w:rsid w:val="000D0E82"/>
    <w:rsid w:val="000D1BC7"/>
    <w:rsid w:val="000D1CE5"/>
    <w:rsid w:val="000D2167"/>
    <w:rsid w:val="000D2D1A"/>
    <w:rsid w:val="000D3274"/>
    <w:rsid w:val="000D56E5"/>
    <w:rsid w:val="000D642F"/>
    <w:rsid w:val="000E0CC6"/>
    <w:rsid w:val="000E2605"/>
    <w:rsid w:val="000E4C65"/>
    <w:rsid w:val="000F0196"/>
    <w:rsid w:val="000F1B75"/>
    <w:rsid w:val="000F1C3E"/>
    <w:rsid w:val="000F3033"/>
    <w:rsid w:val="000F31E0"/>
    <w:rsid w:val="000F36EE"/>
    <w:rsid w:val="000F5307"/>
    <w:rsid w:val="000F53AC"/>
    <w:rsid w:val="000F7147"/>
    <w:rsid w:val="00100C6F"/>
    <w:rsid w:val="001049FB"/>
    <w:rsid w:val="0010726E"/>
    <w:rsid w:val="00110428"/>
    <w:rsid w:val="001105A1"/>
    <w:rsid w:val="001124F3"/>
    <w:rsid w:val="001130C8"/>
    <w:rsid w:val="00113364"/>
    <w:rsid w:val="00114BCB"/>
    <w:rsid w:val="00115383"/>
    <w:rsid w:val="00121179"/>
    <w:rsid w:val="00122514"/>
    <w:rsid w:val="001236C9"/>
    <w:rsid w:val="001238E2"/>
    <w:rsid w:val="0012395D"/>
    <w:rsid w:val="00124E96"/>
    <w:rsid w:val="00125A57"/>
    <w:rsid w:val="001261F1"/>
    <w:rsid w:val="00126212"/>
    <w:rsid w:val="001279B6"/>
    <w:rsid w:val="001279FA"/>
    <w:rsid w:val="001308BF"/>
    <w:rsid w:val="001318E6"/>
    <w:rsid w:val="00134DEA"/>
    <w:rsid w:val="00135362"/>
    <w:rsid w:val="001356CF"/>
    <w:rsid w:val="0013689C"/>
    <w:rsid w:val="001369B0"/>
    <w:rsid w:val="00136EF8"/>
    <w:rsid w:val="00136FA6"/>
    <w:rsid w:val="00137E4A"/>
    <w:rsid w:val="00142047"/>
    <w:rsid w:val="00142049"/>
    <w:rsid w:val="00142363"/>
    <w:rsid w:val="0014341E"/>
    <w:rsid w:val="001447AC"/>
    <w:rsid w:val="00146B86"/>
    <w:rsid w:val="001476F0"/>
    <w:rsid w:val="00147876"/>
    <w:rsid w:val="00150AA2"/>
    <w:rsid w:val="00151E98"/>
    <w:rsid w:val="001538EB"/>
    <w:rsid w:val="00153C5A"/>
    <w:rsid w:val="00154560"/>
    <w:rsid w:val="00154A08"/>
    <w:rsid w:val="001556B9"/>
    <w:rsid w:val="00155A8B"/>
    <w:rsid w:val="00156188"/>
    <w:rsid w:val="00156C24"/>
    <w:rsid w:val="00160844"/>
    <w:rsid w:val="00160D3C"/>
    <w:rsid w:val="001615F7"/>
    <w:rsid w:val="00162832"/>
    <w:rsid w:val="00164345"/>
    <w:rsid w:val="0016507C"/>
    <w:rsid w:val="001657D3"/>
    <w:rsid w:val="001702A8"/>
    <w:rsid w:val="0017048A"/>
    <w:rsid w:val="00170723"/>
    <w:rsid w:val="001720CA"/>
    <w:rsid w:val="00173132"/>
    <w:rsid w:val="00173F73"/>
    <w:rsid w:val="00176894"/>
    <w:rsid w:val="00177E46"/>
    <w:rsid w:val="00177E61"/>
    <w:rsid w:val="001800CF"/>
    <w:rsid w:val="00180419"/>
    <w:rsid w:val="001806BA"/>
    <w:rsid w:val="00180A5F"/>
    <w:rsid w:val="00181676"/>
    <w:rsid w:val="00181823"/>
    <w:rsid w:val="001823EC"/>
    <w:rsid w:val="00182C84"/>
    <w:rsid w:val="00183712"/>
    <w:rsid w:val="00184BC3"/>
    <w:rsid w:val="00185145"/>
    <w:rsid w:val="00190494"/>
    <w:rsid w:val="0019063F"/>
    <w:rsid w:val="001923A2"/>
    <w:rsid w:val="001963F3"/>
    <w:rsid w:val="001965B0"/>
    <w:rsid w:val="00197125"/>
    <w:rsid w:val="001979AC"/>
    <w:rsid w:val="001A18BE"/>
    <w:rsid w:val="001A1C96"/>
    <w:rsid w:val="001A26A9"/>
    <w:rsid w:val="001A2A37"/>
    <w:rsid w:val="001A3FCA"/>
    <w:rsid w:val="001A6C6B"/>
    <w:rsid w:val="001B0E4C"/>
    <w:rsid w:val="001B12D1"/>
    <w:rsid w:val="001B1BB9"/>
    <w:rsid w:val="001B3356"/>
    <w:rsid w:val="001B34E0"/>
    <w:rsid w:val="001B3A87"/>
    <w:rsid w:val="001B4876"/>
    <w:rsid w:val="001B7D08"/>
    <w:rsid w:val="001C0075"/>
    <w:rsid w:val="001C119D"/>
    <w:rsid w:val="001C188B"/>
    <w:rsid w:val="001C1CC3"/>
    <w:rsid w:val="001C1DFF"/>
    <w:rsid w:val="001C3264"/>
    <w:rsid w:val="001C4073"/>
    <w:rsid w:val="001C5219"/>
    <w:rsid w:val="001C7A5B"/>
    <w:rsid w:val="001D0B56"/>
    <w:rsid w:val="001D18ED"/>
    <w:rsid w:val="001D1B15"/>
    <w:rsid w:val="001D2A90"/>
    <w:rsid w:val="001D37DD"/>
    <w:rsid w:val="001D5E8F"/>
    <w:rsid w:val="001D62B2"/>
    <w:rsid w:val="001D76A5"/>
    <w:rsid w:val="001E0293"/>
    <w:rsid w:val="001E07D8"/>
    <w:rsid w:val="001E0DCC"/>
    <w:rsid w:val="001E0F14"/>
    <w:rsid w:val="001E16CC"/>
    <w:rsid w:val="001E1A6C"/>
    <w:rsid w:val="001E520F"/>
    <w:rsid w:val="001E6D4F"/>
    <w:rsid w:val="001E7132"/>
    <w:rsid w:val="001E7469"/>
    <w:rsid w:val="001E7C4E"/>
    <w:rsid w:val="001F1E49"/>
    <w:rsid w:val="001F2483"/>
    <w:rsid w:val="001F4093"/>
    <w:rsid w:val="001F4AB2"/>
    <w:rsid w:val="001F4ED1"/>
    <w:rsid w:val="001F690D"/>
    <w:rsid w:val="001F76B5"/>
    <w:rsid w:val="00200E21"/>
    <w:rsid w:val="00201B54"/>
    <w:rsid w:val="00204DAA"/>
    <w:rsid w:val="00205212"/>
    <w:rsid w:val="00205269"/>
    <w:rsid w:val="002052B2"/>
    <w:rsid w:val="00210DA7"/>
    <w:rsid w:val="00211D0A"/>
    <w:rsid w:val="002120E2"/>
    <w:rsid w:val="0021266D"/>
    <w:rsid w:val="0021279C"/>
    <w:rsid w:val="00212993"/>
    <w:rsid w:val="00212D08"/>
    <w:rsid w:val="00213F52"/>
    <w:rsid w:val="0021430F"/>
    <w:rsid w:val="0021680D"/>
    <w:rsid w:val="002175E4"/>
    <w:rsid w:val="00220807"/>
    <w:rsid w:val="0022096B"/>
    <w:rsid w:val="00220E81"/>
    <w:rsid w:val="00223CE4"/>
    <w:rsid w:val="00224A01"/>
    <w:rsid w:val="00224C9A"/>
    <w:rsid w:val="002251D5"/>
    <w:rsid w:val="00226276"/>
    <w:rsid w:val="00226D6D"/>
    <w:rsid w:val="00227514"/>
    <w:rsid w:val="00227E85"/>
    <w:rsid w:val="00230612"/>
    <w:rsid w:val="00230EC3"/>
    <w:rsid w:val="0023150F"/>
    <w:rsid w:val="002316E4"/>
    <w:rsid w:val="00231925"/>
    <w:rsid w:val="00232AF4"/>
    <w:rsid w:val="002332A6"/>
    <w:rsid w:val="00233F55"/>
    <w:rsid w:val="00234E91"/>
    <w:rsid w:val="00235128"/>
    <w:rsid w:val="002362A5"/>
    <w:rsid w:val="00237603"/>
    <w:rsid w:val="00240146"/>
    <w:rsid w:val="00240446"/>
    <w:rsid w:val="0024072E"/>
    <w:rsid w:val="002417BF"/>
    <w:rsid w:val="00242D02"/>
    <w:rsid w:val="0024423B"/>
    <w:rsid w:val="00244531"/>
    <w:rsid w:val="00244DB8"/>
    <w:rsid w:val="00245F06"/>
    <w:rsid w:val="00250040"/>
    <w:rsid w:val="002504AC"/>
    <w:rsid w:val="00253F48"/>
    <w:rsid w:val="00257E9E"/>
    <w:rsid w:val="00261B8D"/>
    <w:rsid w:val="00262424"/>
    <w:rsid w:val="00262E57"/>
    <w:rsid w:val="00262EB4"/>
    <w:rsid w:val="00262F45"/>
    <w:rsid w:val="00263DAC"/>
    <w:rsid w:val="00263FAA"/>
    <w:rsid w:val="002644C1"/>
    <w:rsid w:val="00265793"/>
    <w:rsid w:val="00266437"/>
    <w:rsid w:val="00267F6B"/>
    <w:rsid w:val="002720CB"/>
    <w:rsid w:val="002735C0"/>
    <w:rsid w:val="00273896"/>
    <w:rsid w:val="00275285"/>
    <w:rsid w:val="00275E44"/>
    <w:rsid w:val="00280441"/>
    <w:rsid w:val="002818E1"/>
    <w:rsid w:val="00282919"/>
    <w:rsid w:val="00282A88"/>
    <w:rsid w:val="00285A26"/>
    <w:rsid w:val="00290A2B"/>
    <w:rsid w:val="00291537"/>
    <w:rsid w:val="0029420D"/>
    <w:rsid w:val="00295646"/>
    <w:rsid w:val="00296D37"/>
    <w:rsid w:val="00297870"/>
    <w:rsid w:val="00297A91"/>
    <w:rsid w:val="002A0055"/>
    <w:rsid w:val="002A101C"/>
    <w:rsid w:val="002A4B5A"/>
    <w:rsid w:val="002A67A5"/>
    <w:rsid w:val="002B1177"/>
    <w:rsid w:val="002B1A10"/>
    <w:rsid w:val="002B23F1"/>
    <w:rsid w:val="002B2426"/>
    <w:rsid w:val="002B3E23"/>
    <w:rsid w:val="002B4A7B"/>
    <w:rsid w:val="002B65F1"/>
    <w:rsid w:val="002C00AF"/>
    <w:rsid w:val="002C210C"/>
    <w:rsid w:val="002C2E4D"/>
    <w:rsid w:val="002C3273"/>
    <w:rsid w:val="002C33B0"/>
    <w:rsid w:val="002C3C59"/>
    <w:rsid w:val="002C525F"/>
    <w:rsid w:val="002C6505"/>
    <w:rsid w:val="002C6694"/>
    <w:rsid w:val="002D05F5"/>
    <w:rsid w:val="002D08E4"/>
    <w:rsid w:val="002D0FD4"/>
    <w:rsid w:val="002D183D"/>
    <w:rsid w:val="002D34DD"/>
    <w:rsid w:val="002D3511"/>
    <w:rsid w:val="002D44DA"/>
    <w:rsid w:val="002D49DC"/>
    <w:rsid w:val="002D76F1"/>
    <w:rsid w:val="002D7F09"/>
    <w:rsid w:val="002E2E9C"/>
    <w:rsid w:val="002E3B8C"/>
    <w:rsid w:val="002E5866"/>
    <w:rsid w:val="002E6EC9"/>
    <w:rsid w:val="002F1FAE"/>
    <w:rsid w:val="002F28D8"/>
    <w:rsid w:val="002F2C50"/>
    <w:rsid w:val="002F43E2"/>
    <w:rsid w:val="002F4C4E"/>
    <w:rsid w:val="003003BE"/>
    <w:rsid w:val="00300D13"/>
    <w:rsid w:val="00301669"/>
    <w:rsid w:val="00302C3A"/>
    <w:rsid w:val="00303352"/>
    <w:rsid w:val="003053BB"/>
    <w:rsid w:val="003058A4"/>
    <w:rsid w:val="003068A0"/>
    <w:rsid w:val="00306C97"/>
    <w:rsid w:val="00310309"/>
    <w:rsid w:val="00310615"/>
    <w:rsid w:val="00312175"/>
    <w:rsid w:val="003153C8"/>
    <w:rsid w:val="00322907"/>
    <w:rsid w:val="00322C30"/>
    <w:rsid w:val="0032515D"/>
    <w:rsid w:val="003267BB"/>
    <w:rsid w:val="003306BD"/>
    <w:rsid w:val="00331B23"/>
    <w:rsid w:val="00334A74"/>
    <w:rsid w:val="00335D66"/>
    <w:rsid w:val="003371B2"/>
    <w:rsid w:val="003400FA"/>
    <w:rsid w:val="0034106B"/>
    <w:rsid w:val="003412FF"/>
    <w:rsid w:val="00341A41"/>
    <w:rsid w:val="0034337D"/>
    <w:rsid w:val="00343AB6"/>
    <w:rsid w:val="00350061"/>
    <w:rsid w:val="00350350"/>
    <w:rsid w:val="00350DBE"/>
    <w:rsid w:val="0035289E"/>
    <w:rsid w:val="00352A3D"/>
    <w:rsid w:val="00352F51"/>
    <w:rsid w:val="0035409A"/>
    <w:rsid w:val="003543B3"/>
    <w:rsid w:val="00354827"/>
    <w:rsid w:val="003579F1"/>
    <w:rsid w:val="00357D16"/>
    <w:rsid w:val="00357EBA"/>
    <w:rsid w:val="00360970"/>
    <w:rsid w:val="00360DDF"/>
    <w:rsid w:val="00360F0A"/>
    <w:rsid w:val="003615B7"/>
    <w:rsid w:val="00362173"/>
    <w:rsid w:val="00362288"/>
    <w:rsid w:val="00364283"/>
    <w:rsid w:val="003650BB"/>
    <w:rsid w:val="003652A8"/>
    <w:rsid w:val="00365B36"/>
    <w:rsid w:val="0036674C"/>
    <w:rsid w:val="00366ECF"/>
    <w:rsid w:val="00367D81"/>
    <w:rsid w:val="00367F58"/>
    <w:rsid w:val="00370507"/>
    <w:rsid w:val="003718A4"/>
    <w:rsid w:val="00373250"/>
    <w:rsid w:val="003735A9"/>
    <w:rsid w:val="0038345B"/>
    <w:rsid w:val="0038420C"/>
    <w:rsid w:val="00385E09"/>
    <w:rsid w:val="00386412"/>
    <w:rsid w:val="00386AA2"/>
    <w:rsid w:val="00387B18"/>
    <w:rsid w:val="00387F8A"/>
    <w:rsid w:val="00390C64"/>
    <w:rsid w:val="0039147C"/>
    <w:rsid w:val="00391E9D"/>
    <w:rsid w:val="00392CD0"/>
    <w:rsid w:val="00394FC1"/>
    <w:rsid w:val="0039560A"/>
    <w:rsid w:val="003961FC"/>
    <w:rsid w:val="0039728E"/>
    <w:rsid w:val="00397EE4"/>
    <w:rsid w:val="003A0DFB"/>
    <w:rsid w:val="003A1135"/>
    <w:rsid w:val="003A2204"/>
    <w:rsid w:val="003A2492"/>
    <w:rsid w:val="003A24D1"/>
    <w:rsid w:val="003A3B1F"/>
    <w:rsid w:val="003A421B"/>
    <w:rsid w:val="003A4AD1"/>
    <w:rsid w:val="003A54EC"/>
    <w:rsid w:val="003A63F3"/>
    <w:rsid w:val="003A7DAC"/>
    <w:rsid w:val="003A7DBF"/>
    <w:rsid w:val="003B2DD7"/>
    <w:rsid w:val="003B3770"/>
    <w:rsid w:val="003B5B44"/>
    <w:rsid w:val="003B5D28"/>
    <w:rsid w:val="003B7DDC"/>
    <w:rsid w:val="003C00E3"/>
    <w:rsid w:val="003C141A"/>
    <w:rsid w:val="003C1B96"/>
    <w:rsid w:val="003C2C55"/>
    <w:rsid w:val="003C2C9E"/>
    <w:rsid w:val="003C4820"/>
    <w:rsid w:val="003C4A6D"/>
    <w:rsid w:val="003C69D1"/>
    <w:rsid w:val="003C6C57"/>
    <w:rsid w:val="003C7801"/>
    <w:rsid w:val="003D0988"/>
    <w:rsid w:val="003D1BB8"/>
    <w:rsid w:val="003D31BB"/>
    <w:rsid w:val="003D37D4"/>
    <w:rsid w:val="003D4D18"/>
    <w:rsid w:val="003D4F0A"/>
    <w:rsid w:val="003E08AB"/>
    <w:rsid w:val="003E0CE0"/>
    <w:rsid w:val="003E38A5"/>
    <w:rsid w:val="003E5443"/>
    <w:rsid w:val="003E5F30"/>
    <w:rsid w:val="003E62DE"/>
    <w:rsid w:val="003E6613"/>
    <w:rsid w:val="003E68E5"/>
    <w:rsid w:val="003E745D"/>
    <w:rsid w:val="003E7D21"/>
    <w:rsid w:val="003E7EEC"/>
    <w:rsid w:val="003F0421"/>
    <w:rsid w:val="003F0E71"/>
    <w:rsid w:val="003F16F0"/>
    <w:rsid w:val="003F52C5"/>
    <w:rsid w:val="00400894"/>
    <w:rsid w:val="00404C96"/>
    <w:rsid w:val="00405582"/>
    <w:rsid w:val="00407433"/>
    <w:rsid w:val="00412A3D"/>
    <w:rsid w:val="004139D4"/>
    <w:rsid w:val="0041482B"/>
    <w:rsid w:val="00416F74"/>
    <w:rsid w:val="004205A4"/>
    <w:rsid w:val="00420663"/>
    <w:rsid w:val="00423433"/>
    <w:rsid w:val="0042608D"/>
    <w:rsid w:val="00427F30"/>
    <w:rsid w:val="004307C9"/>
    <w:rsid w:val="00430A67"/>
    <w:rsid w:val="00430A8F"/>
    <w:rsid w:val="00432417"/>
    <w:rsid w:val="00432879"/>
    <w:rsid w:val="00433F02"/>
    <w:rsid w:val="00434549"/>
    <w:rsid w:val="00435DC7"/>
    <w:rsid w:val="00436D42"/>
    <w:rsid w:val="00437628"/>
    <w:rsid w:val="0044120E"/>
    <w:rsid w:val="00442DA2"/>
    <w:rsid w:val="004442FC"/>
    <w:rsid w:val="0044607A"/>
    <w:rsid w:val="0044759D"/>
    <w:rsid w:val="00450C52"/>
    <w:rsid w:val="00451CE6"/>
    <w:rsid w:val="004520AF"/>
    <w:rsid w:val="0045317D"/>
    <w:rsid w:val="00453472"/>
    <w:rsid w:val="0045426B"/>
    <w:rsid w:val="00454668"/>
    <w:rsid w:val="00465AC3"/>
    <w:rsid w:val="00467BAF"/>
    <w:rsid w:val="00470008"/>
    <w:rsid w:val="0047035E"/>
    <w:rsid w:val="0047208F"/>
    <w:rsid w:val="00472520"/>
    <w:rsid w:val="00473879"/>
    <w:rsid w:val="0047692E"/>
    <w:rsid w:val="00477444"/>
    <w:rsid w:val="00480A2B"/>
    <w:rsid w:val="00480A3B"/>
    <w:rsid w:val="004863A6"/>
    <w:rsid w:val="00486C38"/>
    <w:rsid w:val="0049104A"/>
    <w:rsid w:val="004918F5"/>
    <w:rsid w:val="0049538E"/>
    <w:rsid w:val="004A0853"/>
    <w:rsid w:val="004A0942"/>
    <w:rsid w:val="004A0A80"/>
    <w:rsid w:val="004A0D32"/>
    <w:rsid w:val="004A1265"/>
    <w:rsid w:val="004A1644"/>
    <w:rsid w:val="004A2377"/>
    <w:rsid w:val="004A2673"/>
    <w:rsid w:val="004A3A0C"/>
    <w:rsid w:val="004A3D38"/>
    <w:rsid w:val="004A3D39"/>
    <w:rsid w:val="004A561D"/>
    <w:rsid w:val="004A5B0D"/>
    <w:rsid w:val="004A6B33"/>
    <w:rsid w:val="004A70A3"/>
    <w:rsid w:val="004A7F8F"/>
    <w:rsid w:val="004B336D"/>
    <w:rsid w:val="004B48AA"/>
    <w:rsid w:val="004B4AA0"/>
    <w:rsid w:val="004B582C"/>
    <w:rsid w:val="004B5F6D"/>
    <w:rsid w:val="004B64D9"/>
    <w:rsid w:val="004B695E"/>
    <w:rsid w:val="004B7858"/>
    <w:rsid w:val="004B7D6A"/>
    <w:rsid w:val="004C0F6F"/>
    <w:rsid w:val="004C4A92"/>
    <w:rsid w:val="004C6D3E"/>
    <w:rsid w:val="004C79F3"/>
    <w:rsid w:val="004C7B01"/>
    <w:rsid w:val="004D04E6"/>
    <w:rsid w:val="004D23E9"/>
    <w:rsid w:val="004D3852"/>
    <w:rsid w:val="004D39A2"/>
    <w:rsid w:val="004D4DD0"/>
    <w:rsid w:val="004E066A"/>
    <w:rsid w:val="004E0867"/>
    <w:rsid w:val="004E1C4E"/>
    <w:rsid w:val="004E1E19"/>
    <w:rsid w:val="004E2CAC"/>
    <w:rsid w:val="004E30F9"/>
    <w:rsid w:val="004E3250"/>
    <w:rsid w:val="004E4E30"/>
    <w:rsid w:val="004E5158"/>
    <w:rsid w:val="004E6745"/>
    <w:rsid w:val="004E690F"/>
    <w:rsid w:val="004E6E75"/>
    <w:rsid w:val="004F1237"/>
    <w:rsid w:val="004F1BD1"/>
    <w:rsid w:val="004F6185"/>
    <w:rsid w:val="004F6DD0"/>
    <w:rsid w:val="005015DD"/>
    <w:rsid w:val="005021B2"/>
    <w:rsid w:val="00502DCA"/>
    <w:rsid w:val="0050435A"/>
    <w:rsid w:val="00505D45"/>
    <w:rsid w:val="00505EA7"/>
    <w:rsid w:val="005064AE"/>
    <w:rsid w:val="005066A5"/>
    <w:rsid w:val="00510A25"/>
    <w:rsid w:val="00513400"/>
    <w:rsid w:val="00514466"/>
    <w:rsid w:val="00515A40"/>
    <w:rsid w:val="00515FE8"/>
    <w:rsid w:val="00516F6A"/>
    <w:rsid w:val="005177C9"/>
    <w:rsid w:val="0052075E"/>
    <w:rsid w:val="00522342"/>
    <w:rsid w:val="00522C62"/>
    <w:rsid w:val="00524C33"/>
    <w:rsid w:val="0052512D"/>
    <w:rsid w:val="005258A7"/>
    <w:rsid w:val="005277EB"/>
    <w:rsid w:val="00527CDD"/>
    <w:rsid w:val="00530441"/>
    <w:rsid w:val="0053081B"/>
    <w:rsid w:val="005311F2"/>
    <w:rsid w:val="005320F9"/>
    <w:rsid w:val="00532233"/>
    <w:rsid w:val="00532E78"/>
    <w:rsid w:val="00532F56"/>
    <w:rsid w:val="00533212"/>
    <w:rsid w:val="00533805"/>
    <w:rsid w:val="00533B18"/>
    <w:rsid w:val="00533FC1"/>
    <w:rsid w:val="00540AAE"/>
    <w:rsid w:val="00540C41"/>
    <w:rsid w:val="00542A4D"/>
    <w:rsid w:val="00543115"/>
    <w:rsid w:val="005437D6"/>
    <w:rsid w:val="00543F50"/>
    <w:rsid w:val="00545763"/>
    <w:rsid w:val="00545F34"/>
    <w:rsid w:val="005479B9"/>
    <w:rsid w:val="00551009"/>
    <w:rsid w:val="00551FB4"/>
    <w:rsid w:val="0055263C"/>
    <w:rsid w:val="005529DD"/>
    <w:rsid w:val="00553045"/>
    <w:rsid w:val="005532F4"/>
    <w:rsid w:val="00555295"/>
    <w:rsid w:val="0055597C"/>
    <w:rsid w:val="00556627"/>
    <w:rsid w:val="005570CC"/>
    <w:rsid w:val="00560613"/>
    <w:rsid w:val="0056198C"/>
    <w:rsid w:val="00562132"/>
    <w:rsid w:val="005671AE"/>
    <w:rsid w:val="00567C93"/>
    <w:rsid w:val="00567F38"/>
    <w:rsid w:val="005701FE"/>
    <w:rsid w:val="00570D96"/>
    <w:rsid w:val="005712F5"/>
    <w:rsid w:val="00571662"/>
    <w:rsid w:val="005719C8"/>
    <w:rsid w:val="005720A0"/>
    <w:rsid w:val="00572168"/>
    <w:rsid w:val="00572670"/>
    <w:rsid w:val="0057293A"/>
    <w:rsid w:val="00577185"/>
    <w:rsid w:val="00580319"/>
    <w:rsid w:val="00580451"/>
    <w:rsid w:val="005806A0"/>
    <w:rsid w:val="005817CC"/>
    <w:rsid w:val="00582CCD"/>
    <w:rsid w:val="00582E1D"/>
    <w:rsid w:val="00583960"/>
    <w:rsid w:val="00584585"/>
    <w:rsid w:val="00584842"/>
    <w:rsid w:val="00584FAE"/>
    <w:rsid w:val="00585852"/>
    <w:rsid w:val="00586CAC"/>
    <w:rsid w:val="00590B82"/>
    <w:rsid w:val="00590ED3"/>
    <w:rsid w:val="00592EFD"/>
    <w:rsid w:val="005931B6"/>
    <w:rsid w:val="00593876"/>
    <w:rsid w:val="00594A44"/>
    <w:rsid w:val="00595FBD"/>
    <w:rsid w:val="0059766C"/>
    <w:rsid w:val="005977A1"/>
    <w:rsid w:val="005A0FC5"/>
    <w:rsid w:val="005A11B1"/>
    <w:rsid w:val="005A1526"/>
    <w:rsid w:val="005A2181"/>
    <w:rsid w:val="005A23E6"/>
    <w:rsid w:val="005A4075"/>
    <w:rsid w:val="005B0B4A"/>
    <w:rsid w:val="005B39D1"/>
    <w:rsid w:val="005B5DB9"/>
    <w:rsid w:val="005B5FCD"/>
    <w:rsid w:val="005B657F"/>
    <w:rsid w:val="005C176B"/>
    <w:rsid w:val="005C1CCF"/>
    <w:rsid w:val="005C4030"/>
    <w:rsid w:val="005C43CD"/>
    <w:rsid w:val="005C474B"/>
    <w:rsid w:val="005C6034"/>
    <w:rsid w:val="005D0679"/>
    <w:rsid w:val="005D0BB0"/>
    <w:rsid w:val="005D166D"/>
    <w:rsid w:val="005D1751"/>
    <w:rsid w:val="005D1A0B"/>
    <w:rsid w:val="005D231C"/>
    <w:rsid w:val="005D4489"/>
    <w:rsid w:val="005D4F68"/>
    <w:rsid w:val="005D5C9C"/>
    <w:rsid w:val="005E0B00"/>
    <w:rsid w:val="005E0FCD"/>
    <w:rsid w:val="005E1020"/>
    <w:rsid w:val="005E20FE"/>
    <w:rsid w:val="005E2800"/>
    <w:rsid w:val="005E3869"/>
    <w:rsid w:val="005E4497"/>
    <w:rsid w:val="005E5AF6"/>
    <w:rsid w:val="005E6159"/>
    <w:rsid w:val="005E650B"/>
    <w:rsid w:val="005E7AE0"/>
    <w:rsid w:val="005F0EF0"/>
    <w:rsid w:val="005F2216"/>
    <w:rsid w:val="005F2D1C"/>
    <w:rsid w:val="005F3696"/>
    <w:rsid w:val="005F5936"/>
    <w:rsid w:val="005F5C35"/>
    <w:rsid w:val="00600965"/>
    <w:rsid w:val="00600D42"/>
    <w:rsid w:val="006036D8"/>
    <w:rsid w:val="00603CEF"/>
    <w:rsid w:val="006056F2"/>
    <w:rsid w:val="0060690C"/>
    <w:rsid w:val="00610969"/>
    <w:rsid w:val="0061216F"/>
    <w:rsid w:val="00612472"/>
    <w:rsid w:val="00612D68"/>
    <w:rsid w:val="00613F0E"/>
    <w:rsid w:val="006142DD"/>
    <w:rsid w:val="00617398"/>
    <w:rsid w:val="00625950"/>
    <w:rsid w:val="006262D0"/>
    <w:rsid w:val="006269E9"/>
    <w:rsid w:val="0063039F"/>
    <w:rsid w:val="00630CC3"/>
    <w:rsid w:val="00631FAA"/>
    <w:rsid w:val="00633150"/>
    <w:rsid w:val="006331B9"/>
    <w:rsid w:val="00633A7D"/>
    <w:rsid w:val="00633CF5"/>
    <w:rsid w:val="006365F0"/>
    <w:rsid w:val="00636E57"/>
    <w:rsid w:val="006372D9"/>
    <w:rsid w:val="00637430"/>
    <w:rsid w:val="00640321"/>
    <w:rsid w:val="00640A7C"/>
    <w:rsid w:val="00640B6E"/>
    <w:rsid w:val="0064153A"/>
    <w:rsid w:val="006516A7"/>
    <w:rsid w:val="00652174"/>
    <w:rsid w:val="00652A61"/>
    <w:rsid w:val="00652D28"/>
    <w:rsid w:val="00653813"/>
    <w:rsid w:val="00654263"/>
    <w:rsid w:val="0065457E"/>
    <w:rsid w:val="00654A23"/>
    <w:rsid w:val="006606D5"/>
    <w:rsid w:val="00660CAB"/>
    <w:rsid w:val="00662F47"/>
    <w:rsid w:val="00663B09"/>
    <w:rsid w:val="00663EBF"/>
    <w:rsid w:val="00664175"/>
    <w:rsid w:val="00664815"/>
    <w:rsid w:val="0067063F"/>
    <w:rsid w:val="00670949"/>
    <w:rsid w:val="00670AF3"/>
    <w:rsid w:val="006721B8"/>
    <w:rsid w:val="00672856"/>
    <w:rsid w:val="00672C12"/>
    <w:rsid w:val="00673206"/>
    <w:rsid w:val="00673B23"/>
    <w:rsid w:val="00673FA5"/>
    <w:rsid w:val="00674FE1"/>
    <w:rsid w:val="006760B6"/>
    <w:rsid w:val="00680C65"/>
    <w:rsid w:val="00680DC2"/>
    <w:rsid w:val="006842CF"/>
    <w:rsid w:val="00684D8B"/>
    <w:rsid w:val="00684FF4"/>
    <w:rsid w:val="006851B6"/>
    <w:rsid w:val="00685B38"/>
    <w:rsid w:val="00685E46"/>
    <w:rsid w:val="00686692"/>
    <w:rsid w:val="00690056"/>
    <w:rsid w:val="00690148"/>
    <w:rsid w:val="00690988"/>
    <w:rsid w:val="00695898"/>
    <w:rsid w:val="006A0D9C"/>
    <w:rsid w:val="006A196F"/>
    <w:rsid w:val="006A3EC0"/>
    <w:rsid w:val="006B3109"/>
    <w:rsid w:val="006B42B9"/>
    <w:rsid w:val="006B4884"/>
    <w:rsid w:val="006B4B03"/>
    <w:rsid w:val="006B586B"/>
    <w:rsid w:val="006B6843"/>
    <w:rsid w:val="006B715A"/>
    <w:rsid w:val="006C033E"/>
    <w:rsid w:val="006C2408"/>
    <w:rsid w:val="006C2ADA"/>
    <w:rsid w:val="006C2EE0"/>
    <w:rsid w:val="006C3307"/>
    <w:rsid w:val="006C4ECF"/>
    <w:rsid w:val="006C52E7"/>
    <w:rsid w:val="006D2DA8"/>
    <w:rsid w:val="006D3609"/>
    <w:rsid w:val="006D3912"/>
    <w:rsid w:val="006D494D"/>
    <w:rsid w:val="006D4FB7"/>
    <w:rsid w:val="006D53C2"/>
    <w:rsid w:val="006D595D"/>
    <w:rsid w:val="006E082C"/>
    <w:rsid w:val="006E2C46"/>
    <w:rsid w:val="006E3354"/>
    <w:rsid w:val="006E40D2"/>
    <w:rsid w:val="006E61D0"/>
    <w:rsid w:val="006E6BC7"/>
    <w:rsid w:val="006E6C83"/>
    <w:rsid w:val="006F16F2"/>
    <w:rsid w:val="006F207D"/>
    <w:rsid w:val="006F4597"/>
    <w:rsid w:val="006F5875"/>
    <w:rsid w:val="007000A7"/>
    <w:rsid w:val="007002C6"/>
    <w:rsid w:val="00701141"/>
    <w:rsid w:val="00702438"/>
    <w:rsid w:val="007025C4"/>
    <w:rsid w:val="00702838"/>
    <w:rsid w:val="00702B99"/>
    <w:rsid w:val="007035FF"/>
    <w:rsid w:val="00705118"/>
    <w:rsid w:val="00705BB2"/>
    <w:rsid w:val="00706E64"/>
    <w:rsid w:val="007114B2"/>
    <w:rsid w:val="00711669"/>
    <w:rsid w:val="007129BA"/>
    <w:rsid w:val="00713C74"/>
    <w:rsid w:val="00714097"/>
    <w:rsid w:val="007147EF"/>
    <w:rsid w:val="00714E86"/>
    <w:rsid w:val="00716203"/>
    <w:rsid w:val="00717455"/>
    <w:rsid w:val="007175D1"/>
    <w:rsid w:val="007200F6"/>
    <w:rsid w:val="00720A13"/>
    <w:rsid w:val="007214E4"/>
    <w:rsid w:val="007222B5"/>
    <w:rsid w:val="00722900"/>
    <w:rsid w:val="00724AD1"/>
    <w:rsid w:val="007253D0"/>
    <w:rsid w:val="00726520"/>
    <w:rsid w:val="00731DEA"/>
    <w:rsid w:val="00732506"/>
    <w:rsid w:val="00732F5F"/>
    <w:rsid w:val="00733843"/>
    <w:rsid w:val="007343F0"/>
    <w:rsid w:val="00735B67"/>
    <w:rsid w:val="007364F9"/>
    <w:rsid w:val="00737F6E"/>
    <w:rsid w:val="00741272"/>
    <w:rsid w:val="007438A2"/>
    <w:rsid w:val="00743E20"/>
    <w:rsid w:val="007445D7"/>
    <w:rsid w:val="007455FD"/>
    <w:rsid w:val="0074580F"/>
    <w:rsid w:val="0074702B"/>
    <w:rsid w:val="00747AEA"/>
    <w:rsid w:val="00752539"/>
    <w:rsid w:val="00755E9A"/>
    <w:rsid w:val="0075754C"/>
    <w:rsid w:val="0076021E"/>
    <w:rsid w:val="00760FCC"/>
    <w:rsid w:val="007611D4"/>
    <w:rsid w:val="00761652"/>
    <w:rsid w:val="00761F9D"/>
    <w:rsid w:val="0076359F"/>
    <w:rsid w:val="00764B9E"/>
    <w:rsid w:val="00767503"/>
    <w:rsid w:val="00772C2F"/>
    <w:rsid w:val="00773879"/>
    <w:rsid w:val="00774314"/>
    <w:rsid w:val="00774579"/>
    <w:rsid w:val="00775CD2"/>
    <w:rsid w:val="00775D34"/>
    <w:rsid w:val="007760AD"/>
    <w:rsid w:val="00776221"/>
    <w:rsid w:val="007762FA"/>
    <w:rsid w:val="0077706F"/>
    <w:rsid w:val="00777591"/>
    <w:rsid w:val="0077771A"/>
    <w:rsid w:val="00777972"/>
    <w:rsid w:val="00781B2E"/>
    <w:rsid w:val="00781D05"/>
    <w:rsid w:val="007836FE"/>
    <w:rsid w:val="00783FEA"/>
    <w:rsid w:val="0078413F"/>
    <w:rsid w:val="007846DC"/>
    <w:rsid w:val="007847C5"/>
    <w:rsid w:val="00786E06"/>
    <w:rsid w:val="00787BAC"/>
    <w:rsid w:val="00790023"/>
    <w:rsid w:val="00790E95"/>
    <w:rsid w:val="007913F6"/>
    <w:rsid w:val="007916FD"/>
    <w:rsid w:val="00797B1D"/>
    <w:rsid w:val="00797ECC"/>
    <w:rsid w:val="007A2417"/>
    <w:rsid w:val="007A2537"/>
    <w:rsid w:val="007A29CA"/>
    <w:rsid w:val="007A2A3B"/>
    <w:rsid w:val="007A373E"/>
    <w:rsid w:val="007A557C"/>
    <w:rsid w:val="007B0B98"/>
    <w:rsid w:val="007B1FD0"/>
    <w:rsid w:val="007B25CD"/>
    <w:rsid w:val="007B39BD"/>
    <w:rsid w:val="007B47AE"/>
    <w:rsid w:val="007B7575"/>
    <w:rsid w:val="007B799F"/>
    <w:rsid w:val="007B7DC4"/>
    <w:rsid w:val="007C20BC"/>
    <w:rsid w:val="007C2AF2"/>
    <w:rsid w:val="007C2E0D"/>
    <w:rsid w:val="007C30A1"/>
    <w:rsid w:val="007C3A5A"/>
    <w:rsid w:val="007C4221"/>
    <w:rsid w:val="007C432F"/>
    <w:rsid w:val="007C7956"/>
    <w:rsid w:val="007D07C1"/>
    <w:rsid w:val="007D0EAC"/>
    <w:rsid w:val="007D1DEE"/>
    <w:rsid w:val="007D20CF"/>
    <w:rsid w:val="007D28EF"/>
    <w:rsid w:val="007D35B7"/>
    <w:rsid w:val="007D4129"/>
    <w:rsid w:val="007D4B21"/>
    <w:rsid w:val="007D5512"/>
    <w:rsid w:val="007D5BFB"/>
    <w:rsid w:val="007D5FCB"/>
    <w:rsid w:val="007D744E"/>
    <w:rsid w:val="007D7B03"/>
    <w:rsid w:val="007E28F6"/>
    <w:rsid w:val="007E2FC4"/>
    <w:rsid w:val="007E39C2"/>
    <w:rsid w:val="007E7D5B"/>
    <w:rsid w:val="007F0D63"/>
    <w:rsid w:val="007F1506"/>
    <w:rsid w:val="007F1A3D"/>
    <w:rsid w:val="007F2189"/>
    <w:rsid w:val="007F2B8D"/>
    <w:rsid w:val="007F3146"/>
    <w:rsid w:val="007F3DE9"/>
    <w:rsid w:val="007F4769"/>
    <w:rsid w:val="007F4BBC"/>
    <w:rsid w:val="007F6C0F"/>
    <w:rsid w:val="007F736C"/>
    <w:rsid w:val="0080102C"/>
    <w:rsid w:val="008010A1"/>
    <w:rsid w:val="0080218E"/>
    <w:rsid w:val="00802377"/>
    <w:rsid w:val="00803E2B"/>
    <w:rsid w:val="00803F44"/>
    <w:rsid w:val="008062CD"/>
    <w:rsid w:val="00806D0A"/>
    <w:rsid w:val="0081042B"/>
    <w:rsid w:val="00810C22"/>
    <w:rsid w:val="00812C20"/>
    <w:rsid w:val="008131B7"/>
    <w:rsid w:val="008135C1"/>
    <w:rsid w:val="00813BFE"/>
    <w:rsid w:val="00814216"/>
    <w:rsid w:val="008169D5"/>
    <w:rsid w:val="008177AE"/>
    <w:rsid w:val="00817F8C"/>
    <w:rsid w:val="008210B2"/>
    <w:rsid w:val="00823017"/>
    <w:rsid w:val="008236ED"/>
    <w:rsid w:val="00823D82"/>
    <w:rsid w:val="008240E4"/>
    <w:rsid w:val="00824EFA"/>
    <w:rsid w:val="0083125D"/>
    <w:rsid w:val="008312F2"/>
    <w:rsid w:val="00831486"/>
    <w:rsid w:val="00831641"/>
    <w:rsid w:val="00831A1C"/>
    <w:rsid w:val="00831BBB"/>
    <w:rsid w:val="0083207B"/>
    <w:rsid w:val="008325A1"/>
    <w:rsid w:val="008326F9"/>
    <w:rsid w:val="008332B9"/>
    <w:rsid w:val="00833D12"/>
    <w:rsid w:val="00833D42"/>
    <w:rsid w:val="0083521B"/>
    <w:rsid w:val="0083649C"/>
    <w:rsid w:val="00836DEF"/>
    <w:rsid w:val="0084011C"/>
    <w:rsid w:val="00843F08"/>
    <w:rsid w:val="008501C7"/>
    <w:rsid w:val="0085041D"/>
    <w:rsid w:val="0085057A"/>
    <w:rsid w:val="008509DC"/>
    <w:rsid w:val="00851D65"/>
    <w:rsid w:val="0085237C"/>
    <w:rsid w:val="00853658"/>
    <w:rsid w:val="00853E0C"/>
    <w:rsid w:val="00854E7A"/>
    <w:rsid w:val="0085623A"/>
    <w:rsid w:val="0085625A"/>
    <w:rsid w:val="008569F6"/>
    <w:rsid w:val="008573CC"/>
    <w:rsid w:val="008575AA"/>
    <w:rsid w:val="00860ED3"/>
    <w:rsid w:val="00861862"/>
    <w:rsid w:val="00862B55"/>
    <w:rsid w:val="008631BE"/>
    <w:rsid w:val="00863397"/>
    <w:rsid w:val="0086464C"/>
    <w:rsid w:val="008665E4"/>
    <w:rsid w:val="00867CC2"/>
    <w:rsid w:val="00871342"/>
    <w:rsid w:val="008724FB"/>
    <w:rsid w:val="00873972"/>
    <w:rsid w:val="008743B8"/>
    <w:rsid w:val="0087472C"/>
    <w:rsid w:val="00874881"/>
    <w:rsid w:val="00875BD1"/>
    <w:rsid w:val="00875CA0"/>
    <w:rsid w:val="008764DE"/>
    <w:rsid w:val="0087682B"/>
    <w:rsid w:val="008770D7"/>
    <w:rsid w:val="00877444"/>
    <w:rsid w:val="00880B96"/>
    <w:rsid w:val="008836D9"/>
    <w:rsid w:val="00883FD9"/>
    <w:rsid w:val="008851C7"/>
    <w:rsid w:val="008857C4"/>
    <w:rsid w:val="00887319"/>
    <w:rsid w:val="008900CD"/>
    <w:rsid w:val="008900DF"/>
    <w:rsid w:val="00890582"/>
    <w:rsid w:val="00891094"/>
    <w:rsid w:val="00891104"/>
    <w:rsid w:val="00893606"/>
    <w:rsid w:val="00894A29"/>
    <w:rsid w:val="00897DD9"/>
    <w:rsid w:val="008A13ED"/>
    <w:rsid w:val="008A1429"/>
    <w:rsid w:val="008A3AF7"/>
    <w:rsid w:val="008A3EC0"/>
    <w:rsid w:val="008A659E"/>
    <w:rsid w:val="008B000D"/>
    <w:rsid w:val="008B19BC"/>
    <w:rsid w:val="008B1F3C"/>
    <w:rsid w:val="008B31DC"/>
    <w:rsid w:val="008B5279"/>
    <w:rsid w:val="008B5708"/>
    <w:rsid w:val="008B70CB"/>
    <w:rsid w:val="008B72C5"/>
    <w:rsid w:val="008C1066"/>
    <w:rsid w:val="008C31D2"/>
    <w:rsid w:val="008C3EE6"/>
    <w:rsid w:val="008C54A6"/>
    <w:rsid w:val="008C5BCB"/>
    <w:rsid w:val="008C629F"/>
    <w:rsid w:val="008C69DD"/>
    <w:rsid w:val="008C6B76"/>
    <w:rsid w:val="008C6CA8"/>
    <w:rsid w:val="008C7B0C"/>
    <w:rsid w:val="008D1E7A"/>
    <w:rsid w:val="008D212C"/>
    <w:rsid w:val="008D2F94"/>
    <w:rsid w:val="008D3AB8"/>
    <w:rsid w:val="008D43BC"/>
    <w:rsid w:val="008D4D5B"/>
    <w:rsid w:val="008D5CEF"/>
    <w:rsid w:val="008D6FF5"/>
    <w:rsid w:val="008D70AF"/>
    <w:rsid w:val="008E0D7D"/>
    <w:rsid w:val="008E0EA4"/>
    <w:rsid w:val="008E3016"/>
    <w:rsid w:val="008E33BE"/>
    <w:rsid w:val="008F1785"/>
    <w:rsid w:val="008F1D2A"/>
    <w:rsid w:val="008F2F85"/>
    <w:rsid w:val="008F3FE5"/>
    <w:rsid w:val="008F4B49"/>
    <w:rsid w:val="008F5A81"/>
    <w:rsid w:val="008F5B91"/>
    <w:rsid w:val="008F66E7"/>
    <w:rsid w:val="00901E06"/>
    <w:rsid w:val="009020CD"/>
    <w:rsid w:val="00902DAB"/>
    <w:rsid w:val="00906BFD"/>
    <w:rsid w:val="00906EDE"/>
    <w:rsid w:val="00906FA6"/>
    <w:rsid w:val="009079A5"/>
    <w:rsid w:val="00907D66"/>
    <w:rsid w:val="0091094A"/>
    <w:rsid w:val="00910C97"/>
    <w:rsid w:val="00910FD4"/>
    <w:rsid w:val="009118A5"/>
    <w:rsid w:val="00914008"/>
    <w:rsid w:val="00914995"/>
    <w:rsid w:val="0091628B"/>
    <w:rsid w:val="009167D0"/>
    <w:rsid w:val="00917037"/>
    <w:rsid w:val="009201B0"/>
    <w:rsid w:val="009207F3"/>
    <w:rsid w:val="00920B8B"/>
    <w:rsid w:val="00921C39"/>
    <w:rsid w:val="00921C5C"/>
    <w:rsid w:val="0092225F"/>
    <w:rsid w:val="00922DFA"/>
    <w:rsid w:val="00922FFE"/>
    <w:rsid w:val="009232E3"/>
    <w:rsid w:val="00923E62"/>
    <w:rsid w:val="009249AF"/>
    <w:rsid w:val="00924C80"/>
    <w:rsid w:val="00924EA5"/>
    <w:rsid w:val="00926268"/>
    <w:rsid w:val="00927B11"/>
    <w:rsid w:val="00931691"/>
    <w:rsid w:val="00931CE2"/>
    <w:rsid w:val="00931D46"/>
    <w:rsid w:val="00932727"/>
    <w:rsid w:val="00933869"/>
    <w:rsid w:val="00933A40"/>
    <w:rsid w:val="009341D6"/>
    <w:rsid w:val="009342C4"/>
    <w:rsid w:val="00935888"/>
    <w:rsid w:val="0093602F"/>
    <w:rsid w:val="009362D2"/>
    <w:rsid w:val="00936EEF"/>
    <w:rsid w:val="00940BC9"/>
    <w:rsid w:val="00940DFC"/>
    <w:rsid w:val="00940FE0"/>
    <w:rsid w:val="0094147A"/>
    <w:rsid w:val="0094296D"/>
    <w:rsid w:val="009461E8"/>
    <w:rsid w:val="00946332"/>
    <w:rsid w:val="00946BE5"/>
    <w:rsid w:val="0094758B"/>
    <w:rsid w:val="00947A42"/>
    <w:rsid w:val="0095161A"/>
    <w:rsid w:val="0095385C"/>
    <w:rsid w:val="00953E04"/>
    <w:rsid w:val="009541DA"/>
    <w:rsid w:val="009542C4"/>
    <w:rsid w:val="00954725"/>
    <w:rsid w:val="00955744"/>
    <w:rsid w:val="00957437"/>
    <w:rsid w:val="0095755B"/>
    <w:rsid w:val="0096129C"/>
    <w:rsid w:val="009627D3"/>
    <w:rsid w:val="00962FC6"/>
    <w:rsid w:val="009659BC"/>
    <w:rsid w:val="009660E6"/>
    <w:rsid w:val="0096615D"/>
    <w:rsid w:val="0096787B"/>
    <w:rsid w:val="00970B2D"/>
    <w:rsid w:val="00971BEA"/>
    <w:rsid w:val="00973C7B"/>
    <w:rsid w:val="00973D6E"/>
    <w:rsid w:val="00974047"/>
    <w:rsid w:val="00974905"/>
    <w:rsid w:val="00975295"/>
    <w:rsid w:val="00982685"/>
    <w:rsid w:val="00983A34"/>
    <w:rsid w:val="009856EC"/>
    <w:rsid w:val="00985E7A"/>
    <w:rsid w:val="00986BB6"/>
    <w:rsid w:val="00990573"/>
    <w:rsid w:val="00993BB7"/>
    <w:rsid w:val="009941EA"/>
    <w:rsid w:val="00995D43"/>
    <w:rsid w:val="00996DA7"/>
    <w:rsid w:val="009A0022"/>
    <w:rsid w:val="009A071C"/>
    <w:rsid w:val="009A09E7"/>
    <w:rsid w:val="009A2327"/>
    <w:rsid w:val="009A2F01"/>
    <w:rsid w:val="009A3281"/>
    <w:rsid w:val="009A3D57"/>
    <w:rsid w:val="009A42F1"/>
    <w:rsid w:val="009A4BDE"/>
    <w:rsid w:val="009A5003"/>
    <w:rsid w:val="009A5B92"/>
    <w:rsid w:val="009A7737"/>
    <w:rsid w:val="009B00C0"/>
    <w:rsid w:val="009B2CDB"/>
    <w:rsid w:val="009B4849"/>
    <w:rsid w:val="009B4A24"/>
    <w:rsid w:val="009C027F"/>
    <w:rsid w:val="009C14E6"/>
    <w:rsid w:val="009C1A3E"/>
    <w:rsid w:val="009C1A8E"/>
    <w:rsid w:val="009C2B46"/>
    <w:rsid w:val="009C2C63"/>
    <w:rsid w:val="009C54BD"/>
    <w:rsid w:val="009C5B91"/>
    <w:rsid w:val="009D4995"/>
    <w:rsid w:val="009D5381"/>
    <w:rsid w:val="009D6DBB"/>
    <w:rsid w:val="009D6F0D"/>
    <w:rsid w:val="009D72C4"/>
    <w:rsid w:val="009E0B28"/>
    <w:rsid w:val="009E2151"/>
    <w:rsid w:val="009E2262"/>
    <w:rsid w:val="009E4B38"/>
    <w:rsid w:val="009E4CE5"/>
    <w:rsid w:val="009E538D"/>
    <w:rsid w:val="009F028D"/>
    <w:rsid w:val="009F1B5B"/>
    <w:rsid w:val="009F3302"/>
    <w:rsid w:val="009F34DF"/>
    <w:rsid w:val="009F7B2F"/>
    <w:rsid w:val="00A009EB"/>
    <w:rsid w:val="00A01AD4"/>
    <w:rsid w:val="00A01F27"/>
    <w:rsid w:val="00A03E5E"/>
    <w:rsid w:val="00A05B17"/>
    <w:rsid w:val="00A107AC"/>
    <w:rsid w:val="00A11C8D"/>
    <w:rsid w:val="00A121A5"/>
    <w:rsid w:val="00A12469"/>
    <w:rsid w:val="00A14071"/>
    <w:rsid w:val="00A140B6"/>
    <w:rsid w:val="00A14B0C"/>
    <w:rsid w:val="00A14BDC"/>
    <w:rsid w:val="00A15DA1"/>
    <w:rsid w:val="00A16D0E"/>
    <w:rsid w:val="00A21B40"/>
    <w:rsid w:val="00A21C0C"/>
    <w:rsid w:val="00A2215B"/>
    <w:rsid w:val="00A22EEB"/>
    <w:rsid w:val="00A2364C"/>
    <w:rsid w:val="00A243C4"/>
    <w:rsid w:val="00A24E24"/>
    <w:rsid w:val="00A2634F"/>
    <w:rsid w:val="00A26D7D"/>
    <w:rsid w:val="00A278A3"/>
    <w:rsid w:val="00A27E6D"/>
    <w:rsid w:val="00A30CBE"/>
    <w:rsid w:val="00A31B44"/>
    <w:rsid w:val="00A3252B"/>
    <w:rsid w:val="00A35453"/>
    <w:rsid w:val="00A36C7D"/>
    <w:rsid w:val="00A401F6"/>
    <w:rsid w:val="00A43661"/>
    <w:rsid w:val="00A43A01"/>
    <w:rsid w:val="00A43A2B"/>
    <w:rsid w:val="00A46ABB"/>
    <w:rsid w:val="00A47A0D"/>
    <w:rsid w:val="00A53801"/>
    <w:rsid w:val="00A54DE0"/>
    <w:rsid w:val="00A55659"/>
    <w:rsid w:val="00A55CF0"/>
    <w:rsid w:val="00A56010"/>
    <w:rsid w:val="00A56780"/>
    <w:rsid w:val="00A57BC0"/>
    <w:rsid w:val="00A61D95"/>
    <w:rsid w:val="00A64A4A"/>
    <w:rsid w:val="00A65696"/>
    <w:rsid w:val="00A660F3"/>
    <w:rsid w:val="00A66DFA"/>
    <w:rsid w:val="00A67CE9"/>
    <w:rsid w:val="00A71367"/>
    <w:rsid w:val="00A7767C"/>
    <w:rsid w:val="00A8121E"/>
    <w:rsid w:val="00A877D0"/>
    <w:rsid w:val="00A90594"/>
    <w:rsid w:val="00A91D44"/>
    <w:rsid w:val="00A940CB"/>
    <w:rsid w:val="00A94D57"/>
    <w:rsid w:val="00A956B5"/>
    <w:rsid w:val="00A9684A"/>
    <w:rsid w:val="00A9734E"/>
    <w:rsid w:val="00A97353"/>
    <w:rsid w:val="00AA0213"/>
    <w:rsid w:val="00AA0C04"/>
    <w:rsid w:val="00AA1BBF"/>
    <w:rsid w:val="00AA3430"/>
    <w:rsid w:val="00AA57F0"/>
    <w:rsid w:val="00AA6D1D"/>
    <w:rsid w:val="00AA7D60"/>
    <w:rsid w:val="00AB05F0"/>
    <w:rsid w:val="00AB2162"/>
    <w:rsid w:val="00AB2B44"/>
    <w:rsid w:val="00AB49A2"/>
    <w:rsid w:val="00AB5428"/>
    <w:rsid w:val="00AB64B3"/>
    <w:rsid w:val="00AB6DEF"/>
    <w:rsid w:val="00AB7D39"/>
    <w:rsid w:val="00AC2A34"/>
    <w:rsid w:val="00AC2AD5"/>
    <w:rsid w:val="00AC3E71"/>
    <w:rsid w:val="00AC4D51"/>
    <w:rsid w:val="00AC4E7C"/>
    <w:rsid w:val="00AD0563"/>
    <w:rsid w:val="00AD175B"/>
    <w:rsid w:val="00AD1868"/>
    <w:rsid w:val="00AD1937"/>
    <w:rsid w:val="00AD2404"/>
    <w:rsid w:val="00AD2595"/>
    <w:rsid w:val="00AD3B44"/>
    <w:rsid w:val="00AD3C76"/>
    <w:rsid w:val="00AD55D4"/>
    <w:rsid w:val="00AD6E3B"/>
    <w:rsid w:val="00AD7384"/>
    <w:rsid w:val="00AE0A66"/>
    <w:rsid w:val="00AE1DEB"/>
    <w:rsid w:val="00AE2CCA"/>
    <w:rsid w:val="00AE3611"/>
    <w:rsid w:val="00AE363B"/>
    <w:rsid w:val="00AE3ADF"/>
    <w:rsid w:val="00AE4466"/>
    <w:rsid w:val="00AE576A"/>
    <w:rsid w:val="00AE5977"/>
    <w:rsid w:val="00AE6492"/>
    <w:rsid w:val="00AE6932"/>
    <w:rsid w:val="00AF0FDB"/>
    <w:rsid w:val="00AF1E96"/>
    <w:rsid w:val="00AF4BD8"/>
    <w:rsid w:val="00AF50FA"/>
    <w:rsid w:val="00AF5537"/>
    <w:rsid w:val="00AF5AA5"/>
    <w:rsid w:val="00B004B2"/>
    <w:rsid w:val="00B028CF"/>
    <w:rsid w:val="00B02A5F"/>
    <w:rsid w:val="00B039F9"/>
    <w:rsid w:val="00B04543"/>
    <w:rsid w:val="00B04575"/>
    <w:rsid w:val="00B05B8C"/>
    <w:rsid w:val="00B063DE"/>
    <w:rsid w:val="00B10455"/>
    <w:rsid w:val="00B1059A"/>
    <w:rsid w:val="00B11158"/>
    <w:rsid w:val="00B11519"/>
    <w:rsid w:val="00B123F0"/>
    <w:rsid w:val="00B12413"/>
    <w:rsid w:val="00B13005"/>
    <w:rsid w:val="00B13E5A"/>
    <w:rsid w:val="00B15506"/>
    <w:rsid w:val="00B158AE"/>
    <w:rsid w:val="00B15C88"/>
    <w:rsid w:val="00B16208"/>
    <w:rsid w:val="00B16662"/>
    <w:rsid w:val="00B1686A"/>
    <w:rsid w:val="00B20538"/>
    <w:rsid w:val="00B20AFE"/>
    <w:rsid w:val="00B20D79"/>
    <w:rsid w:val="00B22BF9"/>
    <w:rsid w:val="00B23EF2"/>
    <w:rsid w:val="00B24213"/>
    <w:rsid w:val="00B2479C"/>
    <w:rsid w:val="00B254D3"/>
    <w:rsid w:val="00B25767"/>
    <w:rsid w:val="00B25B10"/>
    <w:rsid w:val="00B25B6B"/>
    <w:rsid w:val="00B260DD"/>
    <w:rsid w:val="00B267FA"/>
    <w:rsid w:val="00B2767A"/>
    <w:rsid w:val="00B31BA5"/>
    <w:rsid w:val="00B32224"/>
    <w:rsid w:val="00B33C30"/>
    <w:rsid w:val="00B33D85"/>
    <w:rsid w:val="00B3492D"/>
    <w:rsid w:val="00B34B3D"/>
    <w:rsid w:val="00B36DCC"/>
    <w:rsid w:val="00B3713A"/>
    <w:rsid w:val="00B37BAB"/>
    <w:rsid w:val="00B4093C"/>
    <w:rsid w:val="00B43691"/>
    <w:rsid w:val="00B43823"/>
    <w:rsid w:val="00B43D86"/>
    <w:rsid w:val="00B448F8"/>
    <w:rsid w:val="00B44BEC"/>
    <w:rsid w:val="00B536C5"/>
    <w:rsid w:val="00B5529D"/>
    <w:rsid w:val="00B61363"/>
    <w:rsid w:val="00B6351F"/>
    <w:rsid w:val="00B64321"/>
    <w:rsid w:val="00B6565B"/>
    <w:rsid w:val="00B66A4C"/>
    <w:rsid w:val="00B702E4"/>
    <w:rsid w:val="00B708B4"/>
    <w:rsid w:val="00B7181F"/>
    <w:rsid w:val="00B71CC6"/>
    <w:rsid w:val="00B72B6F"/>
    <w:rsid w:val="00B73C23"/>
    <w:rsid w:val="00B73E55"/>
    <w:rsid w:val="00B74320"/>
    <w:rsid w:val="00B74801"/>
    <w:rsid w:val="00B74FA3"/>
    <w:rsid w:val="00B75452"/>
    <w:rsid w:val="00B75675"/>
    <w:rsid w:val="00B773F2"/>
    <w:rsid w:val="00B77CEE"/>
    <w:rsid w:val="00B77EBE"/>
    <w:rsid w:val="00B80121"/>
    <w:rsid w:val="00B808ED"/>
    <w:rsid w:val="00B80C6B"/>
    <w:rsid w:val="00B81046"/>
    <w:rsid w:val="00B8197F"/>
    <w:rsid w:val="00B829BE"/>
    <w:rsid w:val="00B82D88"/>
    <w:rsid w:val="00B83ED5"/>
    <w:rsid w:val="00B85213"/>
    <w:rsid w:val="00B858BF"/>
    <w:rsid w:val="00B86081"/>
    <w:rsid w:val="00B86148"/>
    <w:rsid w:val="00B8658F"/>
    <w:rsid w:val="00B870E0"/>
    <w:rsid w:val="00B90686"/>
    <w:rsid w:val="00B91596"/>
    <w:rsid w:val="00B92A17"/>
    <w:rsid w:val="00B93203"/>
    <w:rsid w:val="00B955F8"/>
    <w:rsid w:val="00B96D09"/>
    <w:rsid w:val="00BA0136"/>
    <w:rsid w:val="00BA022A"/>
    <w:rsid w:val="00BA0EA8"/>
    <w:rsid w:val="00BA1930"/>
    <w:rsid w:val="00BA200A"/>
    <w:rsid w:val="00BA343B"/>
    <w:rsid w:val="00BA73A7"/>
    <w:rsid w:val="00BB5019"/>
    <w:rsid w:val="00BC0131"/>
    <w:rsid w:val="00BC10F3"/>
    <w:rsid w:val="00BC27AE"/>
    <w:rsid w:val="00BC28F1"/>
    <w:rsid w:val="00BC3756"/>
    <w:rsid w:val="00BC67C1"/>
    <w:rsid w:val="00BD05C2"/>
    <w:rsid w:val="00BD0824"/>
    <w:rsid w:val="00BD0B2A"/>
    <w:rsid w:val="00BD1F42"/>
    <w:rsid w:val="00BD25AC"/>
    <w:rsid w:val="00BD4179"/>
    <w:rsid w:val="00BD6955"/>
    <w:rsid w:val="00BD7C2C"/>
    <w:rsid w:val="00BE0854"/>
    <w:rsid w:val="00BE1A5E"/>
    <w:rsid w:val="00BE1F17"/>
    <w:rsid w:val="00BE272F"/>
    <w:rsid w:val="00BE3BDA"/>
    <w:rsid w:val="00BE4AE3"/>
    <w:rsid w:val="00BE4F26"/>
    <w:rsid w:val="00BE5ABD"/>
    <w:rsid w:val="00BE6D17"/>
    <w:rsid w:val="00BE7019"/>
    <w:rsid w:val="00BE7E5B"/>
    <w:rsid w:val="00BF0323"/>
    <w:rsid w:val="00BF1590"/>
    <w:rsid w:val="00BF18CE"/>
    <w:rsid w:val="00BF3D0C"/>
    <w:rsid w:val="00BF43C1"/>
    <w:rsid w:val="00BF4D45"/>
    <w:rsid w:val="00BF53B5"/>
    <w:rsid w:val="00BF6C7C"/>
    <w:rsid w:val="00C007FF"/>
    <w:rsid w:val="00C008E4"/>
    <w:rsid w:val="00C03D83"/>
    <w:rsid w:val="00C03E0B"/>
    <w:rsid w:val="00C043E4"/>
    <w:rsid w:val="00C04538"/>
    <w:rsid w:val="00C073BB"/>
    <w:rsid w:val="00C07B72"/>
    <w:rsid w:val="00C1171C"/>
    <w:rsid w:val="00C11DDB"/>
    <w:rsid w:val="00C12CE3"/>
    <w:rsid w:val="00C1321E"/>
    <w:rsid w:val="00C13789"/>
    <w:rsid w:val="00C138AF"/>
    <w:rsid w:val="00C13D1F"/>
    <w:rsid w:val="00C142B1"/>
    <w:rsid w:val="00C14646"/>
    <w:rsid w:val="00C15C69"/>
    <w:rsid w:val="00C15C9C"/>
    <w:rsid w:val="00C171BD"/>
    <w:rsid w:val="00C1738A"/>
    <w:rsid w:val="00C178A5"/>
    <w:rsid w:val="00C20CD1"/>
    <w:rsid w:val="00C21BD6"/>
    <w:rsid w:val="00C23AFB"/>
    <w:rsid w:val="00C244CA"/>
    <w:rsid w:val="00C269C9"/>
    <w:rsid w:val="00C31729"/>
    <w:rsid w:val="00C322B8"/>
    <w:rsid w:val="00C3312F"/>
    <w:rsid w:val="00C33EB6"/>
    <w:rsid w:val="00C340BE"/>
    <w:rsid w:val="00C3556B"/>
    <w:rsid w:val="00C3625B"/>
    <w:rsid w:val="00C36DA3"/>
    <w:rsid w:val="00C40A0E"/>
    <w:rsid w:val="00C40E18"/>
    <w:rsid w:val="00C410BC"/>
    <w:rsid w:val="00C44017"/>
    <w:rsid w:val="00C443C3"/>
    <w:rsid w:val="00C452BA"/>
    <w:rsid w:val="00C45A0B"/>
    <w:rsid w:val="00C47561"/>
    <w:rsid w:val="00C47F57"/>
    <w:rsid w:val="00C47F73"/>
    <w:rsid w:val="00C51A20"/>
    <w:rsid w:val="00C51AF9"/>
    <w:rsid w:val="00C52DD5"/>
    <w:rsid w:val="00C5321E"/>
    <w:rsid w:val="00C53A93"/>
    <w:rsid w:val="00C53C18"/>
    <w:rsid w:val="00C53C35"/>
    <w:rsid w:val="00C54B55"/>
    <w:rsid w:val="00C558AE"/>
    <w:rsid w:val="00C55F50"/>
    <w:rsid w:val="00C579CE"/>
    <w:rsid w:val="00C61086"/>
    <w:rsid w:val="00C62519"/>
    <w:rsid w:val="00C62D35"/>
    <w:rsid w:val="00C62F88"/>
    <w:rsid w:val="00C63FA4"/>
    <w:rsid w:val="00C65274"/>
    <w:rsid w:val="00C6634E"/>
    <w:rsid w:val="00C7017F"/>
    <w:rsid w:val="00C70879"/>
    <w:rsid w:val="00C7089F"/>
    <w:rsid w:val="00C7139E"/>
    <w:rsid w:val="00C72F32"/>
    <w:rsid w:val="00C7348E"/>
    <w:rsid w:val="00C75082"/>
    <w:rsid w:val="00C76469"/>
    <w:rsid w:val="00C76F6F"/>
    <w:rsid w:val="00C82676"/>
    <w:rsid w:val="00C830F3"/>
    <w:rsid w:val="00C83294"/>
    <w:rsid w:val="00C83B9E"/>
    <w:rsid w:val="00C84A1D"/>
    <w:rsid w:val="00C855E5"/>
    <w:rsid w:val="00C8609D"/>
    <w:rsid w:val="00C863FB"/>
    <w:rsid w:val="00C8670F"/>
    <w:rsid w:val="00C86B4A"/>
    <w:rsid w:val="00C86C96"/>
    <w:rsid w:val="00C87672"/>
    <w:rsid w:val="00C9097A"/>
    <w:rsid w:val="00C919DB"/>
    <w:rsid w:val="00C92788"/>
    <w:rsid w:val="00C92D5B"/>
    <w:rsid w:val="00C930EA"/>
    <w:rsid w:val="00C93356"/>
    <w:rsid w:val="00C9646A"/>
    <w:rsid w:val="00CA1210"/>
    <w:rsid w:val="00CA1410"/>
    <w:rsid w:val="00CA18A7"/>
    <w:rsid w:val="00CA1D13"/>
    <w:rsid w:val="00CA2E0D"/>
    <w:rsid w:val="00CA3D8A"/>
    <w:rsid w:val="00CA4A33"/>
    <w:rsid w:val="00CA5A39"/>
    <w:rsid w:val="00CA5C5C"/>
    <w:rsid w:val="00CA5FEC"/>
    <w:rsid w:val="00CA6D43"/>
    <w:rsid w:val="00CA7A21"/>
    <w:rsid w:val="00CA7BC9"/>
    <w:rsid w:val="00CA7CC3"/>
    <w:rsid w:val="00CB072E"/>
    <w:rsid w:val="00CB1016"/>
    <w:rsid w:val="00CB11DA"/>
    <w:rsid w:val="00CB1262"/>
    <w:rsid w:val="00CB16B3"/>
    <w:rsid w:val="00CB1A01"/>
    <w:rsid w:val="00CB248F"/>
    <w:rsid w:val="00CB26CD"/>
    <w:rsid w:val="00CB366B"/>
    <w:rsid w:val="00CB3B0A"/>
    <w:rsid w:val="00CB57A8"/>
    <w:rsid w:val="00CB69C7"/>
    <w:rsid w:val="00CB78DF"/>
    <w:rsid w:val="00CB7AD3"/>
    <w:rsid w:val="00CB7B42"/>
    <w:rsid w:val="00CB7D55"/>
    <w:rsid w:val="00CC0763"/>
    <w:rsid w:val="00CC0945"/>
    <w:rsid w:val="00CC1DFF"/>
    <w:rsid w:val="00CC41CE"/>
    <w:rsid w:val="00CC439E"/>
    <w:rsid w:val="00CC4870"/>
    <w:rsid w:val="00CC5CEF"/>
    <w:rsid w:val="00CC614C"/>
    <w:rsid w:val="00CC62F9"/>
    <w:rsid w:val="00CC6943"/>
    <w:rsid w:val="00CC7463"/>
    <w:rsid w:val="00CD1BCF"/>
    <w:rsid w:val="00CD5816"/>
    <w:rsid w:val="00CD5CEB"/>
    <w:rsid w:val="00CD6090"/>
    <w:rsid w:val="00CD6BED"/>
    <w:rsid w:val="00CE0F0F"/>
    <w:rsid w:val="00CE1257"/>
    <w:rsid w:val="00CE1B05"/>
    <w:rsid w:val="00CE3C87"/>
    <w:rsid w:val="00CE3D34"/>
    <w:rsid w:val="00CE3FE9"/>
    <w:rsid w:val="00CE41B7"/>
    <w:rsid w:val="00CE55D2"/>
    <w:rsid w:val="00CF1177"/>
    <w:rsid w:val="00CF1A02"/>
    <w:rsid w:val="00CF42CD"/>
    <w:rsid w:val="00CF698F"/>
    <w:rsid w:val="00CF6C0A"/>
    <w:rsid w:val="00CF7CD5"/>
    <w:rsid w:val="00D00717"/>
    <w:rsid w:val="00D00879"/>
    <w:rsid w:val="00D00900"/>
    <w:rsid w:val="00D016C6"/>
    <w:rsid w:val="00D0329D"/>
    <w:rsid w:val="00D032F3"/>
    <w:rsid w:val="00D03C0E"/>
    <w:rsid w:val="00D0413F"/>
    <w:rsid w:val="00D046DE"/>
    <w:rsid w:val="00D0562E"/>
    <w:rsid w:val="00D064AB"/>
    <w:rsid w:val="00D06D51"/>
    <w:rsid w:val="00D112AD"/>
    <w:rsid w:val="00D11A3C"/>
    <w:rsid w:val="00D13BD6"/>
    <w:rsid w:val="00D13CC6"/>
    <w:rsid w:val="00D1460D"/>
    <w:rsid w:val="00D14C12"/>
    <w:rsid w:val="00D15BE3"/>
    <w:rsid w:val="00D1663C"/>
    <w:rsid w:val="00D168BC"/>
    <w:rsid w:val="00D20E35"/>
    <w:rsid w:val="00D210B3"/>
    <w:rsid w:val="00D21B0B"/>
    <w:rsid w:val="00D2221E"/>
    <w:rsid w:val="00D226BE"/>
    <w:rsid w:val="00D22B7D"/>
    <w:rsid w:val="00D24715"/>
    <w:rsid w:val="00D2512E"/>
    <w:rsid w:val="00D264ED"/>
    <w:rsid w:val="00D27A9C"/>
    <w:rsid w:val="00D300B1"/>
    <w:rsid w:val="00D30C24"/>
    <w:rsid w:val="00D31435"/>
    <w:rsid w:val="00D37075"/>
    <w:rsid w:val="00D379BD"/>
    <w:rsid w:val="00D37CAC"/>
    <w:rsid w:val="00D40BB1"/>
    <w:rsid w:val="00D40F3C"/>
    <w:rsid w:val="00D448C4"/>
    <w:rsid w:val="00D45EFE"/>
    <w:rsid w:val="00D46724"/>
    <w:rsid w:val="00D47AFC"/>
    <w:rsid w:val="00D47FC0"/>
    <w:rsid w:val="00D50A58"/>
    <w:rsid w:val="00D50D97"/>
    <w:rsid w:val="00D510B3"/>
    <w:rsid w:val="00D511EF"/>
    <w:rsid w:val="00D51D34"/>
    <w:rsid w:val="00D51DD1"/>
    <w:rsid w:val="00D5259E"/>
    <w:rsid w:val="00D52B8C"/>
    <w:rsid w:val="00D55DFC"/>
    <w:rsid w:val="00D55E6E"/>
    <w:rsid w:val="00D57C97"/>
    <w:rsid w:val="00D602D6"/>
    <w:rsid w:val="00D60D94"/>
    <w:rsid w:val="00D63182"/>
    <w:rsid w:val="00D65B4B"/>
    <w:rsid w:val="00D70373"/>
    <w:rsid w:val="00D70E38"/>
    <w:rsid w:val="00D71EF6"/>
    <w:rsid w:val="00D7273A"/>
    <w:rsid w:val="00D7440F"/>
    <w:rsid w:val="00D74672"/>
    <w:rsid w:val="00D754B8"/>
    <w:rsid w:val="00D761AC"/>
    <w:rsid w:val="00D767A5"/>
    <w:rsid w:val="00D76A39"/>
    <w:rsid w:val="00D76F4E"/>
    <w:rsid w:val="00D77768"/>
    <w:rsid w:val="00D77DC6"/>
    <w:rsid w:val="00D81499"/>
    <w:rsid w:val="00D816B7"/>
    <w:rsid w:val="00D81A8B"/>
    <w:rsid w:val="00D82DB6"/>
    <w:rsid w:val="00D82EF4"/>
    <w:rsid w:val="00D85BA2"/>
    <w:rsid w:val="00D85F27"/>
    <w:rsid w:val="00D860B0"/>
    <w:rsid w:val="00D8683F"/>
    <w:rsid w:val="00D87D86"/>
    <w:rsid w:val="00D90CDF"/>
    <w:rsid w:val="00D91E0F"/>
    <w:rsid w:val="00D9205C"/>
    <w:rsid w:val="00D922BF"/>
    <w:rsid w:val="00D925BB"/>
    <w:rsid w:val="00D9518C"/>
    <w:rsid w:val="00DA08DF"/>
    <w:rsid w:val="00DA0B32"/>
    <w:rsid w:val="00DA0BE4"/>
    <w:rsid w:val="00DA1331"/>
    <w:rsid w:val="00DA1964"/>
    <w:rsid w:val="00DA44C8"/>
    <w:rsid w:val="00DB0776"/>
    <w:rsid w:val="00DB286E"/>
    <w:rsid w:val="00DB2F28"/>
    <w:rsid w:val="00DB5232"/>
    <w:rsid w:val="00DB53DE"/>
    <w:rsid w:val="00DC047A"/>
    <w:rsid w:val="00DC0803"/>
    <w:rsid w:val="00DC1957"/>
    <w:rsid w:val="00DC2BB0"/>
    <w:rsid w:val="00DC3AC5"/>
    <w:rsid w:val="00DC6274"/>
    <w:rsid w:val="00DC7E76"/>
    <w:rsid w:val="00DC7F3C"/>
    <w:rsid w:val="00DD2217"/>
    <w:rsid w:val="00DD22A2"/>
    <w:rsid w:val="00DD2773"/>
    <w:rsid w:val="00DD2FED"/>
    <w:rsid w:val="00DD37F6"/>
    <w:rsid w:val="00DD382B"/>
    <w:rsid w:val="00DD4318"/>
    <w:rsid w:val="00DD5061"/>
    <w:rsid w:val="00DD541E"/>
    <w:rsid w:val="00DD6917"/>
    <w:rsid w:val="00DE07F6"/>
    <w:rsid w:val="00DE1058"/>
    <w:rsid w:val="00DE1797"/>
    <w:rsid w:val="00DE2EB6"/>
    <w:rsid w:val="00DE3C2A"/>
    <w:rsid w:val="00DE4EB6"/>
    <w:rsid w:val="00DE630F"/>
    <w:rsid w:val="00DE63B7"/>
    <w:rsid w:val="00DE734F"/>
    <w:rsid w:val="00DF12D4"/>
    <w:rsid w:val="00DF1C9F"/>
    <w:rsid w:val="00DF22F5"/>
    <w:rsid w:val="00DF5125"/>
    <w:rsid w:val="00DF7A0C"/>
    <w:rsid w:val="00DF7D1C"/>
    <w:rsid w:val="00E0012F"/>
    <w:rsid w:val="00E00180"/>
    <w:rsid w:val="00E00438"/>
    <w:rsid w:val="00E0052E"/>
    <w:rsid w:val="00E00AB8"/>
    <w:rsid w:val="00E01031"/>
    <w:rsid w:val="00E01133"/>
    <w:rsid w:val="00E01498"/>
    <w:rsid w:val="00E032BA"/>
    <w:rsid w:val="00E04928"/>
    <w:rsid w:val="00E04EFB"/>
    <w:rsid w:val="00E06185"/>
    <w:rsid w:val="00E066C7"/>
    <w:rsid w:val="00E110FD"/>
    <w:rsid w:val="00E11EE5"/>
    <w:rsid w:val="00E153A9"/>
    <w:rsid w:val="00E16E2D"/>
    <w:rsid w:val="00E2163B"/>
    <w:rsid w:val="00E218BF"/>
    <w:rsid w:val="00E21E4A"/>
    <w:rsid w:val="00E225BA"/>
    <w:rsid w:val="00E24613"/>
    <w:rsid w:val="00E24A36"/>
    <w:rsid w:val="00E252AB"/>
    <w:rsid w:val="00E26E36"/>
    <w:rsid w:val="00E270D8"/>
    <w:rsid w:val="00E3327E"/>
    <w:rsid w:val="00E33AFC"/>
    <w:rsid w:val="00E343C0"/>
    <w:rsid w:val="00E34D36"/>
    <w:rsid w:val="00E36D4B"/>
    <w:rsid w:val="00E40904"/>
    <w:rsid w:val="00E436C7"/>
    <w:rsid w:val="00E441BE"/>
    <w:rsid w:val="00E45DCA"/>
    <w:rsid w:val="00E4702F"/>
    <w:rsid w:val="00E470B2"/>
    <w:rsid w:val="00E501AA"/>
    <w:rsid w:val="00E50969"/>
    <w:rsid w:val="00E545A3"/>
    <w:rsid w:val="00E54D8A"/>
    <w:rsid w:val="00E5517B"/>
    <w:rsid w:val="00E5697C"/>
    <w:rsid w:val="00E56C8F"/>
    <w:rsid w:val="00E5778A"/>
    <w:rsid w:val="00E57B05"/>
    <w:rsid w:val="00E600D8"/>
    <w:rsid w:val="00E62A9F"/>
    <w:rsid w:val="00E62E13"/>
    <w:rsid w:val="00E70BAF"/>
    <w:rsid w:val="00E70EE9"/>
    <w:rsid w:val="00E718CE"/>
    <w:rsid w:val="00E72E2B"/>
    <w:rsid w:val="00E74D54"/>
    <w:rsid w:val="00E76213"/>
    <w:rsid w:val="00E77806"/>
    <w:rsid w:val="00E81B0D"/>
    <w:rsid w:val="00E82D50"/>
    <w:rsid w:val="00E83198"/>
    <w:rsid w:val="00E851F8"/>
    <w:rsid w:val="00E8579F"/>
    <w:rsid w:val="00E860A1"/>
    <w:rsid w:val="00E90D47"/>
    <w:rsid w:val="00E91B42"/>
    <w:rsid w:val="00E91D44"/>
    <w:rsid w:val="00E92D5E"/>
    <w:rsid w:val="00E95173"/>
    <w:rsid w:val="00E95604"/>
    <w:rsid w:val="00E95ECE"/>
    <w:rsid w:val="00E969E9"/>
    <w:rsid w:val="00EA0A11"/>
    <w:rsid w:val="00EA1617"/>
    <w:rsid w:val="00EA300E"/>
    <w:rsid w:val="00EA30CD"/>
    <w:rsid w:val="00EA3363"/>
    <w:rsid w:val="00EA378A"/>
    <w:rsid w:val="00EA3D19"/>
    <w:rsid w:val="00EA485B"/>
    <w:rsid w:val="00EA51B0"/>
    <w:rsid w:val="00EA5D15"/>
    <w:rsid w:val="00EA5F4D"/>
    <w:rsid w:val="00EA5F76"/>
    <w:rsid w:val="00EA6FF6"/>
    <w:rsid w:val="00EA7A9C"/>
    <w:rsid w:val="00EB0409"/>
    <w:rsid w:val="00EB0580"/>
    <w:rsid w:val="00EB2E74"/>
    <w:rsid w:val="00EB2EC8"/>
    <w:rsid w:val="00EB311A"/>
    <w:rsid w:val="00EB34E1"/>
    <w:rsid w:val="00EB4CEA"/>
    <w:rsid w:val="00EC03B2"/>
    <w:rsid w:val="00EC0A4C"/>
    <w:rsid w:val="00EC15B3"/>
    <w:rsid w:val="00EC19D1"/>
    <w:rsid w:val="00EC2613"/>
    <w:rsid w:val="00EC30B6"/>
    <w:rsid w:val="00EC3414"/>
    <w:rsid w:val="00EC3506"/>
    <w:rsid w:val="00EC553E"/>
    <w:rsid w:val="00EC5E86"/>
    <w:rsid w:val="00EC6BEA"/>
    <w:rsid w:val="00EC6DD0"/>
    <w:rsid w:val="00EC6ED7"/>
    <w:rsid w:val="00EC7F3B"/>
    <w:rsid w:val="00ED0C79"/>
    <w:rsid w:val="00ED1B21"/>
    <w:rsid w:val="00ED2503"/>
    <w:rsid w:val="00ED3318"/>
    <w:rsid w:val="00ED54C4"/>
    <w:rsid w:val="00ED735B"/>
    <w:rsid w:val="00ED7FDE"/>
    <w:rsid w:val="00EE024B"/>
    <w:rsid w:val="00EE09BA"/>
    <w:rsid w:val="00EE30C0"/>
    <w:rsid w:val="00EE50EB"/>
    <w:rsid w:val="00EE5606"/>
    <w:rsid w:val="00EE6581"/>
    <w:rsid w:val="00EE7780"/>
    <w:rsid w:val="00EF2270"/>
    <w:rsid w:val="00EF3439"/>
    <w:rsid w:val="00EF7100"/>
    <w:rsid w:val="00EF753E"/>
    <w:rsid w:val="00EF7C67"/>
    <w:rsid w:val="00F02177"/>
    <w:rsid w:val="00F03B02"/>
    <w:rsid w:val="00F043F1"/>
    <w:rsid w:val="00F049D2"/>
    <w:rsid w:val="00F05586"/>
    <w:rsid w:val="00F05989"/>
    <w:rsid w:val="00F059C1"/>
    <w:rsid w:val="00F0636D"/>
    <w:rsid w:val="00F07BC7"/>
    <w:rsid w:val="00F1037C"/>
    <w:rsid w:val="00F11D14"/>
    <w:rsid w:val="00F1207F"/>
    <w:rsid w:val="00F12674"/>
    <w:rsid w:val="00F163DE"/>
    <w:rsid w:val="00F16524"/>
    <w:rsid w:val="00F1671F"/>
    <w:rsid w:val="00F20474"/>
    <w:rsid w:val="00F20F65"/>
    <w:rsid w:val="00F20F6F"/>
    <w:rsid w:val="00F22571"/>
    <w:rsid w:val="00F242C0"/>
    <w:rsid w:val="00F247AD"/>
    <w:rsid w:val="00F258BB"/>
    <w:rsid w:val="00F33FB3"/>
    <w:rsid w:val="00F35CD9"/>
    <w:rsid w:val="00F36F14"/>
    <w:rsid w:val="00F370A3"/>
    <w:rsid w:val="00F4055C"/>
    <w:rsid w:val="00F4193C"/>
    <w:rsid w:val="00F4198D"/>
    <w:rsid w:val="00F419F4"/>
    <w:rsid w:val="00F42126"/>
    <w:rsid w:val="00F42DA1"/>
    <w:rsid w:val="00F4462C"/>
    <w:rsid w:val="00F44E46"/>
    <w:rsid w:val="00F45C54"/>
    <w:rsid w:val="00F461C6"/>
    <w:rsid w:val="00F529F2"/>
    <w:rsid w:val="00F530FD"/>
    <w:rsid w:val="00F56B6B"/>
    <w:rsid w:val="00F57D3A"/>
    <w:rsid w:val="00F57D9C"/>
    <w:rsid w:val="00F6051E"/>
    <w:rsid w:val="00F616A3"/>
    <w:rsid w:val="00F62031"/>
    <w:rsid w:val="00F6248C"/>
    <w:rsid w:val="00F62E7F"/>
    <w:rsid w:val="00F646A5"/>
    <w:rsid w:val="00F64787"/>
    <w:rsid w:val="00F65923"/>
    <w:rsid w:val="00F66D1B"/>
    <w:rsid w:val="00F66FEA"/>
    <w:rsid w:val="00F67544"/>
    <w:rsid w:val="00F7083A"/>
    <w:rsid w:val="00F7120A"/>
    <w:rsid w:val="00F722B8"/>
    <w:rsid w:val="00F72762"/>
    <w:rsid w:val="00F72FD3"/>
    <w:rsid w:val="00F75DAC"/>
    <w:rsid w:val="00F7775D"/>
    <w:rsid w:val="00F777CA"/>
    <w:rsid w:val="00F801A9"/>
    <w:rsid w:val="00F8032B"/>
    <w:rsid w:val="00F829F0"/>
    <w:rsid w:val="00F84516"/>
    <w:rsid w:val="00F84D31"/>
    <w:rsid w:val="00F85090"/>
    <w:rsid w:val="00F85180"/>
    <w:rsid w:val="00F86012"/>
    <w:rsid w:val="00F87279"/>
    <w:rsid w:val="00F91F55"/>
    <w:rsid w:val="00F94B5D"/>
    <w:rsid w:val="00F952DD"/>
    <w:rsid w:val="00F96165"/>
    <w:rsid w:val="00F97948"/>
    <w:rsid w:val="00FA23CD"/>
    <w:rsid w:val="00FA3115"/>
    <w:rsid w:val="00FA3220"/>
    <w:rsid w:val="00FA3ED3"/>
    <w:rsid w:val="00FA6998"/>
    <w:rsid w:val="00FA76E9"/>
    <w:rsid w:val="00FB1443"/>
    <w:rsid w:val="00FB43B1"/>
    <w:rsid w:val="00FB5EA8"/>
    <w:rsid w:val="00FC08C6"/>
    <w:rsid w:val="00FC1C83"/>
    <w:rsid w:val="00FC1E78"/>
    <w:rsid w:val="00FC1F49"/>
    <w:rsid w:val="00FC47E0"/>
    <w:rsid w:val="00FC4B10"/>
    <w:rsid w:val="00FC5BEB"/>
    <w:rsid w:val="00FC6CFE"/>
    <w:rsid w:val="00FD0180"/>
    <w:rsid w:val="00FD1397"/>
    <w:rsid w:val="00FD2105"/>
    <w:rsid w:val="00FD304A"/>
    <w:rsid w:val="00FD36D8"/>
    <w:rsid w:val="00FD3C7D"/>
    <w:rsid w:val="00FD4BBE"/>
    <w:rsid w:val="00FD4CC2"/>
    <w:rsid w:val="00FD5744"/>
    <w:rsid w:val="00FD5894"/>
    <w:rsid w:val="00FD6D71"/>
    <w:rsid w:val="00FE1E90"/>
    <w:rsid w:val="00FE3AE0"/>
    <w:rsid w:val="00FE4D55"/>
    <w:rsid w:val="00FE4E07"/>
    <w:rsid w:val="00FE6B91"/>
    <w:rsid w:val="00FE71D3"/>
    <w:rsid w:val="00FF0379"/>
    <w:rsid w:val="00FF2829"/>
    <w:rsid w:val="00FF3D40"/>
    <w:rsid w:val="00FF5A5C"/>
    <w:rsid w:val="00FF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EE851"/>
  <w15:docId w15:val="{F4967AD1-6245-4954-89B9-77D1A45E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6EDE"/>
    <w:rPr>
      <w:rFonts w:ascii="Garamond" w:hAnsi="Garamond"/>
      <w:sz w:val="16"/>
    </w:rPr>
  </w:style>
  <w:style w:type="paragraph" w:styleId="Heading1">
    <w:name w:val="heading 1"/>
    <w:basedOn w:val="Normal"/>
    <w:next w:val="BodyText"/>
    <w:qFormat/>
    <w:rsid w:val="00906EDE"/>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906EDE"/>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906EDE"/>
    <w:pPr>
      <w:keepNext/>
      <w:outlineLvl w:val="2"/>
    </w:pPr>
    <w:rPr>
      <w:rFonts w:ascii="Arial Black" w:hAnsi="Arial Black"/>
      <w:spacing w:val="-5"/>
      <w:sz w:val="18"/>
    </w:rPr>
  </w:style>
  <w:style w:type="paragraph" w:styleId="Heading4">
    <w:name w:val="heading 4"/>
    <w:basedOn w:val="Normal"/>
    <w:next w:val="BodyText"/>
    <w:link w:val="Heading4Char"/>
    <w:qFormat/>
    <w:rsid w:val="00906EDE"/>
    <w:pPr>
      <w:keepNext/>
      <w:spacing w:after="240"/>
      <w:jc w:val="center"/>
      <w:outlineLvl w:val="3"/>
    </w:pPr>
    <w:rPr>
      <w:caps/>
      <w:spacing w:val="30"/>
    </w:rPr>
  </w:style>
  <w:style w:type="paragraph" w:styleId="Heading5">
    <w:name w:val="heading 5"/>
    <w:basedOn w:val="Normal"/>
    <w:next w:val="BodyText"/>
    <w:qFormat/>
    <w:rsid w:val="00906EDE"/>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906EDE"/>
    <w:pPr>
      <w:keepNext/>
      <w:framePr w:w="1800" w:wrap="around" w:vAnchor="text" w:hAnchor="page" w:x="1201" w:y="1"/>
      <w:outlineLvl w:val="5"/>
    </w:pPr>
  </w:style>
  <w:style w:type="paragraph" w:styleId="Heading7">
    <w:name w:val="heading 7"/>
    <w:basedOn w:val="Normal"/>
    <w:next w:val="BodyText"/>
    <w:qFormat/>
    <w:rsid w:val="00906EDE"/>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906EDE"/>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906ED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06EDE"/>
    <w:rPr>
      <w:sz w:val="16"/>
    </w:rPr>
  </w:style>
  <w:style w:type="paragraph" w:styleId="CommentText">
    <w:name w:val="annotation text"/>
    <w:basedOn w:val="Normal"/>
    <w:semiHidden/>
    <w:rsid w:val="00906EDE"/>
    <w:pPr>
      <w:tabs>
        <w:tab w:val="left" w:pos="187"/>
      </w:tabs>
      <w:spacing w:after="120" w:line="220" w:lineRule="exact"/>
      <w:ind w:left="187" w:hanging="187"/>
    </w:pPr>
  </w:style>
  <w:style w:type="paragraph" w:customStyle="1" w:styleId="BlockQuotation">
    <w:name w:val="Block Quotation"/>
    <w:basedOn w:val="Normal"/>
    <w:next w:val="BodyText"/>
    <w:rsid w:val="00906ED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906EDE"/>
    <w:pPr>
      <w:spacing w:after="240"/>
      <w:jc w:val="both"/>
    </w:pPr>
    <w:rPr>
      <w:spacing w:val="-5"/>
      <w:sz w:val="24"/>
    </w:rPr>
  </w:style>
  <w:style w:type="paragraph" w:customStyle="1" w:styleId="BlockQuotationFirst">
    <w:name w:val="Block Quotation First"/>
    <w:basedOn w:val="Normal"/>
    <w:next w:val="BlockQuotation"/>
    <w:rsid w:val="00906EDE"/>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906EDE"/>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906EDE"/>
    <w:pPr>
      <w:ind w:firstLine="360"/>
    </w:pPr>
  </w:style>
  <w:style w:type="paragraph" w:customStyle="1" w:styleId="BodyTextKeep">
    <w:name w:val="Body Text Keep"/>
    <w:basedOn w:val="BodyText"/>
    <w:next w:val="BodyText"/>
    <w:rsid w:val="00906EDE"/>
    <w:pPr>
      <w:keepNext/>
    </w:pPr>
  </w:style>
  <w:style w:type="paragraph" w:styleId="Caption">
    <w:name w:val="caption"/>
    <w:basedOn w:val="Normal"/>
    <w:next w:val="BodyText"/>
    <w:uiPriority w:val="35"/>
    <w:qFormat/>
    <w:rsid w:val="00906EDE"/>
    <w:pPr>
      <w:spacing w:after="240"/>
    </w:pPr>
    <w:rPr>
      <w:spacing w:val="-5"/>
    </w:rPr>
  </w:style>
  <w:style w:type="paragraph" w:customStyle="1" w:styleId="ChapterLabel">
    <w:name w:val="Chapter Label"/>
    <w:basedOn w:val="Normal"/>
    <w:next w:val="BodyText"/>
    <w:rsid w:val="00906EDE"/>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906ED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906ED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906EDE"/>
    <w:pPr>
      <w:spacing w:before="420" w:after="60" w:line="320" w:lineRule="exact"/>
    </w:pPr>
    <w:rPr>
      <w:caps/>
      <w:kern w:val="36"/>
      <w:sz w:val="38"/>
    </w:rPr>
  </w:style>
  <w:style w:type="paragraph" w:styleId="Date">
    <w:name w:val="Date"/>
    <w:basedOn w:val="BodyText"/>
    <w:rsid w:val="00906EDE"/>
    <w:pPr>
      <w:spacing w:before="480" w:after="160"/>
      <w:jc w:val="center"/>
    </w:pPr>
    <w:rPr>
      <w:rFonts w:ascii="Times New Roman" w:hAnsi="Times New Roman"/>
      <w:b/>
      <w:spacing w:val="0"/>
      <w:sz w:val="20"/>
    </w:rPr>
  </w:style>
  <w:style w:type="paragraph" w:customStyle="1" w:styleId="DocumentLabel">
    <w:name w:val="Document Label"/>
    <w:basedOn w:val="Normal"/>
    <w:rsid w:val="00906EDE"/>
    <w:pPr>
      <w:keepNext/>
      <w:spacing w:before="240" w:after="360"/>
    </w:pPr>
    <w:rPr>
      <w:b/>
      <w:kern w:val="28"/>
      <w:sz w:val="36"/>
    </w:rPr>
  </w:style>
  <w:style w:type="character" w:styleId="Emphasis">
    <w:name w:val="Emphasis"/>
    <w:qFormat/>
    <w:rsid w:val="00906EDE"/>
    <w:rPr>
      <w:rFonts w:ascii="Arial Black" w:hAnsi="Arial Black"/>
      <w:sz w:val="18"/>
    </w:rPr>
  </w:style>
  <w:style w:type="character" w:styleId="EndnoteReference">
    <w:name w:val="endnote reference"/>
    <w:semiHidden/>
    <w:rsid w:val="00906EDE"/>
    <w:rPr>
      <w:sz w:val="18"/>
      <w:vertAlign w:val="superscript"/>
    </w:rPr>
  </w:style>
  <w:style w:type="paragraph" w:styleId="EndnoteText">
    <w:name w:val="endnote text"/>
    <w:basedOn w:val="Normal"/>
    <w:semiHidden/>
    <w:rsid w:val="00906EDE"/>
    <w:pPr>
      <w:tabs>
        <w:tab w:val="left" w:pos="187"/>
      </w:tabs>
      <w:spacing w:after="120" w:line="220" w:lineRule="exact"/>
      <w:ind w:left="187" w:hanging="187"/>
    </w:pPr>
    <w:rPr>
      <w:sz w:val="18"/>
    </w:rPr>
  </w:style>
  <w:style w:type="paragraph" w:styleId="Footer">
    <w:name w:val="footer"/>
    <w:basedOn w:val="Normal"/>
    <w:rsid w:val="00906EDE"/>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906EDE"/>
  </w:style>
  <w:style w:type="paragraph" w:customStyle="1" w:styleId="FooterFirst">
    <w:name w:val="Footer First"/>
    <w:basedOn w:val="Footer"/>
    <w:rsid w:val="00906EDE"/>
    <w:pPr>
      <w:pBdr>
        <w:top w:val="none" w:sz="0" w:space="0" w:color="auto"/>
      </w:pBdr>
      <w:tabs>
        <w:tab w:val="clear" w:pos="8640"/>
      </w:tabs>
    </w:pPr>
    <w:rPr>
      <w:spacing w:val="-10"/>
    </w:rPr>
  </w:style>
  <w:style w:type="paragraph" w:customStyle="1" w:styleId="FooterOdd">
    <w:name w:val="Footer Odd"/>
    <w:basedOn w:val="Footer"/>
    <w:rsid w:val="00906EDE"/>
    <w:pPr>
      <w:tabs>
        <w:tab w:val="right" w:pos="0"/>
      </w:tabs>
    </w:pPr>
  </w:style>
  <w:style w:type="paragraph" w:customStyle="1" w:styleId="FootnoteBase">
    <w:name w:val="Footnote Base"/>
    <w:basedOn w:val="Normal"/>
    <w:rsid w:val="00906EDE"/>
    <w:pPr>
      <w:spacing w:before="240"/>
    </w:pPr>
    <w:rPr>
      <w:sz w:val="18"/>
    </w:rPr>
  </w:style>
  <w:style w:type="character" w:styleId="FootnoteReference">
    <w:name w:val="footnote reference"/>
    <w:uiPriority w:val="99"/>
    <w:semiHidden/>
    <w:rsid w:val="00906EDE"/>
    <w:rPr>
      <w:sz w:val="18"/>
      <w:vertAlign w:val="superscript"/>
    </w:rPr>
  </w:style>
  <w:style w:type="paragraph" w:styleId="FootnoteText">
    <w:name w:val="footnote text"/>
    <w:basedOn w:val="FootnoteBase"/>
    <w:link w:val="FootnoteTextChar"/>
    <w:uiPriority w:val="99"/>
    <w:semiHidden/>
    <w:rsid w:val="00906EDE"/>
    <w:pPr>
      <w:spacing w:after="120"/>
    </w:pPr>
  </w:style>
  <w:style w:type="paragraph" w:styleId="Header">
    <w:name w:val="header"/>
    <w:basedOn w:val="Normal"/>
    <w:rsid w:val="00906EDE"/>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906EDE"/>
    <w:pPr>
      <w:keepLines/>
      <w:tabs>
        <w:tab w:val="center" w:pos="4320"/>
        <w:tab w:val="right" w:pos="8640"/>
      </w:tabs>
    </w:pPr>
  </w:style>
  <w:style w:type="paragraph" w:customStyle="1" w:styleId="HeaderEven">
    <w:name w:val="Header Even"/>
    <w:basedOn w:val="Header"/>
    <w:rsid w:val="00906EDE"/>
  </w:style>
  <w:style w:type="paragraph" w:customStyle="1" w:styleId="HeaderFirst">
    <w:name w:val="Header First"/>
    <w:basedOn w:val="Header"/>
    <w:rsid w:val="00906EDE"/>
    <w:pPr>
      <w:tabs>
        <w:tab w:val="clear" w:pos="8640"/>
      </w:tabs>
    </w:pPr>
    <w:rPr>
      <w:rFonts w:ascii="Garamond" w:hAnsi="Garamond"/>
      <w:b/>
    </w:rPr>
  </w:style>
  <w:style w:type="paragraph" w:customStyle="1" w:styleId="HeaderOdd">
    <w:name w:val="Header Odd"/>
    <w:basedOn w:val="Header"/>
    <w:rsid w:val="00906EDE"/>
    <w:pPr>
      <w:tabs>
        <w:tab w:val="right" w:pos="0"/>
      </w:tabs>
      <w:jc w:val="right"/>
    </w:pPr>
  </w:style>
  <w:style w:type="paragraph" w:customStyle="1" w:styleId="HeadingBase">
    <w:name w:val="Heading Base"/>
    <w:basedOn w:val="Normal"/>
    <w:next w:val="BodyText"/>
    <w:rsid w:val="00906EDE"/>
    <w:pPr>
      <w:keepNext/>
      <w:spacing w:before="240" w:after="120"/>
    </w:pPr>
    <w:rPr>
      <w:rFonts w:ascii="Arial" w:hAnsi="Arial"/>
      <w:b/>
      <w:kern w:val="28"/>
      <w:sz w:val="36"/>
    </w:rPr>
  </w:style>
  <w:style w:type="paragraph" w:customStyle="1" w:styleId="Icon1">
    <w:name w:val="Icon 1"/>
    <w:basedOn w:val="Normal"/>
    <w:rsid w:val="00906EDE"/>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06EDE"/>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906EDE"/>
    <w:pPr>
      <w:tabs>
        <w:tab w:val="right" w:leader="dot" w:pos="3960"/>
      </w:tabs>
      <w:spacing w:line="240" w:lineRule="atLeast"/>
      <w:ind w:left="180"/>
    </w:pPr>
    <w:rPr>
      <w:rFonts w:ascii="Arial Black" w:hAnsi="Arial Black"/>
      <w:sz w:val="15"/>
    </w:rPr>
  </w:style>
  <w:style w:type="paragraph" w:styleId="Index3">
    <w:name w:val="index 3"/>
    <w:basedOn w:val="Normal"/>
    <w:semiHidden/>
    <w:rsid w:val="00906EDE"/>
    <w:pPr>
      <w:tabs>
        <w:tab w:val="right" w:leader="dot" w:pos="3960"/>
      </w:tabs>
      <w:spacing w:line="240" w:lineRule="atLeast"/>
      <w:ind w:left="180"/>
    </w:pPr>
    <w:rPr>
      <w:sz w:val="18"/>
    </w:rPr>
  </w:style>
  <w:style w:type="paragraph" w:styleId="Index4">
    <w:name w:val="index 4"/>
    <w:basedOn w:val="Normal"/>
    <w:semiHidden/>
    <w:rsid w:val="00906EDE"/>
    <w:pPr>
      <w:tabs>
        <w:tab w:val="right" w:pos="3960"/>
      </w:tabs>
      <w:spacing w:line="240" w:lineRule="atLeast"/>
      <w:ind w:left="180"/>
    </w:pPr>
    <w:rPr>
      <w:sz w:val="18"/>
    </w:rPr>
  </w:style>
  <w:style w:type="paragraph" w:styleId="Index5">
    <w:name w:val="index 5"/>
    <w:basedOn w:val="Normal"/>
    <w:semiHidden/>
    <w:rsid w:val="00906EDE"/>
    <w:pPr>
      <w:tabs>
        <w:tab w:val="right" w:pos="3960"/>
      </w:tabs>
      <w:spacing w:line="240" w:lineRule="atLeast"/>
      <w:ind w:left="180"/>
    </w:pPr>
    <w:rPr>
      <w:sz w:val="18"/>
    </w:rPr>
  </w:style>
  <w:style w:type="paragraph" w:styleId="Index6">
    <w:name w:val="index 6"/>
    <w:basedOn w:val="Index1"/>
    <w:next w:val="Normal"/>
    <w:semiHidden/>
    <w:rsid w:val="00906EDE"/>
    <w:pPr>
      <w:tabs>
        <w:tab w:val="right" w:leader="dot" w:pos="3600"/>
      </w:tabs>
      <w:ind w:left="960" w:hanging="160"/>
    </w:pPr>
  </w:style>
  <w:style w:type="paragraph" w:styleId="Index7">
    <w:name w:val="index 7"/>
    <w:basedOn w:val="Index1"/>
    <w:next w:val="Normal"/>
    <w:semiHidden/>
    <w:rsid w:val="00906EDE"/>
    <w:pPr>
      <w:tabs>
        <w:tab w:val="right" w:leader="dot" w:pos="3600"/>
      </w:tabs>
      <w:ind w:left="1120" w:hanging="160"/>
    </w:pPr>
  </w:style>
  <w:style w:type="paragraph" w:styleId="Index8">
    <w:name w:val="index 8"/>
    <w:basedOn w:val="Normal"/>
    <w:next w:val="Normal"/>
    <w:semiHidden/>
    <w:rsid w:val="00906EDE"/>
    <w:pPr>
      <w:tabs>
        <w:tab w:val="right" w:leader="dot" w:pos="3600"/>
      </w:tabs>
      <w:ind w:left="1280" w:hanging="160"/>
    </w:pPr>
  </w:style>
  <w:style w:type="paragraph" w:customStyle="1" w:styleId="IndexBase">
    <w:name w:val="Index Base"/>
    <w:basedOn w:val="Normal"/>
    <w:rsid w:val="00906EDE"/>
    <w:pPr>
      <w:tabs>
        <w:tab w:val="right" w:pos="3960"/>
      </w:tabs>
      <w:spacing w:line="240" w:lineRule="atLeast"/>
    </w:pPr>
    <w:rPr>
      <w:sz w:val="18"/>
    </w:rPr>
  </w:style>
  <w:style w:type="paragraph" w:styleId="IndexHeading">
    <w:name w:val="index heading"/>
    <w:basedOn w:val="Normal"/>
    <w:next w:val="Index1"/>
    <w:semiHidden/>
    <w:rsid w:val="00906EDE"/>
    <w:pPr>
      <w:keepNext/>
      <w:spacing w:line="480" w:lineRule="exact"/>
    </w:pPr>
    <w:rPr>
      <w:caps/>
      <w:color w:val="808080"/>
      <w:kern w:val="28"/>
      <w:sz w:val="36"/>
    </w:rPr>
  </w:style>
  <w:style w:type="character" w:customStyle="1" w:styleId="Lead-inEmphasis">
    <w:name w:val="Lead-in Emphasis"/>
    <w:rsid w:val="00906EDE"/>
    <w:rPr>
      <w:caps/>
      <w:sz w:val="22"/>
    </w:rPr>
  </w:style>
  <w:style w:type="character" w:styleId="LineNumber">
    <w:name w:val="line number"/>
    <w:rsid w:val="00906EDE"/>
    <w:rPr>
      <w:rFonts w:ascii="Arial" w:hAnsi="Arial"/>
      <w:sz w:val="18"/>
    </w:rPr>
  </w:style>
  <w:style w:type="paragraph" w:styleId="List">
    <w:name w:val="List"/>
    <w:basedOn w:val="BodyText"/>
    <w:rsid w:val="00906EDE"/>
    <w:pPr>
      <w:tabs>
        <w:tab w:val="left" w:pos="720"/>
      </w:tabs>
      <w:ind w:left="360"/>
    </w:pPr>
  </w:style>
  <w:style w:type="paragraph" w:styleId="List2">
    <w:name w:val="List 2"/>
    <w:basedOn w:val="List"/>
    <w:rsid w:val="00906EDE"/>
    <w:pPr>
      <w:tabs>
        <w:tab w:val="clear" w:pos="720"/>
        <w:tab w:val="left" w:pos="1080"/>
      </w:tabs>
      <w:ind w:left="1080"/>
    </w:pPr>
  </w:style>
  <w:style w:type="paragraph" w:styleId="List3">
    <w:name w:val="List 3"/>
    <w:basedOn w:val="List"/>
    <w:rsid w:val="00906EDE"/>
    <w:pPr>
      <w:tabs>
        <w:tab w:val="clear" w:pos="720"/>
        <w:tab w:val="left" w:pos="1440"/>
      </w:tabs>
      <w:ind w:left="1440"/>
    </w:pPr>
  </w:style>
  <w:style w:type="paragraph" w:styleId="List4">
    <w:name w:val="List 4"/>
    <w:basedOn w:val="List"/>
    <w:rsid w:val="00906EDE"/>
    <w:pPr>
      <w:tabs>
        <w:tab w:val="clear" w:pos="720"/>
        <w:tab w:val="left" w:pos="1800"/>
      </w:tabs>
      <w:ind w:left="1800"/>
    </w:pPr>
  </w:style>
  <w:style w:type="paragraph" w:styleId="List5">
    <w:name w:val="List 5"/>
    <w:basedOn w:val="List"/>
    <w:rsid w:val="00906EDE"/>
    <w:pPr>
      <w:tabs>
        <w:tab w:val="clear" w:pos="720"/>
        <w:tab w:val="left" w:pos="2160"/>
      </w:tabs>
      <w:ind w:left="2160"/>
    </w:pPr>
  </w:style>
  <w:style w:type="paragraph" w:styleId="ListBullet">
    <w:name w:val="List Bullet"/>
    <w:basedOn w:val="List"/>
    <w:rsid w:val="00906EDE"/>
    <w:pPr>
      <w:numPr>
        <w:numId w:val="1"/>
      </w:numPr>
      <w:tabs>
        <w:tab w:val="clear" w:pos="360"/>
        <w:tab w:val="clear" w:pos="720"/>
      </w:tabs>
      <w:ind w:right="360"/>
    </w:pPr>
  </w:style>
  <w:style w:type="paragraph" w:styleId="ListBullet2">
    <w:name w:val="List Bullet 2"/>
    <w:basedOn w:val="ListBullet"/>
    <w:rsid w:val="00906EDE"/>
    <w:pPr>
      <w:ind w:left="1080"/>
    </w:pPr>
  </w:style>
  <w:style w:type="paragraph" w:styleId="ListBullet3">
    <w:name w:val="List Bullet 3"/>
    <w:basedOn w:val="ListBullet"/>
    <w:rsid w:val="00906EDE"/>
    <w:pPr>
      <w:ind w:left="1440"/>
    </w:pPr>
  </w:style>
  <w:style w:type="paragraph" w:styleId="ListBullet4">
    <w:name w:val="List Bullet 4"/>
    <w:basedOn w:val="ListBullet"/>
    <w:rsid w:val="00906EDE"/>
    <w:pPr>
      <w:ind w:left="1800"/>
    </w:pPr>
  </w:style>
  <w:style w:type="paragraph" w:styleId="ListBullet5">
    <w:name w:val="List Bullet 5"/>
    <w:basedOn w:val="Normal"/>
    <w:rsid w:val="00906EDE"/>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906EDE"/>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906EDE"/>
    <w:pPr>
      <w:ind w:right="0"/>
      <w:jc w:val="left"/>
    </w:pPr>
    <w:rPr>
      <w:rFonts w:ascii="Times New Roman" w:hAnsi="Times New Roman"/>
      <w:spacing w:val="0"/>
      <w:sz w:val="20"/>
    </w:rPr>
  </w:style>
  <w:style w:type="paragraph" w:styleId="ListContinue">
    <w:name w:val="List Continue"/>
    <w:basedOn w:val="List"/>
    <w:rsid w:val="00906EDE"/>
    <w:pPr>
      <w:tabs>
        <w:tab w:val="clear" w:pos="720"/>
      </w:tabs>
      <w:spacing w:after="160"/>
    </w:pPr>
  </w:style>
  <w:style w:type="paragraph" w:styleId="ListContinue2">
    <w:name w:val="List Continue 2"/>
    <w:basedOn w:val="ListContinue"/>
    <w:rsid w:val="00906EDE"/>
    <w:pPr>
      <w:ind w:left="1080"/>
    </w:pPr>
  </w:style>
  <w:style w:type="paragraph" w:styleId="ListContinue3">
    <w:name w:val="List Continue 3"/>
    <w:basedOn w:val="ListContinue"/>
    <w:rsid w:val="00906EDE"/>
    <w:pPr>
      <w:ind w:left="1440"/>
    </w:pPr>
  </w:style>
  <w:style w:type="paragraph" w:styleId="ListContinue4">
    <w:name w:val="List Continue 4"/>
    <w:basedOn w:val="ListContinue"/>
    <w:rsid w:val="00906EDE"/>
    <w:pPr>
      <w:ind w:left="1800"/>
    </w:pPr>
  </w:style>
  <w:style w:type="paragraph" w:styleId="ListContinue5">
    <w:name w:val="List Continue 5"/>
    <w:basedOn w:val="ListContinue"/>
    <w:rsid w:val="00906EDE"/>
    <w:pPr>
      <w:ind w:left="2160"/>
    </w:pPr>
  </w:style>
  <w:style w:type="paragraph" w:customStyle="1" w:styleId="ListFirst">
    <w:name w:val="List First"/>
    <w:basedOn w:val="List"/>
    <w:next w:val="List"/>
    <w:rsid w:val="00906EDE"/>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906EDE"/>
    <w:pPr>
      <w:ind w:left="720" w:hanging="360"/>
      <w:jc w:val="left"/>
    </w:pPr>
    <w:rPr>
      <w:rFonts w:ascii="Times New Roman" w:hAnsi="Times New Roman"/>
      <w:spacing w:val="0"/>
      <w:sz w:val="20"/>
    </w:rPr>
  </w:style>
  <w:style w:type="paragraph" w:styleId="ListNumber">
    <w:name w:val="List Number"/>
    <w:basedOn w:val="List"/>
    <w:rsid w:val="00906EDE"/>
    <w:pPr>
      <w:tabs>
        <w:tab w:val="clear" w:pos="720"/>
      </w:tabs>
      <w:ind w:left="720" w:right="360" w:hanging="360"/>
    </w:pPr>
  </w:style>
  <w:style w:type="paragraph" w:styleId="ListNumber2">
    <w:name w:val="List Number 2"/>
    <w:basedOn w:val="ListNumber"/>
    <w:rsid w:val="00906EDE"/>
    <w:pPr>
      <w:ind w:left="1080"/>
    </w:pPr>
  </w:style>
  <w:style w:type="paragraph" w:styleId="ListNumber3">
    <w:name w:val="List Number 3"/>
    <w:basedOn w:val="ListNumber"/>
    <w:rsid w:val="00906EDE"/>
    <w:pPr>
      <w:ind w:left="1440"/>
    </w:pPr>
  </w:style>
  <w:style w:type="paragraph" w:styleId="ListNumber4">
    <w:name w:val="List Number 4"/>
    <w:basedOn w:val="ListNumber"/>
    <w:rsid w:val="00906EDE"/>
    <w:pPr>
      <w:ind w:left="1800"/>
    </w:pPr>
  </w:style>
  <w:style w:type="paragraph" w:styleId="ListNumber5">
    <w:name w:val="List Number 5"/>
    <w:basedOn w:val="ListNumber"/>
    <w:rsid w:val="00906EDE"/>
    <w:pPr>
      <w:ind w:left="2160"/>
    </w:pPr>
  </w:style>
  <w:style w:type="paragraph" w:customStyle="1" w:styleId="ListNumberFirst">
    <w:name w:val="List Number First"/>
    <w:basedOn w:val="ListNumber"/>
    <w:next w:val="ListNumber"/>
    <w:rsid w:val="00906EDE"/>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906EDE"/>
    <w:pPr>
      <w:ind w:right="0"/>
      <w:jc w:val="left"/>
    </w:pPr>
    <w:rPr>
      <w:rFonts w:ascii="Times New Roman" w:hAnsi="Times New Roman"/>
      <w:spacing w:val="0"/>
      <w:sz w:val="20"/>
    </w:rPr>
  </w:style>
  <w:style w:type="paragraph" w:styleId="MacroText">
    <w:name w:val="macro"/>
    <w:basedOn w:val="BodyText"/>
    <w:semiHidden/>
    <w:rsid w:val="00906EDE"/>
    <w:pPr>
      <w:spacing w:after="120"/>
    </w:pPr>
    <w:rPr>
      <w:rFonts w:ascii="Courier New" w:hAnsi="Courier New"/>
    </w:rPr>
  </w:style>
  <w:style w:type="character" w:styleId="PageNumber">
    <w:name w:val="page number"/>
    <w:rsid w:val="00906EDE"/>
    <w:rPr>
      <w:b/>
    </w:rPr>
  </w:style>
  <w:style w:type="paragraph" w:customStyle="1" w:styleId="PartLabel">
    <w:name w:val="Part Label"/>
    <w:basedOn w:val="Normal"/>
    <w:next w:val="Normal"/>
    <w:rsid w:val="00906EDE"/>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906EDE"/>
    <w:pPr>
      <w:keepNext/>
      <w:spacing w:before="360" w:after="120"/>
      <w:jc w:val="center"/>
    </w:pPr>
    <w:rPr>
      <w:rFonts w:ascii="Arial" w:hAnsi="Arial"/>
      <w:i/>
      <w:kern w:val="28"/>
      <w:sz w:val="32"/>
    </w:rPr>
  </w:style>
  <w:style w:type="paragraph" w:customStyle="1" w:styleId="PartTitle">
    <w:name w:val="Part Title"/>
    <w:basedOn w:val="Normal"/>
    <w:next w:val="PartLabel"/>
    <w:rsid w:val="00906EDE"/>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906EDE"/>
    <w:pPr>
      <w:keepNext/>
    </w:pPr>
  </w:style>
  <w:style w:type="paragraph" w:customStyle="1" w:styleId="ReturnAddress">
    <w:name w:val="Return Address"/>
    <w:basedOn w:val="Normal"/>
    <w:rsid w:val="00906EDE"/>
    <w:pPr>
      <w:jc w:val="center"/>
    </w:pPr>
    <w:rPr>
      <w:spacing w:val="-3"/>
      <w:sz w:val="20"/>
    </w:rPr>
  </w:style>
  <w:style w:type="paragraph" w:customStyle="1" w:styleId="SectionHeading">
    <w:name w:val="Section Heading"/>
    <w:basedOn w:val="Normal"/>
    <w:next w:val="BodyText"/>
    <w:rsid w:val="00906EDE"/>
    <w:pPr>
      <w:spacing w:line="640" w:lineRule="atLeast"/>
    </w:pPr>
    <w:rPr>
      <w:rFonts w:ascii="Arial Black" w:hAnsi="Arial Black"/>
      <w:caps/>
      <w:spacing w:val="60"/>
      <w:sz w:val="15"/>
    </w:rPr>
  </w:style>
  <w:style w:type="paragraph" w:customStyle="1" w:styleId="SectionLabel">
    <w:name w:val="Section Label"/>
    <w:basedOn w:val="Normal"/>
    <w:next w:val="Normal"/>
    <w:rsid w:val="00906EDE"/>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906EDE"/>
    <w:pPr>
      <w:spacing w:before="1940" w:after="0" w:line="200" w:lineRule="atLeast"/>
    </w:pPr>
    <w:rPr>
      <w:rFonts w:ascii="Garamond" w:hAnsi="Garamond"/>
      <w:b/>
      <w:caps/>
      <w:spacing w:val="30"/>
      <w:sz w:val="18"/>
    </w:rPr>
  </w:style>
  <w:style w:type="paragraph" w:styleId="Title">
    <w:name w:val="Title"/>
    <w:basedOn w:val="HeadingBase"/>
    <w:qFormat/>
    <w:rsid w:val="00906EDE"/>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906EDE"/>
    <w:pPr>
      <w:keepNext/>
      <w:pBdr>
        <w:top w:val="single" w:sz="6" w:space="1" w:color="auto"/>
      </w:pBdr>
      <w:spacing w:after="5280" w:line="480" w:lineRule="exact"/>
    </w:pPr>
    <w:rPr>
      <w:spacing w:val="-15"/>
      <w:kern w:val="28"/>
      <w:sz w:val="44"/>
    </w:rPr>
  </w:style>
  <w:style w:type="character" w:customStyle="1" w:styleId="Superscript">
    <w:name w:val="Superscript"/>
    <w:rsid w:val="00906EDE"/>
    <w:rPr>
      <w:position w:val="0"/>
      <w:vertAlign w:val="superscript"/>
    </w:rPr>
  </w:style>
  <w:style w:type="paragraph" w:styleId="TableofAuthorities">
    <w:name w:val="table of authorities"/>
    <w:basedOn w:val="Normal"/>
    <w:semiHidden/>
    <w:rsid w:val="00906EDE"/>
    <w:pPr>
      <w:tabs>
        <w:tab w:val="right" w:leader="dot" w:pos="8640"/>
      </w:tabs>
      <w:spacing w:after="240"/>
    </w:pPr>
    <w:rPr>
      <w:sz w:val="20"/>
    </w:rPr>
  </w:style>
  <w:style w:type="paragraph" w:styleId="TableofFigures">
    <w:name w:val="table of figures"/>
    <w:basedOn w:val="Normal"/>
    <w:uiPriority w:val="99"/>
    <w:rsid w:val="00906EDE"/>
    <w:pPr>
      <w:tabs>
        <w:tab w:val="right" w:leader="dot" w:pos="8640"/>
      </w:tabs>
      <w:ind w:left="720" w:hanging="720"/>
    </w:pPr>
  </w:style>
  <w:style w:type="paragraph" w:customStyle="1" w:styleId="TitleCover">
    <w:name w:val="Title Cover"/>
    <w:basedOn w:val="HeadingBase"/>
    <w:next w:val="SubtitleCover"/>
    <w:rsid w:val="00906EDE"/>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906EDE"/>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906EDE"/>
    <w:pPr>
      <w:spacing w:before="360"/>
    </w:pPr>
    <w:rPr>
      <w:rFonts w:ascii="Arial" w:hAnsi="Arial"/>
      <w:b/>
      <w:bCs/>
      <w:caps/>
      <w:szCs w:val="28"/>
    </w:rPr>
  </w:style>
  <w:style w:type="paragraph" w:styleId="TOC2">
    <w:name w:val="toc 2"/>
    <w:basedOn w:val="TOC1"/>
    <w:uiPriority w:val="39"/>
    <w:rsid w:val="00906EDE"/>
    <w:pPr>
      <w:spacing w:before="240"/>
    </w:pPr>
    <w:rPr>
      <w:rFonts w:ascii="Times New Roman" w:hAnsi="Times New Roman"/>
      <w:caps w:val="0"/>
      <w:szCs w:val="24"/>
    </w:rPr>
  </w:style>
  <w:style w:type="paragraph" w:styleId="TOC3">
    <w:name w:val="toc 3"/>
    <w:basedOn w:val="Normal"/>
    <w:next w:val="Normal"/>
    <w:semiHidden/>
    <w:rsid w:val="00906EDE"/>
    <w:pPr>
      <w:ind w:left="160"/>
    </w:pPr>
    <w:rPr>
      <w:rFonts w:ascii="Times New Roman" w:hAnsi="Times New Roman"/>
      <w:szCs w:val="24"/>
    </w:rPr>
  </w:style>
  <w:style w:type="paragraph" w:styleId="TOC4">
    <w:name w:val="toc 4"/>
    <w:basedOn w:val="Normal"/>
    <w:next w:val="Normal"/>
    <w:uiPriority w:val="39"/>
    <w:rsid w:val="00906EDE"/>
    <w:pPr>
      <w:ind w:left="320"/>
    </w:pPr>
    <w:rPr>
      <w:rFonts w:ascii="Times New Roman" w:hAnsi="Times New Roman"/>
      <w:szCs w:val="24"/>
    </w:rPr>
  </w:style>
  <w:style w:type="paragraph" w:styleId="TOC5">
    <w:name w:val="toc 5"/>
    <w:basedOn w:val="Normal"/>
    <w:next w:val="Normal"/>
    <w:uiPriority w:val="39"/>
    <w:rsid w:val="00906EDE"/>
    <w:pPr>
      <w:ind w:left="480"/>
    </w:pPr>
    <w:rPr>
      <w:rFonts w:ascii="Times New Roman" w:hAnsi="Times New Roman"/>
      <w:szCs w:val="24"/>
    </w:rPr>
  </w:style>
  <w:style w:type="paragraph" w:styleId="TOC6">
    <w:name w:val="toc 6"/>
    <w:basedOn w:val="Normal"/>
    <w:next w:val="Normal"/>
    <w:uiPriority w:val="39"/>
    <w:rsid w:val="00906EDE"/>
    <w:pPr>
      <w:ind w:left="640"/>
    </w:pPr>
    <w:rPr>
      <w:rFonts w:ascii="Times New Roman" w:hAnsi="Times New Roman"/>
      <w:szCs w:val="24"/>
    </w:rPr>
  </w:style>
  <w:style w:type="paragraph" w:styleId="TOC7">
    <w:name w:val="toc 7"/>
    <w:basedOn w:val="Normal"/>
    <w:next w:val="Normal"/>
    <w:semiHidden/>
    <w:rsid w:val="00906EDE"/>
    <w:pPr>
      <w:ind w:left="800"/>
    </w:pPr>
    <w:rPr>
      <w:rFonts w:ascii="Times New Roman" w:hAnsi="Times New Roman"/>
      <w:szCs w:val="24"/>
    </w:rPr>
  </w:style>
  <w:style w:type="paragraph" w:styleId="TOC8">
    <w:name w:val="toc 8"/>
    <w:basedOn w:val="Normal"/>
    <w:next w:val="Normal"/>
    <w:semiHidden/>
    <w:rsid w:val="00906EDE"/>
    <w:pPr>
      <w:ind w:left="960"/>
    </w:pPr>
    <w:rPr>
      <w:rFonts w:ascii="Times New Roman" w:hAnsi="Times New Roman"/>
      <w:szCs w:val="24"/>
    </w:rPr>
  </w:style>
  <w:style w:type="paragraph" w:styleId="TOC9">
    <w:name w:val="toc 9"/>
    <w:basedOn w:val="Normal"/>
    <w:next w:val="Normal"/>
    <w:semiHidden/>
    <w:rsid w:val="00906EDE"/>
    <w:pPr>
      <w:ind w:left="1120"/>
    </w:pPr>
    <w:rPr>
      <w:rFonts w:ascii="Times New Roman" w:hAnsi="Times New Roman"/>
      <w:szCs w:val="24"/>
    </w:rPr>
  </w:style>
  <w:style w:type="paragraph" w:customStyle="1" w:styleId="TOCBase">
    <w:name w:val="TOC Base"/>
    <w:basedOn w:val="TOC2"/>
    <w:rsid w:val="00906EDE"/>
  </w:style>
  <w:style w:type="paragraph" w:styleId="DocumentMap">
    <w:name w:val="Document Map"/>
    <w:basedOn w:val="Normal"/>
    <w:semiHidden/>
    <w:rsid w:val="00906EDE"/>
    <w:pPr>
      <w:shd w:val="clear" w:color="auto" w:fill="000080"/>
    </w:pPr>
    <w:rPr>
      <w:rFonts w:ascii="Tahoma" w:hAnsi="Tahoma" w:cs="Tahoma"/>
    </w:rPr>
  </w:style>
  <w:style w:type="character" w:styleId="Hyperlink">
    <w:name w:val="Hyperlink"/>
    <w:basedOn w:val="DefaultParagraphFont"/>
    <w:uiPriority w:val="99"/>
    <w:rsid w:val="00906EDE"/>
    <w:rPr>
      <w:color w:val="0000FF"/>
      <w:u w:val="single"/>
    </w:rPr>
  </w:style>
  <w:style w:type="paragraph" w:styleId="Index9">
    <w:name w:val="index 9"/>
    <w:basedOn w:val="Normal"/>
    <w:next w:val="Normal"/>
    <w:autoRedefine/>
    <w:semiHidden/>
    <w:rsid w:val="00906EDE"/>
    <w:pPr>
      <w:ind w:left="1440" w:hanging="160"/>
    </w:pPr>
  </w:style>
  <w:style w:type="character" w:styleId="FollowedHyperlink">
    <w:name w:val="FollowedHyperlink"/>
    <w:basedOn w:val="DefaultParagraphFont"/>
    <w:rsid w:val="00906EDE"/>
    <w:rPr>
      <w:color w:val="800080"/>
      <w:u w:val="single"/>
    </w:rPr>
  </w:style>
  <w:style w:type="table" w:styleId="TableGrid">
    <w:name w:val="Table Grid"/>
    <w:basedOn w:val="TableNormal"/>
    <w:uiPriority w:val="39"/>
    <w:rsid w:val="00C07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C07B7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uiPriority w:val="99"/>
    <w:rsid w:val="00C82676"/>
    <w:rPr>
      <w:rFonts w:ascii="Tahoma" w:hAnsi="Tahoma" w:cs="Tahoma"/>
      <w:szCs w:val="16"/>
    </w:rPr>
  </w:style>
  <w:style w:type="character" w:customStyle="1" w:styleId="BalloonTextChar">
    <w:name w:val="Balloon Text Char"/>
    <w:basedOn w:val="DefaultParagraphFont"/>
    <w:link w:val="BalloonText"/>
    <w:uiPriority w:val="99"/>
    <w:rsid w:val="00C82676"/>
    <w:rPr>
      <w:rFonts w:ascii="Tahoma" w:hAnsi="Tahoma" w:cs="Tahoma"/>
      <w:sz w:val="16"/>
      <w:szCs w:val="16"/>
    </w:rPr>
  </w:style>
  <w:style w:type="paragraph" w:styleId="ListParagraph">
    <w:name w:val="List Paragraph"/>
    <w:basedOn w:val="Normal"/>
    <w:uiPriority w:val="34"/>
    <w:qFormat/>
    <w:rsid w:val="001B0E4C"/>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23AFB"/>
    <w:rPr>
      <w:color w:val="808080"/>
    </w:rPr>
  </w:style>
  <w:style w:type="paragraph" w:customStyle="1" w:styleId="Text">
    <w:name w:val="Text"/>
    <w:basedOn w:val="Normal"/>
    <w:link w:val="TextChar"/>
    <w:rsid w:val="002417BF"/>
    <w:pPr>
      <w:widowControl w:val="0"/>
      <w:autoSpaceDE w:val="0"/>
      <w:autoSpaceDN w:val="0"/>
      <w:spacing w:line="252" w:lineRule="auto"/>
      <w:ind w:firstLine="202"/>
      <w:jc w:val="both"/>
    </w:pPr>
    <w:rPr>
      <w:rFonts w:ascii="Times New Roman" w:hAnsi="Times New Roman"/>
      <w:sz w:val="20"/>
    </w:rPr>
  </w:style>
  <w:style w:type="paragraph" w:customStyle="1" w:styleId="FigureCaption">
    <w:name w:val="Figure Caption"/>
    <w:basedOn w:val="Normal"/>
    <w:rsid w:val="002417BF"/>
    <w:pPr>
      <w:autoSpaceDE w:val="0"/>
      <w:autoSpaceDN w:val="0"/>
      <w:jc w:val="both"/>
    </w:pPr>
    <w:rPr>
      <w:rFonts w:ascii="Times New Roman" w:hAnsi="Times New Roman"/>
      <w:szCs w:val="16"/>
    </w:rPr>
  </w:style>
  <w:style w:type="paragraph" w:customStyle="1" w:styleId="ReferenceHead">
    <w:name w:val="Reference Head"/>
    <w:basedOn w:val="Heading1"/>
    <w:rsid w:val="002417BF"/>
    <w:pPr>
      <w:autoSpaceDE w:val="0"/>
      <w:autoSpaceDN w:val="0"/>
      <w:spacing w:after="80"/>
      <w:jc w:val="center"/>
    </w:pPr>
    <w:rPr>
      <w:rFonts w:ascii="Times New Roman" w:hAnsi="Times New Roman"/>
      <w:smallCaps/>
      <w:color w:val="auto"/>
      <w:spacing w:val="0"/>
      <w:sz w:val="20"/>
    </w:rPr>
  </w:style>
  <w:style w:type="paragraph" w:customStyle="1" w:styleId="Equation">
    <w:name w:val="Equation"/>
    <w:basedOn w:val="Normal"/>
    <w:next w:val="Normal"/>
    <w:rsid w:val="002417BF"/>
    <w:pPr>
      <w:widowControl w:val="0"/>
      <w:tabs>
        <w:tab w:val="right" w:pos="5040"/>
      </w:tabs>
      <w:autoSpaceDE w:val="0"/>
      <w:autoSpaceDN w:val="0"/>
      <w:spacing w:line="252" w:lineRule="auto"/>
      <w:jc w:val="both"/>
    </w:pPr>
    <w:rPr>
      <w:rFonts w:ascii="Times New Roman" w:hAnsi="Times New Roman"/>
      <w:sz w:val="20"/>
    </w:rPr>
  </w:style>
  <w:style w:type="character" w:customStyle="1" w:styleId="TextChar">
    <w:name w:val="Text Char"/>
    <w:basedOn w:val="DefaultParagraphFont"/>
    <w:link w:val="Text"/>
    <w:rsid w:val="002417BF"/>
  </w:style>
  <w:style w:type="character" w:customStyle="1" w:styleId="apple-converted-space">
    <w:name w:val="apple-converted-space"/>
    <w:basedOn w:val="DefaultParagraphFont"/>
    <w:rsid w:val="00261B8D"/>
  </w:style>
  <w:style w:type="paragraph" w:styleId="NormalWeb">
    <w:name w:val="Normal (Web)"/>
    <w:basedOn w:val="Normal"/>
    <w:uiPriority w:val="99"/>
    <w:unhideWhenUsed/>
    <w:rsid w:val="00584842"/>
    <w:pPr>
      <w:spacing w:before="100" w:beforeAutospacing="1" w:after="100" w:afterAutospacing="1"/>
    </w:pPr>
    <w:rPr>
      <w:rFonts w:ascii="Times New Roman" w:hAnsi="Times New Roman"/>
      <w:sz w:val="24"/>
      <w:szCs w:val="24"/>
    </w:rPr>
  </w:style>
  <w:style w:type="character" w:customStyle="1" w:styleId="Heading4Char">
    <w:name w:val="Heading 4 Char"/>
    <w:basedOn w:val="DefaultParagraphFont"/>
    <w:link w:val="Heading4"/>
    <w:rsid w:val="0083649C"/>
    <w:rPr>
      <w:rFonts w:ascii="Garamond" w:hAnsi="Garamond"/>
      <w:caps/>
      <w:spacing w:val="30"/>
      <w:sz w:val="16"/>
    </w:rPr>
  </w:style>
  <w:style w:type="character" w:customStyle="1" w:styleId="watch-page-link">
    <w:name w:val="watch-page-link"/>
    <w:basedOn w:val="DefaultParagraphFont"/>
    <w:rsid w:val="00EA5F76"/>
  </w:style>
  <w:style w:type="character" w:customStyle="1" w:styleId="progress-bar-percentage">
    <w:name w:val="progress-bar-percentage"/>
    <w:basedOn w:val="DefaultParagraphFont"/>
    <w:rsid w:val="00EA5F76"/>
  </w:style>
  <w:style w:type="character" w:customStyle="1" w:styleId="hp">
    <w:name w:val="hp"/>
    <w:basedOn w:val="DefaultParagraphFont"/>
    <w:rsid w:val="00B254D3"/>
  </w:style>
  <w:style w:type="character" w:styleId="HTMLTypewriter">
    <w:name w:val="HTML Typewriter"/>
    <w:basedOn w:val="DefaultParagraphFont"/>
    <w:uiPriority w:val="99"/>
    <w:semiHidden/>
    <w:unhideWhenUsed/>
    <w:rsid w:val="002251D5"/>
    <w:rPr>
      <w:rFonts w:ascii="Courier New" w:eastAsia="Times New Roman" w:hAnsi="Courier New" w:cs="Courier New"/>
      <w:sz w:val="20"/>
      <w:szCs w:val="20"/>
    </w:rPr>
  </w:style>
  <w:style w:type="character" w:customStyle="1" w:styleId="viewcode-link">
    <w:name w:val="viewcode-link"/>
    <w:basedOn w:val="DefaultParagraphFont"/>
    <w:rsid w:val="002251D5"/>
  </w:style>
  <w:style w:type="character" w:customStyle="1" w:styleId="FootnoteTextChar">
    <w:name w:val="Footnote Text Char"/>
    <w:basedOn w:val="DefaultParagraphFont"/>
    <w:link w:val="FootnoteText"/>
    <w:uiPriority w:val="99"/>
    <w:semiHidden/>
    <w:rsid w:val="00985E7A"/>
    <w:rPr>
      <w:rFonts w:ascii="Garamond" w:hAnsi="Garamond"/>
      <w:sz w:val="18"/>
    </w:rPr>
  </w:style>
  <w:style w:type="character" w:customStyle="1" w:styleId="UnresolvedMention1">
    <w:name w:val="Unresolved Mention1"/>
    <w:basedOn w:val="DefaultParagraphFont"/>
    <w:uiPriority w:val="99"/>
    <w:semiHidden/>
    <w:unhideWhenUsed/>
    <w:rsid w:val="00C7089F"/>
    <w:rPr>
      <w:color w:val="605E5C"/>
      <w:shd w:val="clear" w:color="auto" w:fill="E1DFDD"/>
    </w:rPr>
  </w:style>
  <w:style w:type="character" w:customStyle="1" w:styleId="screenreader-only">
    <w:name w:val="screenreader-only"/>
    <w:basedOn w:val="DefaultParagraphFont"/>
    <w:rsid w:val="00155A8B"/>
  </w:style>
  <w:style w:type="paragraph" w:styleId="HTMLPreformatted">
    <w:name w:val="HTML Preformatted"/>
    <w:basedOn w:val="Normal"/>
    <w:link w:val="HTMLPreformattedChar"/>
    <w:uiPriority w:val="99"/>
    <w:semiHidden/>
    <w:unhideWhenUsed/>
    <w:rsid w:val="0005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57E81"/>
    <w:rPr>
      <w:rFonts w:ascii="Courier New" w:hAnsi="Courier New" w:cs="Courier New"/>
    </w:rPr>
  </w:style>
  <w:style w:type="character" w:customStyle="1" w:styleId="kn">
    <w:name w:val="kn"/>
    <w:basedOn w:val="DefaultParagraphFont"/>
    <w:rsid w:val="00057E81"/>
  </w:style>
  <w:style w:type="character" w:customStyle="1" w:styleId="nn">
    <w:name w:val="nn"/>
    <w:basedOn w:val="DefaultParagraphFont"/>
    <w:rsid w:val="00057E81"/>
  </w:style>
  <w:style w:type="character" w:customStyle="1" w:styleId="k">
    <w:name w:val="k"/>
    <w:basedOn w:val="DefaultParagraphFont"/>
    <w:rsid w:val="00057E81"/>
  </w:style>
  <w:style w:type="character" w:customStyle="1" w:styleId="n">
    <w:name w:val="n"/>
    <w:basedOn w:val="DefaultParagraphFont"/>
    <w:rsid w:val="0075754C"/>
  </w:style>
  <w:style w:type="character" w:customStyle="1" w:styleId="p">
    <w:name w:val="p"/>
    <w:basedOn w:val="DefaultParagraphFont"/>
    <w:rsid w:val="0075754C"/>
  </w:style>
  <w:style w:type="character" w:customStyle="1" w:styleId="o">
    <w:name w:val="o"/>
    <w:basedOn w:val="DefaultParagraphFont"/>
    <w:rsid w:val="0075754C"/>
  </w:style>
  <w:style w:type="character" w:customStyle="1" w:styleId="c1">
    <w:name w:val="c1"/>
    <w:basedOn w:val="DefaultParagraphFont"/>
    <w:rsid w:val="0075754C"/>
  </w:style>
  <w:style w:type="character" w:customStyle="1" w:styleId="mi">
    <w:name w:val="mi"/>
    <w:basedOn w:val="DefaultParagraphFont"/>
    <w:rsid w:val="0075754C"/>
  </w:style>
  <w:style w:type="character" w:customStyle="1" w:styleId="s1">
    <w:name w:val="s1"/>
    <w:basedOn w:val="DefaultParagraphFont"/>
    <w:rsid w:val="003412FF"/>
  </w:style>
  <w:style w:type="character" w:customStyle="1" w:styleId="s2">
    <w:name w:val="s2"/>
    <w:basedOn w:val="DefaultParagraphFont"/>
    <w:rsid w:val="003412FF"/>
  </w:style>
  <w:style w:type="character" w:customStyle="1" w:styleId="UnresolvedMention2">
    <w:name w:val="Unresolved Mention2"/>
    <w:basedOn w:val="DefaultParagraphFont"/>
    <w:uiPriority w:val="99"/>
    <w:semiHidden/>
    <w:unhideWhenUsed/>
    <w:rsid w:val="0008148C"/>
    <w:rPr>
      <w:color w:val="605E5C"/>
      <w:shd w:val="clear" w:color="auto" w:fill="E1DFDD"/>
    </w:rPr>
  </w:style>
  <w:style w:type="paragraph" w:styleId="IntenseQuote">
    <w:name w:val="Intense Quote"/>
    <w:basedOn w:val="Normal"/>
    <w:next w:val="Normal"/>
    <w:link w:val="IntenseQuoteChar"/>
    <w:uiPriority w:val="30"/>
    <w:qFormat/>
    <w:rsid w:val="008177A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177AE"/>
    <w:rPr>
      <w:rFonts w:ascii="Garamond" w:hAnsi="Garamond"/>
      <w:i/>
      <w:iCs/>
      <w:color w:val="4F81BD" w:themeColor="accent1"/>
      <w:sz w:val="16"/>
    </w:rPr>
  </w:style>
  <w:style w:type="character" w:styleId="UnresolvedMention">
    <w:name w:val="Unresolved Mention"/>
    <w:basedOn w:val="DefaultParagraphFont"/>
    <w:uiPriority w:val="99"/>
    <w:semiHidden/>
    <w:unhideWhenUsed/>
    <w:rsid w:val="00887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9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yperlink" Target="https://github.com/ElisaParent/Intro-to-NMOS-Digital-Logic/blob/main/20250724%20Traditional%20NMOS%20Techology.zi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07AFC-EFB0-46D8-9000-26038C66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28</TotalTime>
  <Pages>14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Manual</vt:lpstr>
    </vt:vector>
  </TitlesOfParts>
  <Company>Microsoft</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Dr. David W. Parent</dc:creator>
  <cp:keywords/>
  <dc:description/>
  <cp:lastModifiedBy>Parent, Elisa</cp:lastModifiedBy>
  <cp:revision>2</cp:revision>
  <cp:lastPrinted>2020-10-21T23:45:00Z</cp:lastPrinted>
  <dcterms:created xsi:type="dcterms:W3CDTF">2025-07-24T20:11:00Z</dcterms:created>
  <dcterms:modified xsi:type="dcterms:W3CDTF">2025-07-24T20:11:00Z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